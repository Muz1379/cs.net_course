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FB" w:rsidRDefault="009B49FB" w:rsidP="005B76CE">
      <w:pPr>
        <w:jc w:val="right"/>
        <w:rPr>
          <w:sz w:val="28"/>
        </w:rPr>
      </w:pPr>
    </w:p>
    <w:p w:rsidR="009B49FB" w:rsidRPr="002E243D" w:rsidRDefault="009B49FB" w:rsidP="005B76CE">
      <w:pPr>
        <w:jc w:val="center"/>
        <w:rPr>
          <w:sz w:val="36"/>
          <w:szCs w:val="36"/>
        </w:rPr>
      </w:pPr>
      <w:r w:rsidRPr="002E243D">
        <w:rPr>
          <w:rFonts w:hint="eastAsia"/>
          <w:sz w:val="36"/>
          <w:szCs w:val="36"/>
        </w:rPr>
        <w:t>数字化企业模拟管理系统开发</w:t>
      </w:r>
    </w:p>
    <w:p w:rsidR="009B49FB" w:rsidRDefault="009B49FB" w:rsidP="005B76CE">
      <w:pPr>
        <w:jc w:val="center"/>
        <w:rPr>
          <w:sz w:val="24"/>
        </w:rPr>
      </w:pPr>
    </w:p>
    <w:p w:rsidR="009B49FB" w:rsidRDefault="009B49FB" w:rsidP="005B76CE">
      <w:pPr>
        <w:jc w:val="center"/>
        <w:rPr>
          <w:sz w:val="24"/>
        </w:rPr>
      </w:pPr>
    </w:p>
    <w:p w:rsidR="009B49FB" w:rsidRDefault="009B49FB" w:rsidP="005B76CE">
      <w:pPr>
        <w:jc w:val="center"/>
        <w:rPr>
          <w:sz w:val="24"/>
        </w:rPr>
      </w:pPr>
    </w:p>
    <w:p w:rsidR="009B49FB" w:rsidRDefault="009B49FB" w:rsidP="005B76CE">
      <w:pPr>
        <w:jc w:val="center"/>
        <w:rPr>
          <w:sz w:val="24"/>
        </w:rPr>
      </w:pPr>
    </w:p>
    <w:p w:rsidR="009B49FB" w:rsidRDefault="009B49FB" w:rsidP="005B76CE">
      <w:pPr>
        <w:jc w:val="center"/>
        <w:rPr>
          <w:sz w:val="24"/>
        </w:rPr>
      </w:pPr>
    </w:p>
    <w:p w:rsidR="009B49FB" w:rsidRDefault="009B49FB" w:rsidP="005B76CE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数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据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库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设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计</w:t>
      </w:r>
    </w:p>
    <w:p w:rsidR="009B49FB" w:rsidRDefault="009B49FB" w:rsidP="005B76CE">
      <w:pPr>
        <w:jc w:val="center"/>
        <w:rPr>
          <w:b/>
          <w:bCs/>
          <w:sz w:val="72"/>
        </w:rPr>
      </w:pP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b/>
          <w:bCs/>
          <w:sz w:val="72"/>
        </w:rPr>
        <w:t xml:space="preserve">  </w:t>
      </w:r>
      <w:r>
        <w:rPr>
          <w:rFonts w:hint="eastAsia"/>
          <w:b/>
          <w:bCs/>
          <w:sz w:val="72"/>
        </w:rPr>
        <w:t>告</w:t>
      </w:r>
      <w:r>
        <w:rPr>
          <w:b/>
          <w:bCs/>
          <w:sz w:val="72"/>
        </w:rPr>
        <w:t xml:space="preserve">  </w:t>
      </w:r>
      <w:r>
        <w:rPr>
          <w:rFonts w:hint="eastAsia"/>
          <w:b/>
          <w:bCs/>
          <w:sz w:val="72"/>
        </w:rPr>
        <w:t>书</w:t>
      </w:r>
    </w:p>
    <w:p w:rsidR="009B49FB" w:rsidRDefault="009B49FB" w:rsidP="005B76CE">
      <w:pPr>
        <w:jc w:val="center"/>
        <w:rPr>
          <w:b/>
          <w:bCs/>
          <w:sz w:val="24"/>
        </w:rPr>
      </w:pPr>
    </w:p>
    <w:p w:rsidR="009B49FB" w:rsidRDefault="009B49FB" w:rsidP="005B76CE"/>
    <w:p w:rsidR="009B49FB" w:rsidRDefault="009B49FB" w:rsidP="005B76CE"/>
    <w:p w:rsidR="009B49FB" w:rsidRDefault="009B49FB" w:rsidP="005B76CE"/>
    <w:p w:rsidR="009B49FB" w:rsidRDefault="009B49FB" w:rsidP="005B76CE"/>
    <w:p w:rsidR="009B49FB" w:rsidRDefault="009B49FB" w:rsidP="005B76CE"/>
    <w:p w:rsidR="009B49FB" w:rsidRDefault="009B49FB" w:rsidP="005B76CE"/>
    <w:p w:rsidR="009B49FB" w:rsidRDefault="009B49FB" w:rsidP="005B76CE"/>
    <w:p w:rsidR="009B49FB" w:rsidRPr="00DE764F" w:rsidRDefault="009B49FB" w:rsidP="005B76CE">
      <w:pPr>
        <w:ind w:leftChars="800" w:left="31680"/>
        <w:rPr>
          <w:sz w:val="28"/>
          <w:szCs w:val="28"/>
        </w:rPr>
      </w:pPr>
    </w:p>
    <w:p w:rsidR="009B49FB" w:rsidRPr="00E438F8" w:rsidRDefault="009B49FB" w:rsidP="005B76CE">
      <w:pPr>
        <w:spacing w:line="360" w:lineRule="auto"/>
        <w:ind w:firstLineChars="200" w:firstLine="31680"/>
        <w:rPr>
          <w:spacing w:val="8"/>
          <w:sz w:val="28"/>
          <w:szCs w:val="28"/>
        </w:rPr>
      </w:pPr>
    </w:p>
    <w:p w:rsidR="009B49FB" w:rsidRPr="00A54545" w:rsidRDefault="009B49FB" w:rsidP="005B76CE">
      <w:pPr>
        <w:spacing w:line="360" w:lineRule="auto"/>
        <w:ind w:firstLineChars="200" w:firstLine="31680"/>
        <w:rPr>
          <w:sz w:val="28"/>
          <w:szCs w:val="28"/>
          <w:u w:val="single"/>
        </w:rPr>
      </w:pPr>
      <w:r w:rsidRPr="00A54545">
        <w:rPr>
          <w:rFonts w:hint="eastAsia"/>
          <w:spacing w:val="8"/>
          <w:sz w:val="28"/>
          <w:szCs w:val="28"/>
        </w:rPr>
        <w:t>项目完成单位：</w:t>
      </w:r>
      <w:r>
        <w:rPr>
          <w:spacing w:val="8"/>
          <w:sz w:val="28"/>
          <w:szCs w:val="28"/>
          <w:u w:val="single"/>
        </w:rPr>
        <w:t xml:space="preserve">         </w:t>
      </w:r>
      <w:r w:rsidRPr="00A54545">
        <w:rPr>
          <w:spacing w:val="8"/>
          <w:sz w:val="28"/>
          <w:szCs w:val="28"/>
          <w:u w:val="single"/>
        </w:rPr>
        <w:t xml:space="preserve"> </w:t>
      </w:r>
      <w:r w:rsidRPr="00A54545">
        <w:rPr>
          <w:rFonts w:hint="eastAsia"/>
          <w:sz w:val="28"/>
          <w:szCs w:val="28"/>
          <w:u w:val="single"/>
        </w:rPr>
        <w:t>管</w:t>
      </w:r>
      <w:r>
        <w:rPr>
          <w:sz w:val="28"/>
          <w:szCs w:val="28"/>
          <w:u w:val="single"/>
        </w:rPr>
        <w:t xml:space="preserve">   </w:t>
      </w:r>
      <w:r w:rsidRPr="00A54545">
        <w:rPr>
          <w:rFonts w:hint="eastAsia"/>
          <w:sz w:val="28"/>
          <w:szCs w:val="28"/>
          <w:u w:val="single"/>
        </w:rPr>
        <w:t>理</w:t>
      </w:r>
      <w:r>
        <w:rPr>
          <w:sz w:val="28"/>
          <w:szCs w:val="28"/>
          <w:u w:val="single"/>
        </w:rPr>
        <w:t xml:space="preserve">   </w:t>
      </w:r>
      <w:r w:rsidRPr="00A54545">
        <w:rPr>
          <w:rFonts w:hint="eastAsia"/>
          <w:sz w:val="28"/>
          <w:szCs w:val="28"/>
          <w:u w:val="single"/>
        </w:rPr>
        <w:t>学</w:t>
      </w:r>
      <w:r>
        <w:rPr>
          <w:sz w:val="28"/>
          <w:szCs w:val="28"/>
          <w:u w:val="single"/>
        </w:rPr>
        <w:t xml:space="preserve">   </w:t>
      </w:r>
      <w:r w:rsidRPr="00A54545">
        <w:rPr>
          <w:rFonts w:hint="eastAsia"/>
          <w:sz w:val="28"/>
          <w:szCs w:val="28"/>
          <w:u w:val="single"/>
        </w:rPr>
        <w:t>院</w:t>
      </w:r>
      <w:r>
        <w:rPr>
          <w:sz w:val="28"/>
          <w:szCs w:val="28"/>
          <w:u w:val="single"/>
        </w:rPr>
        <w:t xml:space="preserve">       </w:t>
      </w:r>
    </w:p>
    <w:p w:rsidR="009B49FB" w:rsidRPr="00A54545" w:rsidRDefault="009B49FB" w:rsidP="005B76CE">
      <w:pPr>
        <w:spacing w:line="360" w:lineRule="auto"/>
        <w:ind w:firstLineChars="200" w:firstLine="31680"/>
        <w:rPr>
          <w:sz w:val="28"/>
          <w:szCs w:val="28"/>
          <w:u w:val="single"/>
        </w:rPr>
      </w:pPr>
      <w:r w:rsidRPr="00DE764F">
        <w:rPr>
          <w:rFonts w:hint="eastAsia"/>
          <w:spacing w:val="8"/>
          <w:sz w:val="28"/>
          <w:szCs w:val="28"/>
        </w:rPr>
        <w:t>项</w:t>
      </w:r>
      <w:r>
        <w:rPr>
          <w:spacing w:val="8"/>
          <w:sz w:val="28"/>
          <w:szCs w:val="28"/>
        </w:rPr>
        <w:t xml:space="preserve"> </w:t>
      </w:r>
      <w:r w:rsidRPr="00DE764F">
        <w:rPr>
          <w:rFonts w:hint="eastAsia"/>
          <w:spacing w:val="8"/>
          <w:sz w:val="28"/>
          <w:szCs w:val="28"/>
        </w:rPr>
        <w:t>目</w:t>
      </w:r>
      <w:r>
        <w:rPr>
          <w:spacing w:val="8"/>
          <w:sz w:val="28"/>
          <w:szCs w:val="28"/>
        </w:rPr>
        <w:t xml:space="preserve"> </w:t>
      </w:r>
      <w:r w:rsidRPr="00DE764F">
        <w:rPr>
          <w:rFonts w:hint="eastAsia"/>
          <w:spacing w:val="8"/>
          <w:sz w:val="28"/>
          <w:szCs w:val="28"/>
        </w:rPr>
        <w:t>负责人</w:t>
      </w:r>
      <w:r>
        <w:rPr>
          <w:rFonts w:hint="eastAsia"/>
          <w:spacing w:val="8"/>
          <w:sz w:val="28"/>
          <w:szCs w:val="28"/>
        </w:rPr>
        <w:t>：</w:t>
      </w:r>
      <w:r>
        <w:rPr>
          <w:spacing w:val="8"/>
          <w:sz w:val="28"/>
          <w:szCs w:val="28"/>
        </w:rPr>
        <w:t xml:space="preserve"> </w:t>
      </w:r>
      <w:r w:rsidRPr="00A54545">
        <w:rPr>
          <w:spacing w:val="8"/>
          <w:sz w:val="28"/>
          <w:szCs w:val="28"/>
          <w:u w:val="single"/>
        </w:rPr>
        <w:t xml:space="preserve">      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刘勇军</w:t>
      </w:r>
      <w:r>
        <w:rPr>
          <w:sz w:val="28"/>
          <w:szCs w:val="28"/>
          <w:u w:val="single"/>
        </w:rPr>
        <w:t xml:space="preserve">              </w:t>
      </w:r>
    </w:p>
    <w:p w:rsidR="009B49FB" w:rsidRPr="00A54545" w:rsidRDefault="009B49FB" w:rsidP="005B76CE">
      <w:pPr>
        <w:spacing w:line="360" w:lineRule="auto"/>
        <w:ind w:firstLineChars="200" w:firstLine="31680"/>
        <w:rPr>
          <w:sz w:val="28"/>
          <w:szCs w:val="28"/>
          <w:u w:val="single"/>
        </w:rPr>
      </w:pPr>
      <w:r>
        <w:rPr>
          <w:rFonts w:hint="eastAsia"/>
          <w:spacing w:val="8"/>
          <w:sz w:val="28"/>
          <w:szCs w:val="28"/>
        </w:rPr>
        <w:t>完</w:t>
      </w:r>
      <w:r>
        <w:rPr>
          <w:spacing w:val="8"/>
          <w:sz w:val="28"/>
          <w:szCs w:val="28"/>
        </w:rPr>
        <w:t xml:space="preserve"> </w:t>
      </w:r>
      <w:r>
        <w:rPr>
          <w:rFonts w:hint="eastAsia"/>
          <w:spacing w:val="8"/>
          <w:sz w:val="28"/>
          <w:szCs w:val="28"/>
        </w:rPr>
        <w:t>成</w:t>
      </w:r>
      <w:r>
        <w:rPr>
          <w:spacing w:val="8"/>
          <w:sz w:val="28"/>
          <w:szCs w:val="28"/>
        </w:rPr>
        <w:t xml:space="preserve">  </w:t>
      </w:r>
      <w:r w:rsidRPr="00A54545">
        <w:rPr>
          <w:rFonts w:hint="eastAsia"/>
          <w:spacing w:val="8"/>
          <w:sz w:val="28"/>
          <w:szCs w:val="28"/>
        </w:rPr>
        <w:t>日</w:t>
      </w:r>
      <w:r w:rsidRPr="00A54545">
        <w:rPr>
          <w:spacing w:val="8"/>
          <w:sz w:val="28"/>
          <w:szCs w:val="28"/>
        </w:rPr>
        <w:t xml:space="preserve"> </w:t>
      </w:r>
      <w:r w:rsidRPr="00A54545">
        <w:rPr>
          <w:rFonts w:hint="eastAsia"/>
          <w:spacing w:val="8"/>
          <w:sz w:val="28"/>
          <w:szCs w:val="28"/>
        </w:rPr>
        <w:t>期：</w:t>
      </w:r>
      <w:r>
        <w:rPr>
          <w:spacing w:val="8"/>
          <w:sz w:val="28"/>
          <w:szCs w:val="28"/>
          <w:u w:val="single"/>
        </w:rPr>
        <w:t xml:space="preserve"> </w:t>
      </w:r>
      <w:r w:rsidRPr="00A54545">
        <w:rPr>
          <w:spacing w:val="8"/>
          <w:sz w:val="28"/>
          <w:szCs w:val="28"/>
          <w:u w:val="single"/>
        </w:rPr>
        <w:t xml:space="preserve">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10"/>
          <w:attr w:name="Year" w:val="2016"/>
        </w:smartTagPr>
        <w:r w:rsidRPr="00A54545">
          <w:rPr>
            <w:sz w:val="28"/>
            <w:szCs w:val="28"/>
            <w:u w:val="single"/>
          </w:rPr>
          <w:t>201</w:t>
        </w:r>
        <w:r>
          <w:rPr>
            <w:sz w:val="28"/>
            <w:szCs w:val="28"/>
            <w:u w:val="single"/>
          </w:rPr>
          <w:t>6</w:t>
        </w:r>
        <w:r w:rsidRPr="00A54545">
          <w:rPr>
            <w:sz w:val="28"/>
            <w:szCs w:val="28"/>
            <w:u w:val="single"/>
          </w:rPr>
          <w:t>-</w:t>
        </w:r>
        <w:r>
          <w:rPr>
            <w:sz w:val="28"/>
            <w:szCs w:val="28"/>
            <w:u w:val="single"/>
          </w:rPr>
          <w:t>10</w:t>
        </w:r>
        <w:r w:rsidRPr="00A54545">
          <w:rPr>
            <w:sz w:val="28"/>
            <w:szCs w:val="28"/>
            <w:u w:val="single"/>
          </w:rPr>
          <w:t>-10</w:t>
        </w:r>
      </w:smartTag>
      <w:r>
        <w:rPr>
          <w:sz w:val="28"/>
          <w:szCs w:val="28"/>
          <w:u w:val="single"/>
        </w:rPr>
        <w:t xml:space="preserve">           </w:t>
      </w:r>
    </w:p>
    <w:p w:rsidR="009B49FB" w:rsidRPr="00B948AB" w:rsidRDefault="009B49FB" w:rsidP="005B76CE">
      <w:pPr>
        <w:ind w:leftChars="800" w:left="31680"/>
        <w:rPr>
          <w:sz w:val="24"/>
        </w:rPr>
      </w:pPr>
    </w:p>
    <w:p w:rsidR="009B49FB" w:rsidRDefault="009B49FB" w:rsidP="005B76CE">
      <w:pPr>
        <w:ind w:leftChars="800" w:left="31680"/>
        <w:rPr>
          <w:spacing w:val="8"/>
          <w:sz w:val="24"/>
        </w:rPr>
      </w:pPr>
    </w:p>
    <w:p w:rsidR="009B49FB" w:rsidRDefault="009B49FB" w:rsidP="005B76CE">
      <w:pPr>
        <w:ind w:leftChars="800" w:left="31680"/>
        <w:rPr>
          <w:sz w:val="24"/>
        </w:rPr>
      </w:pPr>
    </w:p>
    <w:p w:rsidR="009B49FB" w:rsidRDefault="009B49FB" w:rsidP="005B76CE">
      <w:pPr>
        <w:ind w:leftChars="800" w:left="31680"/>
        <w:rPr>
          <w:sz w:val="24"/>
        </w:rPr>
      </w:pPr>
    </w:p>
    <w:p w:rsidR="009B49FB" w:rsidRDefault="009B49FB" w:rsidP="005B76CE">
      <w:pPr>
        <w:ind w:leftChars="800" w:left="31680"/>
        <w:rPr>
          <w:sz w:val="24"/>
        </w:rPr>
      </w:pPr>
    </w:p>
    <w:p w:rsidR="009B49FB" w:rsidRDefault="009B49FB" w:rsidP="005B76CE">
      <w:pPr>
        <w:ind w:leftChars="800" w:left="31680"/>
        <w:rPr>
          <w:sz w:val="24"/>
        </w:rPr>
      </w:pPr>
    </w:p>
    <w:p w:rsidR="009B49FB" w:rsidRDefault="009B49FB" w:rsidP="005B76CE">
      <w:pPr>
        <w:ind w:leftChars="800" w:left="31680"/>
        <w:rPr>
          <w:sz w:val="24"/>
        </w:rPr>
      </w:pPr>
    </w:p>
    <w:p w:rsidR="009B49FB" w:rsidRPr="00B51FF4" w:rsidRDefault="009B49FB" w:rsidP="005B76CE">
      <w:pPr>
        <w:ind w:leftChars="800" w:left="31680"/>
        <w:rPr>
          <w:sz w:val="24"/>
        </w:rPr>
      </w:pPr>
    </w:p>
    <w:p w:rsidR="009B49FB" w:rsidRDefault="009B49FB" w:rsidP="005B76CE">
      <w:pPr>
        <w:ind w:leftChars="800" w:left="31680"/>
        <w:rPr>
          <w:sz w:val="24"/>
        </w:rPr>
      </w:pPr>
    </w:p>
    <w:p w:rsidR="009B49FB" w:rsidRPr="00DE764F" w:rsidRDefault="009B49FB" w:rsidP="005B76CE">
      <w:pPr>
        <w:jc w:val="center"/>
        <w:rPr>
          <w:sz w:val="32"/>
        </w:rPr>
      </w:pPr>
      <w:r>
        <w:rPr>
          <w:rFonts w:hint="eastAsia"/>
          <w:sz w:val="32"/>
        </w:rPr>
        <w:t>武汉理工大学教务处</w:t>
      </w:r>
    </w:p>
    <w:p w:rsidR="009B49FB" w:rsidRPr="00E656B1" w:rsidRDefault="009B49FB" w:rsidP="005B76CE">
      <w:pPr>
        <w:jc w:val="center"/>
        <w:rPr>
          <w:b/>
          <w:sz w:val="44"/>
          <w:szCs w:val="44"/>
        </w:rPr>
      </w:pPr>
      <w:r>
        <w:rPr>
          <w:rFonts w:ascii="宋体"/>
          <w:b/>
          <w:bCs/>
          <w:spacing w:val="-20"/>
          <w:sz w:val="44"/>
          <w:szCs w:val="44"/>
        </w:rPr>
        <w:br w:type="page"/>
      </w:r>
      <w:r w:rsidRPr="00E656B1">
        <w:rPr>
          <w:rFonts w:hint="eastAsia"/>
          <w:b/>
          <w:sz w:val="44"/>
          <w:szCs w:val="44"/>
        </w:rPr>
        <w:t>数字化企业模拟管理系统数据库设计</w:t>
      </w:r>
    </w:p>
    <w:p w:rsidR="009B49FB" w:rsidRPr="009A38F3" w:rsidRDefault="009B49FB" w:rsidP="00BB3D23">
      <w:pPr>
        <w:pStyle w:val="Heading1"/>
        <w:rPr>
          <w:szCs w:val="21"/>
        </w:rPr>
      </w:pPr>
      <w:r>
        <w:t>1.</w:t>
      </w:r>
      <w:r>
        <w:rPr>
          <w:rFonts w:hint="eastAsia"/>
        </w:rPr>
        <w:t>基础数据</w:t>
      </w:r>
    </w:p>
    <w:p w:rsidR="009B49FB" w:rsidRPr="00551A50" w:rsidRDefault="009B49FB" w:rsidP="00BB3D23">
      <w:pPr>
        <w:pStyle w:val="Heading2"/>
      </w:pPr>
      <w:r>
        <w:t>1.1el_Company</w:t>
      </w:r>
      <w:r w:rsidRPr="00551A50">
        <w:rPr>
          <w:rFonts w:hint="eastAsia"/>
        </w:rPr>
        <w:t>公司信息维护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560"/>
        <w:gridCol w:w="1833"/>
        <w:gridCol w:w="900"/>
        <w:gridCol w:w="720"/>
        <w:gridCol w:w="1440"/>
        <w:gridCol w:w="1080"/>
        <w:gridCol w:w="1080"/>
      </w:tblGrid>
      <w:tr w:rsidR="009B49FB" w:rsidRPr="00641D63" w:rsidTr="00C01712">
        <w:trPr>
          <w:trHeight w:val="62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字段名</w:t>
            </w:r>
          </w:p>
        </w:tc>
        <w:tc>
          <w:tcPr>
            <w:tcW w:w="1833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中文名</w:t>
            </w:r>
          </w:p>
        </w:tc>
        <w:tc>
          <w:tcPr>
            <w:tcW w:w="90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主键</w:t>
            </w:r>
          </w:p>
        </w:tc>
        <w:tc>
          <w:tcPr>
            <w:tcW w:w="72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外键</w:t>
            </w:r>
          </w:p>
        </w:tc>
        <w:tc>
          <w:tcPr>
            <w:tcW w:w="144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空否</w:t>
            </w: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91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1833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90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91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companyNum</w:t>
            </w:r>
          </w:p>
        </w:tc>
        <w:tc>
          <w:tcPr>
            <w:tcW w:w="1833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公司编号</w:t>
            </w:r>
          </w:p>
        </w:tc>
        <w:tc>
          <w:tcPr>
            <w:tcW w:w="9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57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companyName</w:t>
            </w:r>
          </w:p>
        </w:tc>
        <w:tc>
          <w:tcPr>
            <w:tcW w:w="1833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公司名称</w:t>
            </w:r>
          </w:p>
        </w:tc>
        <w:tc>
          <w:tcPr>
            <w:tcW w:w="9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5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3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companyShort</w:t>
            </w:r>
          </w:p>
        </w:tc>
        <w:tc>
          <w:tcPr>
            <w:tcW w:w="1833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公司简称</w:t>
            </w:r>
          </w:p>
        </w:tc>
        <w:tc>
          <w:tcPr>
            <w:tcW w:w="9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5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4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companyUp</w:t>
            </w:r>
          </w:p>
        </w:tc>
        <w:tc>
          <w:tcPr>
            <w:tcW w:w="1833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上一级公司编号</w:t>
            </w:r>
          </w:p>
        </w:tc>
        <w:tc>
          <w:tcPr>
            <w:tcW w:w="9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53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5</w:t>
            </w:r>
          </w:p>
        </w:tc>
        <w:tc>
          <w:tcPr>
            <w:tcW w:w="1560" w:type="dxa"/>
          </w:tcPr>
          <w:p w:rsidR="009B49FB" w:rsidRPr="00641D63" w:rsidRDefault="009B49FB" w:rsidP="00620BB8">
            <w:pPr>
              <w:rPr>
                <w:szCs w:val="21"/>
              </w:rPr>
            </w:pPr>
            <w:r w:rsidRPr="00641D63">
              <w:rPr>
                <w:szCs w:val="21"/>
              </w:rPr>
              <w:t>tel</w:t>
            </w:r>
          </w:p>
        </w:tc>
        <w:tc>
          <w:tcPr>
            <w:tcW w:w="1833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电话</w:t>
            </w:r>
          </w:p>
        </w:tc>
        <w:tc>
          <w:tcPr>
            <w:tcW w:w="9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47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6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email</w:t>
            </w:r>
          </w:p>
        </w:tc>
        <w:tc>
          <w:tcPr>
            <w:tcW w:w="1833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邮件</w:t>
            </w:r>
          </w:p>
        </w:tc>
        <w:tc>
          <w:tcPr>
            <w:tcW w:w="9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7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fax</w:t>
            </w:r>
          </w:p>
        </w:tc>
        <w:tc>
          <w:tcPr>
            <w:tcW w:w="1833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传真</w:t>
            </w:r>
          </w:p>
        </w:tc>
        <w:tc>
          <w:tcPr>
            <w:tcW w:w="9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8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legalPerson</w:t>
            </w:r>
          </w:p>
        </w:tc>
        <w:tc>
          <w:tcPr>
            <w:tcW w:w="1833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法人</w:t>
            </w:r>
          </w:p>
        </w:tc>
        <w:tc>
          <w:tcPr>
            <w:tcW w:w="9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9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address</w:t>
            </w:r>
          </w:p>
        </w:tc>
        <w:tc>
          <w:tcPr>
            <w:tcW w:w="1833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地址</w:t>
            </w:r>
          </w:p>
        </w:tc>
        <w:tc>
          <w:tcPr>
            <w:tcW w:w="9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10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description</w:t>
            </w:r>
          </w:p>
        </w:tc>
        <w:tc>
          <w:tcPr>
            <w:tcW w:w="1833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备注</w:t>
            </w:r>
          </w:p>
        </w:tc>
        <w:tc>
          <w:tcPr>
            <w:tcW w:w="9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</w:tbl>
    <w:p w:rsidR="009B49FB" w:rsidRPr="009A38F3" w:rsidRDefault="009B49FB">
      <w:pPr>
        <w:rPr>
          <w:szCs w:val="21"/>
        </w:rPr>
      </w:pPr>
    </w:p>
    <w:p w:rsidR="009B49FB" w:rsidRPr="00551A50" w:rsidRDefault="009B49FB" w:rsidP="00BB3D23">
      <w:pPr>
        <w:pStyle w:val="Heading2"/>
      </w:pPr>
      <w:r>
        <w:t>1.2el_Factory</w:t>
      </w:r>
      <w:r w:rsidRPr="00551A50">
        <w:rPr>
          <w:rFonts w:hint="eastAsia"/>
        </w:rPr>
        <w:t>工厂信息维护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418"/>
        <w:gridCol w:w="1701"/>
        <w:gridCol w:w="709"/>
        <w:gridCol w:w="708"/>
        <w:gridCol w:w="1236"/>
        <w:gridCol w:w="1221"/>
        <w:gridCol w:w="1620"/>
      </w:tblGrid>
      <w:tr w:rsidR="009B49FB" w:rsidRPr="00641D63" w:rsidTr="00C01712">
        <w:trPr>
          <w:trHeight w:val="62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中文名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主键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2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空否</w:t>
            </w: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428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22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factoryName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工厂名称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22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bookmarkStart w:id="0" w:name="_Hlk399700928"/>
            <w:r w:rsidRPr="00641D63">
              <w:rPr>
                <w:szCs w:val="21"/>
              </w:rPr>
              <w:t>2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factoryNum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工厂编号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22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bookmarkEnd w:id="0"/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5D643D">
            <w:pPr>
              <w:rPr>
                <w:szCs w:val="21"/>
              </w:rPr>
            </w:pPr>
            <w:r w:rsidRPr="00641D63">
              <w:rPr>
                <w:szCs w:val="21"/>
              </w:rPr>
              <w:t>3</w:t>
            </w:r>
          </w:p>
        </w:tc>
        <w:tc>
          <w:tcPr>
            <w:tcW w:w="1418" w:type="dxa"/>
          </w:tcPr>
          <w:p w:rsidR="009B49FB" w:rsidRPr="00641D63" w:rsidRDefault="009B49FB" w:rsidP="000305B2">
            <w:pPr>
              <w:rPr>
                <w:szCs w:val="21"/>
              </w:rPr>
            </w:pPr>
            <w:r w:rsidRPr="00641D63">
              <w:rPr>
                <w:szCs w:val="21"/>
              </w:rPr>
              <w:t>companyNum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公司编号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22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5D643D">
            <w:pPr>
              <w:rPr>
                <w:szCs w:val="21"/>
              </w:rPr>
            </w:pPr>
            <w:r w:rsidRPr="00641D63">
              <w:rPr>
                <w:szCs w:val="21"/>
              </w:rPr>
              <w:t>4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tel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电话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22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5D643D">
            <w:pPr>
              <w:rPr>
                <w:szCs w:val="21"/>
              </w:rPr>
            </w:pPr>
            <w:r w:rsidRPr="00641D63">
              <w:rPr>
                <w:szCs w:val="21"/>
              </w:rPr>
              <w:t>5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fax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传真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22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5D643D">
            <w:pPr>
              <w:rPr>
                <w:szCs w:val="21"/>
              </w:rPr>
            </w:pPr>
            <w:r w:rsidRPr="00641D63">
              <w:rPr>
                <w:szCs w:val="21"/>
              </w:rPr>
              <w:t>6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address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地址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22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5D643D">
            <w:pPr>
              <w:rPr>
                <w:szCs w:val="21"/>
              </w:rPr>
            </w:pPr>
            <w:r w:rsidRPr="00641D63">
              <w:rPr>
                <w:szCs w:val="21"/>
              </w:rPr>
              <w:t>7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email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邮件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22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5D643D">
            <w:pPr>
              <w:rPr>
                <w:szCs w:val="21"/>
              </w:rPr>
            </w:pPr>
            <w:r w:rsidRPr="00641D63">
              <w:rPr>
                <w:szCs w:val="21"/>
              </w:rPr>
              <w:t>8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principal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负责人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22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418" w:type="dxa"/>
          </w:tcPr>
          <w:p w:rsidR="009B49FB" w:rsidRPr="00641D63" w:rsidRDefault="009B49FB" w:rsidP="000305B2">
            <w:pPr>
              <w:rPr>
                <w:szCs w:val="21"/>
              </w:rPr>
            </w:pPr>
            <w:r w:rsidRPr="00641D63">
              <w:rPr>
                <w:szCs w:val="21"/>
              </w:rPr>
              <w:t>description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备注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22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</w:tbl>
    <w:p w:rsidR="009B49FB" w:rsidRPr="009A38F3" w:rsidRDefault="009B49FB">
      <w:pPr>
        <w:rPr>
          <w:szCs w:val="21"/>
        </w:rPr>
      </w:pPr>
    </w:p>
    <w:p w:rsidR="009B49FB" w:rsidRPr="00551A50" w:rsidRDefault="009B49FB" w:rsidP="00BB3D23">
      <w:pPr>
        <w:pStyle w:val="Heading2"/>
      </w:pPr>
      <w:r>
        <w:t>1.3el_Storage</w:t>
      </w:r>
      <w:r w:rsidRPr="00551A50">
        <w:rPr>
          <w:rFonts w:hint="eastAsia"/>
        </w:rPr>
        <w:t>仓库信息维护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418"/>
        <w:gridCol w:w="1701"/>
        <w:gridCol w:w="709"/>
        <w:gridCol w:w="708"/>
        <w:gridCol w:w="1236"/>
        <w:gridCol w:w="1041"/>
        <w:gridCol w:w="1800"/>
      </w:tblGrid>
      <w:tr w:rsidR="009B49FB" w:rsidRPr="00641D63" w:rsidTr="00C01712">
        <w:trPr>
          <w:trHeight w:val="62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中文名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主键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空否</w:t>
            </w: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Not</w:t>
            </w:r>
            <w:r>
              <w:rPr>
                <w:szCs w:val="21"/>
              </w:rPr>
              <w:t xml:space="preserve"> </w:t>
            </w:r>
            <w:r w:rsidRPr="00641D63">
              <w:rPr>
                <w:szCs w:val="21"/>
              </w:rPr>
              <w:t>null</w:t>
            </w: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storageName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仓库名称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Not</w:t>
            </w:r>
            <w:r>
              <w:rPr>
                <w:szCs w:val="21"/>
              </w:rPr>
              <w:t xml:space="preserve"> </w:t>
            </w:r>
            <w:r w:rsidRPr="00641D63">
              <w:rPr>
                <w:szCs w:val="21"/>
              </w:rPr>
              <w:t>null</w:t>
            </w: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storageNum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仓库编号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Not</w:t>
            </w:r>
            <w:r>
              <w:rPr>
                <w:szCs w:val="21"/>
              </w:rPr>
              <w:t xml:space="preserve"> </w:t>
            </w:r>
            <w:r w:rsidRPr="00641D63">
              <w:rPr>
                <w:szCs w:val="21"/>
              </w:rPr>
              <w:t>null</w:t>
            </w: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3</w:t>
            </w:r>
          </w:p>
        </w:tc>
        <w:tc>
          <w:tcPr>
            <w:tcW w:w="1418" w:type="dxa"/>
          </w:tcPr>
          <w:p w:rsidR="009B49FB" w:rsidRPr="00641D63" w:rsidRDefault="009B49FB" w:rsidP="000305B2">
            <w:pPr>
              <w:rPr>
                <w:szCs w:val="21"/>
              </w:rPr>
            </w:pPr>
            <w:r w:rsidRPr="00641D63">
              <w:rPr>
                <w:szCs w:val="21"/>
              </w:rPr>
              <w:t>factoryNum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工厂编号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4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storageType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仓库性质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641D63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成品仓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报废仓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零部件仓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5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inCalculate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纳入可用量计算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641D63">
            <w:pPr>
              <w:pStyle w:val="ListParagraph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是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否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6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underStock</w:t>
            </w:r>
          </w:p>
        </w:tc>
        <w:tc>
          <w:tcPr>
            <w:tcW w:w="1701" w:type="dxa"/>
          </w:tcPr>
          <w:p w:rsidR="009B49FB" w:rsidRPr="00641D63" w:rsidRDefault="009B49FB" w:rsidP="00411883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存货不足出库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641D63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是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否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7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tel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电话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8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fax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传真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9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address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地址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10</w:t>
            </w:r>
          </w:p>
        </w:tc>
        <w:tc>
          <w:tcPr>
            <w:tcW w:w="1418" w:type="dxa"/>
          </w:tcPr>
          <w:p w:rsidR="009B49FB" w:rsidRPr="00641D63" w:rsidRDefault="009B49FB" w:rsidP="000305B2">
            <w:pPr>
              <w:rPr>
                <w:szCs w:val="21"/>
              </w:rPr>
            </w:pPr>
            <w:r w:rsidRPr="00641D63">
              <w:rPr>
                <w:szCs w:val="21"/>
              </w:rPr>
              <w:t>principal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负责人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bookmarkStart w:id="1" w:name="_Hlk399701546"/>
            <w:r w:rsidRPr="00641D63">
              <w:rPr>
                <w:szCs w:val="21"/>
              </w:rPr>
              <w:t>11</w:t>
            </w:r>
          </w:p>
        </w:tc>
        <w:tc>
          <w:tcPr>
            <w:tcW w:w="1418" w:type="dxa"/>
          </w:tcPr>
          <w:p w:rsidR="009B49FB" w:rsidRPr="00641D63" w:rsidRDefault="009B49FB" w:rsidP="000305B2">
            <w:pPr>
              <w:rPr>
                <w:szCs w:val="21"/>
              </w:rPr>
            </w:pPr>
            <w:r w:rsidRPr="00641D63">
              <w:rPr>
                <w:szCs w:val="21"/>
              </w:rPr>
              <w:t>description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备注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bookmarkEnd w:id="1"/>
    </w:tbl>
    <w:p w:rsidR="009B49FB" w:rsidRPr="009A38F3" w:rsidRDefault="009B49FB">
      <w:pPr>
        <w:rPr>
          <w:szCs w:val="21"/>
        </w:rPr>
      </w:pPr>
    </w:p>
    <w:p w:rsidR="009B49FB" w:rsidRPr="00551A50" w:rsidRDefault="009B49FB" w:rsidP="00BB3D23">
      <w:pPr>
        <w:pStyle w:val="Heading2"/>
      </w:pPr>
      <w:r>
        <w:t>1.4el_Department</w:t>
      </w:r>
      <w:r w:rsidRPr="00551A50">
        <w:rPr>
          <w:rFonts w:hint="eastAsia"/>
        </w:rPr>
        <w:t>部门信息维护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418"/>
        <w:gridCol w:w="1701"/>
        <w:gridCol w:w="709"/>
        <w:gridCol w:w="708"/>
        <w:gridCol w:w="1236"/>
        <w:gridCol w:w="1041"/>
        <w:gridCol w:w="1620"/>
      </w:tblGrid>
      <w:tr w:rsidR="009B49FB" w:rsidRPr="00641D63" w:rsidTr="00C01712">
        <w:trPr>
          <w:trHeight w:val="62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中文名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主键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空否</w:t>
            </w: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Not</w:t>
            </w:r>
            <w:r>
              <w:rPr>
                <w:szCs w:val="21"/>
              </w:rPr>
              <w:t xml:space="preserve"> </w:t>
            </w:r>
            <w:r w:rsidRPr="00641D63">
              <w:rPr>
                <w:szCs w:val="21"/>
              </w:rPr>
              <w:t>null</w:t>
            </w: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departName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部门名称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Not</w:t>
            </w:r>
            <w:r>
              <w:rPr>
                <w:szCs w:val="21"/>
              </w:rPr>
              <w:t xml:space="preserve"> </w:t>
            </w:r>
            <w:r w:rsidRPr="00641D63">
              <w:rPr>
                <w:szCs w:val="21"/>
              </w:rPr>
              <w:t>null</w:t>
            </w: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departNum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部门编号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Not</w:t>
            </w:r>
            <w:r>
              <w:rPr>
                <w:szCs w:val="21"/>
              </w:rPr>
              <w:t xml:space="preserve"> </w:t>
            </w:r>
            <w:r w:rsidRPr="00641D63">
              <w:rPr>
                <w:szCs w:val="21"/>
              </w:rPr>
              <w:t>null</w:t>
            </w: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3</w:t>
            </w:r>
          </w:p>
        </w:tc>
        <w:tc>
          <w:tcPr>
            <w:tcW w:w="1418" w:type="dxa"/>
          </w:tcPr>
          <w:p w:rsidR="009B49FB" w:rsidRPr="00641D63" w:rsidRDefault="009B49FB" w:rsidP="000305B2">
            <w:pPr>
              <w:rPr>
                <w:szCs w:val="21"/>
              </w:rPr>
            </w:pPr>
            <w:r w:rsidRPr="00641D63">
              <w:rPr>
                <w:szCs w:val="21"/>
              </w:rPr>
              <w:t>principal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负责人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bookmarkStart w:id="2" w:name="_Hlk399706657"/>
            <w:r w:rsidRPr="00641D63">
              <w:rPr>
                <w:szCs w:val="21"/>
              </w:rPr>
              <w:t>4</w:t>
            </w:r>
          </w:p>
        </w:tc>
        <w:tc>
          <w:tcPr>
            <w:tcW w:w="1418" w:type="dxa"/>
          </w:tcPr>
          <w:p w:rsidR="009B49FB" w:rsidRPr="00641D63" w:rsidRDefault="009B49FB" w:rsidP="000305B2">
            <w:pPr>
              <w:rPr>
                <w:szCs w:val="21"/>
              </w:rPr>
            </w:pPr>
            <w:r w:rsidRPr="00641D63">
              <w:rPr>
                <w:szCs w:val="21"/>
              </w:rPr>
              <w:t>description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备注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bookmarkEnd w:id="2"/>
    </w:tbl>
    <w:p w:rsidR="009B49FB" w:rsidRPr="009A38F3" w:rsidRDefault="009B49FB">
      <w:pPr>
        <w:rPr>
          <w:szCs w:val="21"/>
        </w:rPr>
      </w:pPr>
    </w:p>
    <w:p w:rsidR="009B49FB" w:rsidRPr="00551A50" w:rsidRDefault="009B49FB" w:rsidP="00BB3D23">
      <w:pPr>
        <w:pStyle w:val="Heading2"/>
      </w:pPr>
      <w:r>
        <w:t>1.5el_Employee</w:t>
      </w:r>
      <w:r w:rsidRPr="00551A50">
        <w:rPr>
          <w:rFonts w:hint="eastAsia"/>
        </w:rPr>
        <w:t>员工信息维护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953"/>
        <w:gridCol w:w="1166"/>
        <w:gridCol w:w="709"/>
        <w:gridCol w:w="708"/>
        <w:gridCol w:w="1236"/>
        <w:gridCol w:w="1041"/>
        <w:gridCol w:w="1620"/>
      </w:tblGrid>
      <w:tr w:rsidR="009B49FB" w:rsidRPr="00641D63" w:rsidTr="00C01712">
        <w:trPr>
          <w:trHeight w:val="62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1953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字段名</w:t>
            </w:r>
          </w:p>
        </w:tc>
        <w:tc>
          <w:tcPr>
            <w:tcW w:w="116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中文名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主键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空否</w:t>
            </w: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</w:p>
        </w:tc>
        <w:tc>
          <w:tcPr>
            <w:tcW w:w="1953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116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</w:p>
        </w:tc>
        <w:tc>
          <w:tcPr>
            <w:tcW w:w="1953" w:type="dxa"/>
          </w:tcPr>
          <w:p w:rsidR="009B49FB" w:rsidRPr="00641D63" w:rsidRDefault="009B49FB" w:rsidP="001F2CA5">
            <w:pPr>
              <w:rPr>
                <w:szCs w:val="21"/>
              </w:rPr>
            </w:pPr>
            <w:bookmarkStart w:id="3" w:name="OLE_LINK7"/>
            <w:bookmarkStart w:id="4" w:name="OLE_LINK8"/>
            <w:r w:rsidRPr="00641D63">
              <w:rPr>
                <w:szCs w:val="21"/>
              </w:rPr>
              <w:t>employeeName</w:t>
            </w:r>
            <w:bookmarkEnd w:id="3"/>
            <w:bookmarkEnd w:id="4"/>
          </w:p>
        </w:tc>
        <w:tc>
          <w:tcPr>
            <w:tcW w:w="116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姓名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</w:p>
        </w:tc>
        <w:tc>
          <w:tcPr>
            <w:tcW w:w="1953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employeenumber</w:t>
            </w:r>
          </w:p>
        </w:tc>
        <w:tc>
          <w:tcPr>
            <w:tcW w:w="116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编号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3</w:t>
            </w:r>
          </w:p>
        </w:tc>
        <w:tc>
          <w:tcPr>
            <w:tcW w:w="1953" w:type="dxa"/>
          </w:tcPr>
          <w:p w:rsidR="009B49FB" w:rsidRPr="00641D63" w:rsidRDefault="009B49FB" w:rsidP="000305B2">
            <w:pPr>
              <w:rPr>
                <w:szCs w:val="21"/>
              </w:rPr>
            </w:pPr>
            <w:r w:rsidRPr="00641D63">
              <w:rPr>
                <w:szCs w:val="21"/>
              </w:rPr>
              <w:t>departNum</w:t>
            </w:r>
          </w:p>
        </w:tc>
        <w:tc>
          <w:tcPr>
            <w:tcW w:w="116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部门编号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4</w:t>
            </w:r>
          </w:p>
        </w:tc>
        <w:tc>
          <w:tcPr>
            <w:tcW w:w="1953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duty</w:t>
            </w:r>
          </w:p>
        </w:tc>
        <w:tc>
          <w:tcPr>
            <w:tcW w:w="116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职务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</w:tbl>
    <w:p w:rsidR="009B49FB" w:rsidRPr="009A38F3" w:rsidRDefault="009B49FB">
      <w:pPr>
        <w:rPr>
          <w:szCs w:val="21"/>
        </w:rPr>
      </w:pPr>
    </w:p>
    <w:p w:rsidR="009B49FB" w:rsidRPr="00551A50" w:rsidRDefault="009B49FB" w:rsidP="00BB3D23">
      <w:pPr>
        <w:pStyle w:val="Heading2"/>
      </w:pPr>
      <w:r>
        <w:t>1.6el_DutyType</w:t>
      </w:r>
      <w:r w:rsidRPr="00551A50">
        <w:rPr>
          <w:rFonts w:hint="eastAsia"/>
        </w:rPr>
        <w:t>职务类别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418"/>
        <w:gridCol w:w="1701"/>
        <w:gridCol w:w="709"/>
        <w:gridCol w:w="708"/>
        <w:gridCol w:w="1236"/>
        <w:gridCol w:w="709"/>
        <w:gridCol w:w="1952"/>
      </w:tblGrid>
      <w:tr w:rsidR="009B49FB" w:rsidRPr="00641D63" w:rsidTr="00C01712">
        <w:trPr>
          <w:trHeight w:val="62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中文名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主键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空否</w:t>
            </w:r>
          </w:p>
        </w:tc>
        <w:tc>
          <w:tcPr>
            <w:tcW w:w="1952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709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52" w:type="dxa"/>
          </w:tcPr>
          <w:p w:rsidR="009B49FB" w:rsidRPr="00641D63" w:rsidRDefault="009B49FB" w:rsidP="0092775A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dutyType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职务类别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52" w:type="dxa"/>
          </w:tcPr>
          <w:p w:rsidR="009B49FB" w:rsidRPr="00641D63" w:rsidRDefault="009B49FB" w:rsidP="00C01712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0-</w:t>
            </w:r>
            <w:r w:rsidRPr="00641D63">
              <w:rPr>
                <w:rFonts w:hint="eastAsia"/>
                <w:szCs w:val="21"/>
              </w:rPr>
              <w:t>销售</w:t>
            </w:r>
            <w:r>
              <w:rPr>
                <w:szCs w:val="21"/>
              </w:rPr>
              <w:t xml:space="preserve"> 1-</w:t>
            </w:r>
            <w:r w:rsidRPr="00641D63">
              <w:rPr>
                <w:rFonts w:hint="eastAsia"/>
                <w:szCs w:val="21"/>
              </w:rPr>
              <w:t>采购</w:t>
            </w:r>
          </w:p>
          <w:p w:rsidR="009B49FB" w:rsidRPr="00641D63" w:rsidRDefault="009B49FB" w:rsidP="00C01712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2-</w:t>
            </w:r>
            <w:r w:rsidRPr="00641D63">
              <w:rPr>
                <w:rFonts w:hint="eastAsia"/>
                <w:szCs w:val="21"/>
              </w:rPr>
              <w:t>仓管</w:t>
            </w:r>
            <w:r>
              <w:rPr>
                <w:szCs w:val="21"/>
              </w:rPr>
              <w:t xml:space="preserve"> 3-</w:t>
            </w:r>
            <w:r w:rsidRPr="00641D63">
              <w:rPr>
                <w:rFonts w:hint="eastAsia"/>
                <w:szCs w:val="21"/>
              </w:rPr>
              <w:t>其他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duty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职务名称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52" w:type="dxa"/>
          </w:tcPr>
          <w:p w:rsidR="009B49FB" w:rsidRPr="00641D63" w:rsidRDefault="009B49FB" w:rsidP="00C01712">
            <w:pPr>
              <w:pStyle w:val="ListParagraph"/>
              <w:ind w:firstLineChars="0" w:firstLine="0"/>
              <w:rPr>
                <w:szCs w:val="21"/>
              </w:rPr>
            </w:pPr>
          </w:p>
        </w:tc>
      </w:tr>
    </w:tbl>
    <w:p w:rsidR="009B49FB" w:rsidRPr="009A38F3" w:rsidRDefault="009B49FB">
      <w:pPr>
        <w:rPr>
          <w:szCs w:val="21"/>
        </w:rPr>
      </w:pPr>
    </w:p>
    <w:p w:rsidR="009B49FB" w:rsidRPr="00551A50" w:rsidRDefault="009B49FB" w:rsidP="00BB3D23">
      <w:pPr>
        <w:pStyle w:val="Heading2"/>
      </w:pPr>
      <w:r>
        <w:t>1.7el_TradeObject</w:t>
      </w:r>
      <w:r w:rsidRPr="00551A50">
        <w:rPr>
          <w:rFonts w:hint="eastAsia"/>
        </w:rPr>
        <w:t>交易对象分类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418"/>
        <w:gridCol w:w="1701"/>
        <w:gridCol w:w="709"/>
        <w:gridCol w:w="708"/>
        <w:gridCol w:w="1236"/>
        <w:gridCol w:w="709"/>
        <w:gridCol w:w="2312"/>
      </w:tblGrid>
      <w:tr w:rsidR="009B49FB" w:rsidRPr="00641D63" w:rsidTr="00C01712">
        <w:trPr>
          <w:trHeight w:val="62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中文名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主键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空否</w:t>
            </w:r>
          </w:p>
        </w:tc>
        <w:tc>
          <w:tcPr>
            <w:tcW w:w="2312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709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312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classifyType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分类方式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312" w:type="dxa"/>
          </w:tcPr>
          <w:p w:rsidR="009B49FB" w:rsidRPr="00641D63" w:rsidRDefault="009B49FB" w:rsidP="00641D63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地区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国家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类型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供应商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客户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objectNum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编号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312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3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shortName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简称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312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4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objectName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全称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312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5</w:t>
            </w:r>
          </w:p>
        </w:tc>
        <w:tc>
          <w:tcPr>
            <w:tcW w:w="1418" w:type="dxa"/>
          </w:tcPr>
          <w:p w:rsidR="009B49FB" w:rsidRPr="00641D63" w:rsidRDefault="009B49FB" w:rsidP="000305B2">
            <w:pPr>
              <w:rPr>
                <w:szCs w:val="21"/>
              </w:rPr>
            </w:pPr>
            <w:r w:rsidRPr="00641D63">
              <w:rPr>
                <w:szCs w:val="21"/>
              </w:rPr>
              <w:t>description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备注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312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</w:tbl>
    <w:p w:rsidR="009B49FB" w:rsidRPr="009A38F3" w:rsidRDefault="009B49FB">
      <w:pPr>
        <w:rPr>
          <w:szCs w:val="21"/>
        </w:rPr>
      </w:pPr>
    </w:p>
    <w:p w:rsidR="009B49FB" w:rsidRPr="00551A50" w:rsidRDefault="009B49FB" w:rsidP="00BB3D23">
      <w:pPr>
        <w:pStyle w:val="Heading2"/>
      </w:pPr>
      <w:r>
        <w:t>1.8EL_CodePolicy</w:t>
      </w:r>
      <w:r w:rsidRPr="00551A50">
        <w:rPr>
          <w:rFonts w:hint="eastAsia"/>
        </w:rPr>
        <w:t>编码原则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418"/>
        <w:gridCol w:w="1701"/>
        <w:gridCol w:w="709"/>
        <w:gridCol w:w="708"/>
        <w:gridCol w:w="1236"/>
        <w:gridCol w:w="1041"/>
        <w:gridCol w:w="1980"/>
      </w:tblGrid>
      <w:tr w:rsidR="009B49FB" w:rsidRPr="00641D63" w:rsidTr="00C01712">
        <w:trPr>
          <w:trHeight w:val="62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中文名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主键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空否</w:t>
            </w: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</w:p>
        </w:tc>
        <w:tc>
          <w:tcPr>
            <w:tcW w:w="1418" w:type="dxa"/>
          </w:tcPr>
          <w:p w:rsidR="009B49FB" w:rsidRPr="00641D63" w:rsidRDefault="009B49FB" w:rsidP="00383AF1">
            <w:pPr>
              <w:rPr>
                <w:szCs w:val="21"/>
              </w:rPr>
            </w:pPr>
            <w:r w:rsidRPr="00641D63">
              <w:rPr>
                <w:szCs w:val="21"/>
              </w:rPr>
              <w:t>codeClass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编码类别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641D63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品号编码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客户编码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供应商编码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产品序号编号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单据编码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codeType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编码方式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Default="009B49FB" w:rsidP="0032610D">
            <w:pPr>
              <w:numPr>
                <w:ilvl w:val="0"/>
                <w:numId w:val="1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  <w:p w:rsidR="009B49FB" w:rsidRDefault="009B49FB" w:rsidP="0032610D">
            <w:pPr>
              <w:numPr>
                <w:ilvl w:val="0"/>
                <w:numId w:val="1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自编</w:t>
            </w:r>
          </w:p>
          <w:p w:rsidR="009B49FB" w:rsidRPr="00641D63" w:rsidRDefault="009B49FB" w:rsidP="0032610D">
            <w:pPr>
              <w:numPr>
                <w:ilvl w:val="0"/>
                <w:numId w:val="1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按规则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3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yearLength</w:t>
            </w:r>
          </w:p>
        </w:tc>
        <w:tc>
          <w:tcPr>
            <w:tcW w:w="1701" w:type="dxa"/>
          </w:tcPr>
          <w:p w:rsidR="009B49FB" w:rsidRPr="00641D63" w:rsidRDefault="009B49FB" w:rsidP="006217EF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年位数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，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4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serialNumber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流水号位数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5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codeNum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编码</w:t>
            </w:r>
            <w:r>
              <w:rPr>
                <w:rFonts w:hint="eastAsia"/>
                <w:szCs w:val="21"/>
              </w:rPr>
              <w:t>表达式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</w:tbl>
    <w:p w:rsidR="009B49FB" w:rsidRPr="009A38F3" w:rsidRDefault="009B49FB">
      <w:pPr>
        <w:rPr>
          <w:szCs w:val="21"/>
        </w:rPr>
      </w:pPr>
    </w:p>
    <w:p w:rsidR="009B49FB" w:rsidRPr="00551A50" w:rsidRDefault="009B49FB" w:rsidP="00BB3D23">
      <w:pPr>
        <w:pStyle w:val="Heading2"/>
      </w:pPr>
      <w:r>
        <w:t>1.9el_Customer</w:t>
      </w:r>
      <w:r w:rsidRPr="00551A50">
        <w:rPr>
          <w:rFonts w:hint="eastAsia"/>
        </w:rPr>
        <w:t>客户信息维护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560"/>
        <w:gridCol w:w="1559"/>
        <w:gridCol w:w="709"/>
        <w:gridCol w:w="708"/>
        <w:gridCol w:w="1236"/>
        <w:gridCol w:w="1041"/>
        <w:gridCol w:w="2160"/>
      </w:tblGrid>
      <w:tr w:rsidR="009B49FB" w:rsidRPr="00641D63" w:rsidTr="00C01712">
        <w:trPr>
          <w:trHeight w:val="62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字段名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中文名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主键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空否</w:t>
            </w:r>
          </w:p>
        </w:tc>
        <w:tc>
          <w:tcPr>
            <w:tcW w:w="21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6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customerNum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客户编号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6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customerName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客户名称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6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3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classifyType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交易对象分类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4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employeeName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业务员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5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check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审核状况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41D6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已核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待核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不准交易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6</w:t>
            </w:r>
          </w:p>
        </w:tc>
        <w:tc>
          <w:tcPr>
            <w:tcW w:w="1560" w:type="dxa"/>
          </w:tcPr>
          <w:p w:rsidR="009B49FB" w:rsidRPr="00641D63" w:rsidRDefault="009B49FB" w:rsidP="0068425B">
            <w:pPr>
              <w:rPr>
                <w:szCs w:val="21"/>
              </w:rPr>
            </w:pPr>
            <w:r w:rsidRPr="00641D63">
              <w:rPr>
                <w:szCs w:val="21"/>
              </w:rPr>
              <w:t>linkman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联系人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7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email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邮件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8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zipCode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邮编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9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address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地址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10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postcode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邮编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11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shipAddress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发货地址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12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depositBank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开户银行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13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accountNum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账号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14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payingBank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付款银行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15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account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账号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16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discountRate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折扣率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17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initialTradeDate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初次交易日期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18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recentTradeDate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最近交易日期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19</w:t>
            </w:r>
          </w:p>
        </w:tc>
        <w:tc>
          <w:tcPr>
            <w:tcW w:w="1560" w:type="dxa"/>
          </w:tcPr>
          <w:p w:rsidR="009B49FB" w:rsidRPr="00641D63" w:rsidRDefault="009B49FB" w:rsidP="00B00C75">
            <w:pPr>
              <w:rPr>
                <w:szCs w:val="21"/>
              </w:rPr>
            </w:pPr>
            <w:r w:rsidRPr="00641D63">
              <w:rPr>
                <w:szCs w:val="21"/>
              </w:rPr>
              <w:t>creditGrade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信用评级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20</w:t>
            </w:r>
          </w:p>
        </w:tc>
        <w:tc>
          <w:tcPr>
            <w:tcW w:w="1560" w:type="dxa"/>
          </w:tcPr>
          <w:p w:rsidR="009B49FB" w:rsidRPr="00641D63" w:rsidRDefault="009B49FB" w:rsidP="00B00C75">
            <w:pPr>
              <w:rPr>
                <w:szCs w:val="21"/>
              </w:rPr>
            </w:pPr>
            <w:r w:rsidRPr="00641D63">
              <w:rPr>
                <w:szCs w:val="21"/>
              </w:rPr>
              <w:t>saleGrade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销售评级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21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creditLine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RMB</w:t>
            </w:r>
            <w:r w:rsidRPr="00641D63">
              <w:rPr>
                <w:rFonts w:hint="eastAsia"/>
                <w:szCs w:val="21"/>
              </w:rPr>
              <w:t>信用额度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22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beyondRate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可超出率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330FD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23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dealLimitType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额度不足处理方式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41D63">
            <w:pPr>
              <w:pStyle w:val="ListParagraph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警告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不检查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拒绝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24</w:t>
            </w:r>
          </w:p>
        </w:tc>
        <w:tc>
          <w:tcPr>
            <w:tcW w:w="156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underStockDeliver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库存不足发货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9B49FB" w:rsidRPr="00641D63" w:rsidRDefault="009B49FB" w:rsidP="00641D63">
            <w:pPr>
              <w:pStyle w:val="ListParagraph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否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是</w:t>
            </w:r>
          </w:p>
        </w:tc>
      </w:tr>
    </w:tbl>
    <w:p w:rsidR="009B49FB" w:rsidRPr="009A38F3" w:rsidRDefault="009B49FB">
      <w:pPr>
        <w:rPr>
          <w:szCs w:val="21"/>
        </w:rPr>
      </w:pPr>
    </w:p>
    <w:p w:rsidR="009B49FB" w:rsidRPr="00551A50" w:rsidRDefault="009B49FB" w:rsidP="00BB3D23">
      <w:pPr>
        <w:pStyle w:val="Heading2"/>
      </w:pPr>
      <w:r>
        <w:t>1.10el_Supplier</w:t>
      </w:r>
      <w:r w:rsidRPr="00551A50">
        <w:rPr>
          <w:rFonts w:hint="eastAsia"/>
        </w:rPr>
        <w:t>供应商信息维护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418"/>
        <w:gridCol w:w="1701"/>
        <w:gridCol w:w="709"/>
        <w:gridCol w:w="708"/>
        <w:gridCol w:w="1236"/>
        <w:gridCol w:w="1041"/>
        <w:gridCol w:w="1980"/>
      </w:tblGrid>
      <w:tr w:rsidR="009B49FB" w:rsidRPr="00641D63" w:rsidTr="00C01712">
        <w:trPr>
          <w:trHeight w:val="62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中文名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主键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空否</w:t>
            </w: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supplierNum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供应商编号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supplierName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供应商名称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3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tel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电话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4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fax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传真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5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email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邮件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6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linkman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负责人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7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phone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联系方式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8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address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地址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9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classifyType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供应商分类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10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employeeName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采购员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11</w:t>
            </w:r>
          </w:p>
        </w:tc>
        <w:tc>
          <w:tcPr>
            <w:tcW w:w="1418" w:type="dxa"/>
          </w:tcPr>
          <w:p w:rsidR="009B49FB" w:rsidRPr="00641D63" w:rsidRDefault="009B49FB" w:rsidP="00641D63">
            <w:pPr>
              <w:tabs>
                <w:tab w:val="left" w:pos="553"/>
              </w:tabs>
              <w:rPr>
                <w:szCs w:val="21"/>
              </w:rPr>
            </w:pPr>
            <w:r w:rsidRPr="00641D63">
              <w:rPr>
                <w:szCs w:val="21"/>
              </w:rPr>
              <w:t>check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核准状况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641D63">
            <w:pPr>
              <w:pStyle w:val="ListParagraph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已核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待核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不准交易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12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slipShipment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分批发货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641D63">
            <w:pPr>
              <w:pStyle w:val="ListParagraph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是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否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13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initial</w:t>
            </w:r>
            <w:bookmarkStart w:id="5" w:name="OLE_LINK9"/>
            <w:bookmarkStart w:id="6" w:name="OLE_LINK10"/>
            <w:r w:rsidRPr="00641D63">
              <w:rPr>
                <w:szCs w:val="21"/>
              </w:rPr>
              <w:t>TradeDate</w:t>
            </w:r>
            <w:bookmarkEnd w:id="5"/>
            <w:bookmarkEnd w:id="6"/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初次交易日期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3E71BF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14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recentTradeDate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最近交易日期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3E71BF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15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payingBank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汇款银行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3E71BF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16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account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账号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3E71BF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17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deliveryGrade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交货评级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641D63">
            <w:pPr>
              <w:pStyle w:val="ListParagraph"/>
              <w:numPr>
                <w:ilvl w:val="0"/>
                <w:numId w:val="10"/>
              </w:numPr>
              <w:ind w:firstLineChars="0"/>
              <w:rPr>
                <w:szCs w:val="21"/>
              </w:rPr>
            </w:pPr>
            <w:r w:rsidRPr="00641D63">
              <w:rPr>
                <w:szCs w:val="21"/>
              </w:rPr>
              <w:t>A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10"/>
              </w:numPr>
              <w:ind w:firstLineChars="0"/>
              <w:rPr>
                <w:szCs w:val="21"/>
              </w:rPr>
            </w:pPr>
            <w:r w:rsidRPr="00641D63">
              <w:rPr>
                <w:szCs w:val="21"/>
              </w:rPr>
              <w:t>B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10"/>
              </w:numPr>
              <w:ind w:firstLineChars="0"/>
              <w:rPr>
                <w:szCs w:val="21"/>
              </w:rPr>
            </w:pPr>
            <w:r w:rsidRPr="00641D63">
              <w:rPr>
                <w:szCs w:val="21"/>
              </w:rPr>
              <w:t>C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10"/>
              </w:numPr>
              <w:ind w:firstLineChars="0"/>
              <w:rPr>
                <w:szCs w:val="21"/>
              </w:rPr>
            </w:pPr>
            <w:r w:rsidRPr="00641D63">
              <w:rPr>
                <w:szCs w:val="21"/>
              </w:rPr>
              <w:t>D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18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qualityGrade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质量评级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641D63">
            <w:pPr>
              <w:pStyle w:val="ListParagraph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 w:rsidRPr="00641D63">
              <w:rPr>
                <w:szCs w:val="21"/>
              </w:rPr>
              <w:t>A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 w:rsidRPr="00641D63">
              <w:rPr>
                <w:szCs w:val="21"/>
              </w:rPr>
              <w:t>B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 w:rsidRPr="00641D63">
              <w:rPr>
                <w:szCs w:val="21"/>
              </w:rPr>
              <w:t>C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 w:rsidRPr="00641D63">
              <w:rPr>
                <w:szCs w:val="21"/>
              </w:rPr>
              <w:t>D</w:t>
            </w:r>
          </w:p>
        </w:tc>
      </w:tr>
    </w:tbl>
    <w:p w:rsidR="009B49FB" w:rsidRPr="009A38F3" w:rsidRDefault="009B49FB">
      <w:pPr>
        <w:rPr>
          <w:szCs w:val="21"/>
        </w:rPr>
      </w:pPr>
    </w:p>
    <w:p w:rsidR="009B49FB" w:rsidRPr="00551A50" w:rsidRDefault="009B49FB" w:rsidP="00BB3D23">
      <w:pPr>
        <w:pStyle w:val="Heading2"/>
      </w:pPr>
      <w:r>
        <w:t>1.11el_PartNumber</w:t>
      </w:r>
      <w:r w:rsidRPr="00551A50">
        <w:rPr>
          <w:rFonts w:hint="eastAsia"/>
        </w:rPr>
        <w:t>品号信息维护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418"/>
        <w:gridCol w:w="1701"/>
        <w:gridCol w:w="709"/>
        <w:gridCol w:w="708"/>
        <w:gridCol w:w="1236"/>
        <w:gridCol w:w="1041"/>
        <w:gridCol w:w="1800"/>
      </w:tblGrid>
      <w:tr w:rsidR="009B49FB" w:rsidRPr="00641D63" w:rsidTr="00C01712">
        <w:trPr>
          <w:trHeight w:val="62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中文名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主键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空否</w:t>
            </w: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partNum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品号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partName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品名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3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standard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规格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4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unit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单位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5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price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单价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6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stockNum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库存数量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7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storageNum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仓库编号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8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safeStock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安全存量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9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employeeName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采购员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10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supplierNum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主供应商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11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checkType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检验方式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641D63">
            <w:pPr>
              <w:pStyle w:val="ListParagraph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免检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抽检</w:t>
            </w:r>
          </w:p>
          <w:p w:rsidR="009B49FB" w:rsidRPr="00641D63" w:rsidRDefault="009B49FB" w:rsidP="00641D63">
            <w:pPr>
              <w:pStyle w:val="ListParagraph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全检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12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standardPrice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标准进价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717386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13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recentPrice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最近进价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717386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14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priceUpperRate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单价上限率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717386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15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fixFrontDate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固定前置天数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717386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16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chandeFrontDate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变动前置天数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717386">
            <w:pPr>
              <w:rPr>
                <w:szCs w:val="21"/>
              </w:rPr>
            </w:pPr>
          </w:p>
        </w:tc>
      </w:tr>
    </w:tbl>
    <w:p w:rsidR="009B49FB" w:rsidRPr="009A38F3" w:rsidRDefault="009B49FB">
      <w:pPr>
        <w:rPr>
          <w:szCs w:val="21"/>
        </w:rPr>
      </w:pPr>
    </w:p>
    <w:p w:rsidR="009B49FB" w:rsidRPr="00551A50" w:rsidRDefault="009B49FB" w:rsidP="00BB3D23">
      <w:pPr>
        <w:pStyle w:val="Heading2"/>
      </w:pPr>
      <w:r>
        <w:t>1.12el_ModuleType</w:t>
      </w:r>
      <w:r w:rsidRPr="00551A50">
        <w:rPr>
          <w:rFonts w:hint="eastAsia"/>
        </w:rPr>
        <w:t>模块类别表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418"/>
        <w:gridCol w:w="1701"/>
        <w:gridCol w:w="709"/>
        <w:gridCol w:w="708"/>
        <w:gridCol w:w="1236"/>
        <w:gridCol w:w="1041"/>
        <w:gridCol w:w="1800"/>
      </w:tblGrid>
      <w:tr w:rsidR="009B49FB" w:rsidRPr="00641D63" w:rsidTr="00C01712">
        <w:trPr>
          <w:trHeight w:val="629"/>
        </w:trPr>
        <w:tc>
          <w:tcPr>
            <w:tcW w:w="675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中文名</w:t>
            </w:r>
          </w:p>
        </w:tc>
        <w:tc>
          <w:tcPr>
            <w:tcW w:w="709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主键</w:t>
            </w:r>
          </w:p>
        </w:tc>
        <w:tc>
          <w:tcPr>
            <w:tcW w:w="708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041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空否</w:t>
            </w:r>
          </w:p>
        </w:tc>
        <w:tc>
          <w:tcPr>
            <w:tcW w:w="1800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</w:p>
        </w:tc>
        <w:tc>
          <w:tcPr>
            <w:tcW w:w="1418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1701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709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9B49FB" w:rsidRPr="00641D63" w:rsidRDefault="009B49FB" w:rsidP="008E2680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800" w:type="dxa"/>
          </w:tcPr>
          <w:p w:rsidR="009B49FB" w:rsidRPr="00641D63" w:rsidRDefault="009B49FB" w:rsidP="008E2680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</w:p>
        </w:tc>
        <w:tc>
          <w:tcPr>
            <w:tcW w:w="1418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szCs w:val="21"/>
              </w:rPr>
              <w:t>billClass</w:t>
            </w:r>
          </w:p>
        </w:tc>
        <w:tc>
          <w:tcPr>
            <w:tcW w:w="1701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单据类别</w:t>
            </w:r>
          </w:p>
        </w:tc>
        <w:tc>
          <w:tcPr>
            <w:tcW w:w="709" w:type="dxa"/>
          </w:tcPr>
          <w:p w:rsidR="009B49FB" w:rsidRPr="00641D63" w:rsidRDefault="009B49FB" w:rsidP="008E2680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8E2680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8E2680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8E2680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</w:p>
        </w:tc>
        <w:tc>
          <w:tcPr>
            <w:tcW w:w="1418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szCs w:val="21"/>
              </w:rPr>
              <w:t>moduleName</w:t>
            </w:r>
          </w:p>
        </w:tc>
        <w:tc>
          <w:tcPr>
            <w:tcW w:w="1701" w:type="dxa"/>
          </w:tcPr>
          <w:p w:rsidR="009B49FB" w:rsidRPr="00641D63" w:rsidRDefault="009B49FB" w:rsidP="008E2680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模块名称</w:t>
            </w:r>
          </w:p>
        </w:tc>
        <w:tc>
          <w:tcPr>
            <w:tcW w:w="709" w:type="dxa"/>
          </w:tcPr>
          <w:p w:rsidR="009B49FB" w:rsidRPr="00641D63" w:rsidRDefault="009B49FB" w:rsidP="008E2680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8E2680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8E2680">
            <w:pPr>
              <w:rPr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 w:rsidP="008E2680">
            <w:pPr>
              <w:rPr>
                <w:szCs w:val="21"/>
              </w:rPr>
            </w:pPr>
          </w:p>
        </w:tc>
      </w:tr>
    </w:tbl>
    <w:p w:rsidR="009B49FB" w:rsidRPr="009A38F3" w:rsidRDefault="009B49FB">
      <w:pPr>
        <w:rPr>
          <w:szCs w:val="21"/>
        </w:rPr>
      </w:pPr>
    </w:p>
    <w:p w:rsidR="009B49FB" w:rsidRPr="00551A50" w:rsidRDefault="009B49FB" w:rsidP="00BB3D23">
      <w:pPr>
        <w:pStyle w:val="Heading2"/>
      </w:pPr>
      <w:r>
        <w:t>1.13el_BillType</w:t>
      </w:r>
      <w:r w:rsidRPr="00551A50">
        <w:rPr>
          <w:rFonts w:hint="eastAsia"/>
        </w:rPr>
        <w:t>单据类别表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418"/>
        <w:gridCol w:w="1701"/>
        <w:gridCol w:w="709"/>
        <w:gridCol w:w="708"/>
        <w:gridCol w:w="1236"/>
        <w:gridCol w:w="1041"/>
        <w:gridCol w:w="1227"/>
      </w:tblGrid>
      <w:tr w:rsidR="009B49FB" w:rsidRPr="00641D63" w:rsidTr="00C01712">
        <w:trPr>
          <w:trHeight w:val="62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中文名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主键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空否</w:t>
            </w:r>
          </w:p>
        </w:tc>
        <w:tc>
          <w:tcPr>
            <w:tcW w:w="1227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227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bill</w:t>
            </w:r>
          </w:p>
        </w:tc>
        <w:tc>
          <w:tcPr>
            <w:tcW w:w="1701" w:type="dxa"/>
          </w:tcPr>
          <w:p w:rsidR="009B49FB" w:rsidRPr="00641D63" w:rsidRDefault="009B49FB" w:rsidP="00A93FA0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单据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27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C01712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billClass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单据类别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41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27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</w:tbl>
    <w:p w:rsidR="009B49FB" w:rsidRPr="009A38F3" w:rsidRDefault="009B49FB">
      <w:pPr>
        <w:rPr>
          <w:szCs w:val="21"/>
        </w:rPr>
      </w:pPr>
    </w:p>
    <w:p w:rsidR="009B49FB" w:rsidRPr="00551A50" w:rsidRDefault="009B49FB" w:rsidP="00BB3D23">
      <w:pPr>
        <w:pStyle w:val="Heading2"/>
      </w:pPr>
      <w:r>
        <w:t>1.14el_UseName</w:t>
      </w:r>
      <w:r w:rsidRPr="00551A50">
        <w:rPr>
          <w:rFonts w:hint="eastAsia"/>
        </w:rPr>
        <w:t>用户名称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418"/>
        <w:gridCol w:w="1701"/>
        <w:gridCol w:w="709"/>
        <w:gridCol w:w="708"/>
        <w:gridCol w:w="1236"/>
        <w:gridCol w:w="709"/>
        <w:gridCol w:w="1559"/>
      </w:tblGrid>
      <w:tr w:rsidR="009B49FB" w:rsidRPr="00641D63" w:rsidTr="00641D63">
        <w:trPr>
          <w:trHeight w:val="62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中文名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主键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空否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描述</w:t>
            </w:r>
          </w:p>
        </w:tc>
      </w:tr>
      <w:tr w:rsidR="009B49FB" w:rsidRPr="00641D63" w:rsidTr="00641D63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709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641D63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userNum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用户编号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rFonts w:ascii="宋体"/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641D63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userName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用户名称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rFonts w:ascii="宋体"/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</w:tbl>
    <w:p w:rsidR="009B49FB" w:rsidRPr="009A38F3" w:rsidRDefault="009B49FB">
      <w:pPr>
        <w:rPr>
          <w:szCs w:val="21"/>
        </w:rPr>
      </w:pPr>
    </w:p>
    <w:p w:rsidR="009B49FB" w:rsidRPr="00551A50" w:rsidRDefault="009B49FB" w:rsidP="00BB3D23">
      <w:pPr>
        <w:pStyle w:val="Heading2"/>
      </w:pPr>
      <w:r>
        <w:t>1.15el_UserRight</w:t>
      </w:r>
      <w:r w:rsidRPr="00551A50">
        <w:rPr>
          <w:rFonts w:hint="eastAsia"/>
        </w:rPr>
        <w:t>用户权限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418"/>
        <w:gridCol w:w="1701"/>
        <w:gridCol w:w="709"/>
        <w:gridCol w:w="708"/>
        <w:gridCol w:w="1236"/>
        <w:gridCol w:w="709"/>
        <w:gridCol w:w="1559"/>
      </w:tblGrid>
      <w:tr w:rsidR="009B49FB" w:rsidRPr="00641D63" w:rsidTr="00641D63">
        <w:trPr>
          <w:trHeight w:val="62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中文名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主键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空否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描述</w:t>
            </w:r>
          </w:p>
        </w:tc>
      </w:tr>
      <w:tr w:rsidR="009B49FB" w:rsidRPr="00641D63" w:rsidTr="00641D63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709" w:type="dxa"/>
          </w:tcPr>
          <w:p w:rsidR="009B49FB" w:rsidRPr="00641D63" w:rsidRDefault="009B49FB" w:rsidP="00641D63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641D63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limitsName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权限名称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rFonts w:ascii="宋体"/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  <w:tr w:rsidR="009B49FB" w:rsidRPr="00641D63" w:rsidTr="00641D63">
        <w:trPr>
          <w:trHeight w:val="569"/>
        </w:trPr>
        <w:tc>
          <w:tcPr>
            <w:tcW w:w="675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</w:p>
        </w:tc>
        <w:tc>
          <w:tcPr>
            <w:tcW w:w="141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szCs w:val="21"/>
              </w:rPr>
              <w:t>userNum</w:t>
            </w:r>
          </w:p>
        </w:tc>
        <w:tc>
          <w:tcPr>
            <w:tcW w:w="1701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用户编号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rFonts w:ascii="宋体"/>
                <w:szCs w:val="21"/>
              </w:rPr>
            </w:pPr>
          </w:p>
        </w:tc>
        <w:tc>
          <w:tcPr>
            <w:tcW w:w="708" w:type="dxa"/>
          </w:tcPr>
          <w:p w:rsidR="009B49FB" w:rsidRPr="00641D63" w:rsidRDefault="009B49FB" w:rsidP="001F2CA5">
            <w:pPr>
              <w:rPr>
                <w:szCs w:val="21"/>
              </w:rPr>
            </w:pPr>
            <w:r w:rsidRPr="00641D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236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70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  <w:tc>
          <w:tcPr>
            <w:tcW w:w="1559" w:type="dxa"/>
          </w:tcPr>
          <w:p w:rsidR="009B49FB" w:rsidRPr="00641D63" w:rsidRDefault="009B49FB" w:rsidP="001F2CA5">
            <w:pPr>
              <w:rPr>
                <w:szCs w:val="21"/>
              </w:rPr>
            </w:pPr>
          </w:p>
        </w:tc>
      </w:tr>
    </w:tbl>
    <w:p w:rsidR="009B49FB" w:rsidRPr="009A38F3" w:rsidRDefault="009B49FB">
      <w:pPr>
        <w:rPr>
          <w:szCs w:val="21"/>
        </w:rPr>
      </w:pPr>
    </w:p>
    <w:p w:rsidR="009B49FB" w:rsidRDefault="009B49FB" w:rsidP="00BB3D23">
      <w:pPr>
        <w:pStyle w:val="Heading1"/>
      </w:pPr>
      <w:r>
        <w:t>2.</w:t>
      </w:r>
      <w:r>
        <w:rPr>
          <w:rFonts w:hint="eastAsia"/>
        </w:rPr>
        <w:t>采购管理</w:t>
      </w:r>
    </w:p>
    <w:p w:rsidR="009B49FB" w:rsidRDefault="009B49FB" w:rsidP="000D6E57">
      <w:pPr>
        <w:pStyle w:val="Heading2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2.1.1</w:t>
        </w:r>
      </w:smartTag>
      <w:r>
        <w:t xml:space="preserve"> </w:t>
      </w:r>
      <w:r>
        <w:rPr>
          <w:rFonts w:hint="eastAsia"/>
        </w:rPr>
        <w:t>询价单</w:t>
      </w:r>
      <w:r>
        <w:t>cg_askPrice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6"/>
        <w:gridCol w:w="1424"/>
        <w:gridCol w:w="1351"/>
        <w:gridCol w:w="779"/>
        <w:gridCol w:w="796"/>
        <w:gridCol w:w="1334"/>
        <w:gridCol w:w="1066"/>
        <w:gridCol w:w="1472"/>
      </w:tblGrid>
      <w:tr w:rsidR="009B49FB" w:rsidRPr="00641D63" w:rsidTr="00C01712">
        <w:trPr>
          <w:trHeight w:val="527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字段名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中文名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主键</w:t>
            </w: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外键</w:t>
            </w:r>
          </w:p>
        </w:tc>
        <w:tc>
          <w:tcPr>
            <w:tcW w:w="133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数据类别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空</w:t>
            </w: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27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bookmarkStart w:id="7" w:name="_Hlk399708859"/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1334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</w:tr>
      <w:bookmarkEnd w:id="7"/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tableType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询价单别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34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Varchar(3</w:t>
            </w:r>
            <w:r w:rsidRPr="00C01712">
              <w:rPr>
                <w:rFonts w:hint="eastAsia"/>
                <w:szCs w:val="21"/>
              </w:rPr>
              <w:t>）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  <w:r w:rsidRPr="00641D63">
              <w:rPr>
                <w:szCs w:val="21"/>
              </w:rPr>
              <w:t xml:space="preserve"> </w:t>
            </w: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所有单据类别建一张表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tableNo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询价单号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34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Varchar(11)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日期加序号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3</w:t>
            </w:r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fillDate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单据日期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新建询价单的日期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4</w:t>
            </w:r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productNo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品号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34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C01712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C01712">
              <w:rPr>
                <w:szCs w:val="21"/>
              </w:rPr>
              <w:t>5</w:t>
            </w:r>
          </w:p>
        </w:tc>
        <w:tc>
          <w:tcPr>
            <w:tcW w:w="1424" w:type="dxa"/>
          </w:tcPr>
          <w:p w:rsidR="009B49FB" w:rsidRPr="00C01712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C01712">
              <w:rPr>
                <w:szCs w:val="21"/>
              </w:rPr>
              <w:t>productName</w:t>
            </w:r>
          </w:p>
        </w:tc>
        <w:tc>
          <w:tcPr>
            <w:tcW w:w="1351" w:type="dxa"/>
          </w:tcPr>
          <w:p w:rsidR="009B49FB" w:rsidRPr="00C01712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C01712">
              <w:rPr>
                <w:rFonts w:hint="eastAsia"/>
                <w:szCs w:val="21"/>
              </w:rPr>
              <w:t>品名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  <w:highlight w:val="cyan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  <w:highlight w:val="cyan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  <w:highlight w:val="cyan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color w:val="0000FF"/>
                <w:szCs w:val="21"/>
                <w:highlight w:val="cyan"/>
              </w:rPr>
            </w:pPr>
            <w:r w:rsidRPr="00641D63">
              <w:rPr>
                <w:rFonts w:hint="eastAsia"/>
                <w:color w:val="0000FF"/>
                <w:szCs w:val="21"/>
                <w:highlight w:val="cyan"/>
              </w:rPr>
              <w:t>删除（界面上存在）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6</w:t>
            </w:r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supplierNo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供应商编号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34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color w:val="0000FF"/>
                <w:szCs w:val="21"/>
              </w:rPr>
            </w:pPr>
            <w:r w:rsidRPr="00641D63">
              <w:rPr>
                <w:rFonts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C01712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C01712">
              <w:rPr>
                <w:szCs w:val="21"/>
              </w:rPr>
              <w:t>7</w:t>
            </w:r>
          </w:p>
        </w:tc>
        <w:tc>
          <w:tcPr>
            <w:tcW w:w="1424" w:type="dxa"/>
          </w:tcPr>
          <w:p w:rsidR="009B49FB" w:rsidRPr="00C01712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C01712">
              <w:rPr>
                <w:szCs w:val="21"/>
              </w:rPr>
              <w:t>supplierName</w:t>
            </w:r>
          </w:p>
        </w:tc>
        <w:tc>
          <w:tcPr>
            <w:tcW w:w="1351" w:type="dxa"/>
          </w:tcPr>
          <w:p w:rsidR="009B49FB" w:rsidRPr="00C01712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C01712">
              <w:rPr>
                <w:rFonts w:hint="eastAsia"/>
                <w:szCs w:val="21"/>
              </w:rPr>
              <w:t>供应商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  <w:highlight w:val="cyan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  <w:highlight w:val="cyan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  <w:highlight w:val="cyan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color w:val="0000FF"/>
                <w:szCs w:val="21"/>
                <w:highlight w:val="cyan"/>
              </w:rPr>
            </w:pPr>
            <w:r w:rsidRPr="00641D63">
              <w:rPr>
                <w:rFonts w:hint="eastAsia"/>
                <w:color w:val="0000FF"/>
                <w:szCs w:val="21"/>
                <w:highlight w:val="cyan"/>
              </w:rPr>
              <w:t>删除（界面上存在）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8</w:t>
            </w:r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Price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采购单价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34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9</w:t>
            </w:r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Unit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采购单位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34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10</w:t>
            </w:r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checkerNo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审核者编号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color w:val="0000FF"/>
                <w:szCs w:val="21"/>
              </w:rPr>
            </w:pPr>
            <w:r w:rsidRPr="00641D63">
              <w:rPr>
                <w:rFonts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C01712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C01712">
              <w:rPr>
                <w:szCs w:val="21"/>
              </w:rPr>
              <w:t>11</w:t>
            </w:r>
          </w:p>
        </w:tc>
        <w:tc>
          <w:tcPr>
            <w:tcW w:w="1424" w:type="dxa"/>
          </w:tcPr>
          <w:p w:rsidR="009B49FB" w:rsidRPr="00C01712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C01712">
              <w:rPr>
                <w:szCs w:val="21"/>
              </w:rPr>
              <w:t>checkerName</w:t>
            </w:r>
          </w:p>
        </w:tc>
        <w:tc>
          <w:tcPr>
            <w:tcW w:w="1351" w:type="dxa"/>
          </w:tcPr>
          <w:p w:rsidR="009B49FB" w:rsidRPr="00C01712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C01712">
              <w:rPr>
                <w:rFonts w:hint="eastAsia"/>
                <w:szCs w:val="21"/>
              </w:rPr>
              <w:t>审核者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  <w:highlight w:val="cyan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  <w:highlight w:val="cyan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  <w:highlight w:val="cyan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color w:val="0000FF"/>
                <w:szCs w:val="21"/>
                <w:highlight w:val="cyan"/>
              </w:rPr>
            </w:pPr>
            <w:r w:rsidRPr="00641D63">
              <w:rPr>
                <w:rFonts w:hint="eastAsia"/>
                <w:color w:val="0000FF"/>
                <w:szCs w:val="21"/>
                <w:highlight w:val="cyan"/>
              </w:rPr>
              <w:t>删除（界面上存在）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12</w:t>
            </w:r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employeeNo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业务人员编号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color w:val="0000FF"/>
                <w:szCs w:val="21"/>
              </w:rPr>
            </w:pPr>
            <w:r w:rsidRPr="00641D63">
              <w:rPr>
                <w:rFonts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C01712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C01712">
              <w:rPr>
                <w:szCs w:val="21"/>
              </w:rPr>
              <w:t>13</w:t>
            </w:r>
          </w:p>
        </w:tc>
        <w:tc>
          <w:tcPr>
            <w:tcW w:w="1424" w:type="dxa"/>
          </w:tcPr>
          <w:p w:rsidR="009B49FB" w:rsidRPr="00C01712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C01712">
              <w:rPr>
                <w:szCs w:val="21"/>
              </w:rPr>
              <w:t>employeeName</w:t>
            </w:r>
          </w:p>
        </w:tc>
        <w:tc>
          <w:tcPr>
            <w:tcW w:w="1351" w:type="dxa"/>
          </w:tcPr>
          <w:p w:rsidR="009B49FB" w:rsidRPr="00C01712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C01712">
              <w:rPr>
                <w:rFonts w:hint="eastAsia"/>
                <w:szCs w:val="21"/>
              </w:rPr>
              <w:t>业务人员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  <w:highlight w:val="cyan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  <w:highlight w:val="cyan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  <w:highlight w:val="cyan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color w:val="0000FF"/>
                <w:szCs w:val="21"/>
                <w:highlight w:val="cyan"/>
              </w:rPr>
            </w:pPr>
            <w:r w:rsidRPr="00641D63">
              <w:rPr>
                <w:rFonts w:hint="eastAsia"/>
                <w:color w:val="0000FF"/>
                <w:szCs w:val="21"/>
                <w:highlight w:val="cyan"/>
              </w:rPr>
              <w:t>删除（界面上存在）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14</w:t>
            </w:r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discountPolicy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价格政策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Varchar(100)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文本框</w:t>
            </w:r>
          </w:p>
          <w:p w:rsidR="009B49FB" w:rsidRPr="00641D63" w:rsidRDefault="009B49FB" w:rsidP="000305B2">
            <w:pPr>
              <w:pStyle w:val="ListParagraph"/>
              <w:ind w:firstLineChars="0" w:firstLine="0"/>
              <w:rPr>
                <w:color w:val="0000FF"/>
                <w:szCs w:val="21"/>
              </w:rPr>
            </w:pPr>
            <w:r w:rsidRPr="00641D63">
              <w:rPr>
                <w:rFonts w:hint="eastAsia"/>
                <w:szCs w:val="21"/>
              </w:rPr>
              <w:t>备注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15</w:t>
            </w:r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Norm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规格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16</w:t>
            </w:r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checkStatus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审核状态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  <w:r w:rsidRPr="00641D63">
              <w:rPr>
                <w:rFonts w:hint="eastAsia"/>
                <w:szCs w:val="21"/>
              </w:rPr>
              <w:t>：未审核</w:t>
            </w:r>
          </w:p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  <w:r w:rsidRPr="00641D63">
              <w:rPr>
                <w:rFonts w:hint="eastAsia"/>
                <w:szCs w:val="21"/>
              </w:rPr>
              <w:t>：未通过</w:t>
            </w:r>
          </w:p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  <w:r w:rsidRPr="00641D63">
              <w:rPr>
                <w:rFonts w:hint="eastAsia"/>
                <w:szCs w:val="21"/>
              </w:rPr>
              <w:t>：通过</w:t>
            </w:r>
          </w:p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3</w:t>
            </w:r>
            <w:r w:rsidRPr="00641D63">
              <w:rPr>
                <w:rFonts w:hint="eastAsia"/>
                <w:szCs w:val="21"/>
              </w:rPr>
              <w:t>：作废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17</w:t>
            </w:r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productID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品号</w:t>
            </w:r>
            <w:r w:rsidRPr="00641D63">
              <w:rPr>
                <w:szCs w:val="21"/>
              </w:rPr>
              <w:t>ID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18</w:t>
            </w:r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supplierID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供应商</w:t>
            </w:r>
            <w:r w:rsidRPr="00641D63">
              <w:rPr>
                <w:szCs w:val="21"/>
              </w:rPr>
              <w:t>ID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19</w:t>
            </w:r>
          </w:p>
        </w:tc>
        <w:tc>
          <w:tcPr>
            <w:tcW w:w="142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employeeID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员工</w:t>
            </w:r>
            <w:r w:rsidRPr="00641D63">
              <w:rPr>
                <w:sz w:val="18"/>
                <w:szCs w:val="18"/>
              </w:rPr>
              <w:t>ID</w:t>
            </w:r>
          </w:p>
        </w:tc>
        <w:tc>
          <w:tcPr>
            <w:tcW w:w="77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9B49FB" w:rsidRDefault="009B49FB" w:rsidP="000305B2">
      <w:pPr>
        <w:jc w:val="center"/>
        <w:rPr>
          <w:sz w:val="28"/>
          <w:szCs w:val="28"/>
        </w:rPr>
      </w:pPr>
    </w:p>
    <w:p w:rsidR="009B49FB" w:rsidRDefault="009B49FB" w:rsidP="000D6E57">
      <w:pPr>
        <w:pStyle w:val="Heading2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2.1.2</w:t>
        </w:r>
      </w:smartTag>
      <w:r>
        <w:t xml:space="preserve"> </w:t>
      </w:r>
      <w:r>
        <w:rPr>
          <w:rFonts w:hint="eastAsia"/>
        </w:rPr>
        <w:t>请购单主表</w:t>
      </w:r>
      <w:r>
        <w:t>cg_AskPurchase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1"/>
        <w:gridCol w:w="1529"/>
        <w:gridCol w:w="1306"/>
        <w:gridCol w:w="630"/>
        <w:gridCol w:w="705"/>
        <w:gridCol w:w="1305"/>
        <w:gridCol w:w="960"/>
        <w:gridCol w:w="1892"/>
      </w:tblGrid>
      <w:tr w:rsidR="009B49FB" w:rsidRPr="00641D63" w:rsidTr="00C01712"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中文名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外键</w:t>
            </w:r>
          </w:p>
        </w:tc>
        <w:tc>
          <w:tcPr>
            <w:tcW w:w="130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数据类别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189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9B49FB" w:rsidRPr="00641D63" w:rsidTr="00C01712">
        <w:tc>
          <w:tcPr>
            <w:tcW w:w="60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52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ID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89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437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tableType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请购单别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Varchar(3</w:t>
            </w:r>
            <w:r w:rsidRPr="00C01712">
              <w:rPr>
                <w:rFonts w:hint="eastAsia"/>
                <w:szCs w:val="21"/>
              </w:rPr>
              <w:t>）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Not null</w:t>
            </w:r>
          </w:p>
        </w:tc>
        <w:tc>
          <w:tcPr>
            <w:tcW w:w="189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“订单转采购”界面填写</w:t>
            </w:r>
          </w:p>
        </w:tc>
      </w:tr>
      <w:tr w:rsidR="009B49FB" w:rsidRPr="00641D63" w:rsidTr="00C01712">
        <w:trPr>
          <w:trHeight w:val="54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tableNo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请购单号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Varchar(11)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Not null</w:t>
            </w:r>
          </w:p>
        </w:tc>
        <w:tc>
          <w:tcPr>
            <w:tcW w:w="189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“订单转采购</w:t>
            </w:r>
            <w:r w:rsidRPr="00641D63">
              <w:rPr>
                <w:rFonts w:ascii="宋体" w:hAnsi="宋体" w:cs="宋体"/>
                <w:szCs w:val="21"/>
              </w:rPr>
              <w:t>’</w:t>
            </w:r>
            <w:r w:rsidRPr="00641D63">
              <w:rPr>
                <w:rFonts w:ascii="宋体" w:hAnsi="宋体" w:cs="宋体" w:hint="eastAsia"/>
                <w:szCs w:val="21"/>
              </w:rPr>
              <w:t>界面填写</w:t>
            </w: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fillDate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单据日期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89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系统自动填写</w:t>
            </w: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Remark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89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askPuchaserDeptNo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请购部门编号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89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订单主表复制过来的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askPurchaseDept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请购部门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89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  <w:r w:rsidRPr="00641D63">
              <w:rPr>
                <w:rFonts w:ascii="宋体" w:hAnsi="宋体" w:cs="宋体" w:hint="eastAsia"/>
                <w:color w:val="0000FF"/>
                <w:szCs w:val="21"/>
              </w:rPr>
              <w:t>（界面上显示）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tableSourse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来源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89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0-</w:t>
            </w:r>
            <w:r w:rsidRPr="00641D63">
              <w:rPr>
                <w:rFonts w:ascii="宋体" w:hAnsi="宋体" w:cs="宋体" w:hint="eastAsia"/>
                <w:szCs w:val="21"/>
              </w:rPr>
              <w:t>订单转请购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1-</w:t>
            </w:r>
            <w:r w:rsidRPr="00641D63">
              <w:rPr>
                <w:rFonts w:ascii="宋体" w:hAnsi="宋体" w:cs="宋体" w:hint="eastAsia"/>
                <w:szCs w:val="21"/>
              </w:rPr>
              <w:t>借入转请购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2-</w:t>
            </w:r>
            <w:r w:rsidRPr="00641D63">
              <w:rPr>
                <w:rFonts w:ascii="宋体" w:hAnsi="宋体" w:cs="宋体" w:hint="eastAsia"/>
                <w:szCs w:val="21"/>
              </w:rPr>
              <w:t>自定义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tableSourseID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来源单号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89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订单，借入单的单号，“订单转采购”界面填写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7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askPurDate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请购日期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89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“订单转采购</w:t>
            </w:r>
            <w:r w:rsidRPr="00641D63">
              <w:rPr>
                <w:rFonts w:ascii="宋体" w:hAnsi="宋体" w:cs="宋体"/>
                <w:szCs w:val="21"/>
              </w:rPr>
              <w:t>’</w:t>
            </w:r>
            <w:r w:rsidRPr="00641D63">
              <w:rPr>
                <w:rFonts w:ascii="宋体" w:hAnsi="宋体" w:cs="宋体" w:hint="eastAsia"/>
                <w:szCs w:val="21"/>
              </w:rPr>
              <w:t>界面填写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8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checkerNo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审核者编号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89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color w:val="000080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9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checkerName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审核者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89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80"/>
                <w:szCs w:val="21"/>
              </w:rPr>
            </w:pPr>
            <w:r w:rsidRPr="00641D63">
              <w:rPr>
                <w:rFonts w:ascii="宋体" w:hAnsi="宋体" w:cs="宋体" w:hint="eastAsia"/>
                <w:color w:val="000080"/>
                <w:szCs w:val="21"/>
              </w:rPr>
              <w:t>（界面显示）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10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askPurchaserNo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请购人员编号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89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80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由订单内容复制而来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11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askPurchaserName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请购人员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89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80"/>
                <w:szCs w:val="21"/>
              </w:rPr>
            </w:pPr>
            <w:r w:rsidRPr="00641D63">
              <w:rPr>
                <w:rFonts w:ascii="宋体" w:hAnsi="宋体" w:cs="宋体" w:hint="eastAsia"/>
                <w:color w:val="000080"/>
                <w:szCs w:val="21"/>
              </w:rPr>
              <w:t>界面上显示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12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szCs w:val="21"/>
              </w:rPr>
              <w:t>checkStatus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hint="eastAsia"/>
                <w:szCs w:val="21"/>
              </w:rPr>
              <w:t>审核状态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89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  <w:r w:rsidRPr="00641D63">
              <w:rPr>
                <w:rFonts w:hint="eastAsia"/>
                <w:szCs w:val="21"/>
              </w:rPr>
              <w:t>：未审核</w:t>
            </w:r>
          </w:p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  <w:r w:rsidRPr="00641D63">
              <w:rPr>
                <w:rFonts w:hint="eastAsia"/>
                <w:szCs w:val="21"/>
              </w:rPr>
              <w:t>：未通过</w:t>
            </w:r>
          </w:p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  <w:r w:rsidRPr="00641D63">
              <w:rPr>
                <w:rFonts w:hint="eastAsia"/>
                <w:szCs w:val="21"/>
              </w:rPr>
              <w:t>：通过</w:t>
            </w:r>
          </w:p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3</w:t>
            </w:r>
            <w:r w:rsidRPr="00641D63">
              <w:rPr>
                <w:rFonts w:hint="eastAsia"/>
                <w:szCs w:val="21"/>
              </w:rPr>
              <w:t>：作废</w:t>
            </w:r>
          </w:p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“已通过”才能维护请购信息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13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factoryNo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工厂编号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89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由订单内容复制而来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14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factoryName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工厂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89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界面上显示</w:t>
            </w:r>
          </w:p>
        </w:tc>
      </w:tr>
    </w:tbl>
    <w:p w:rsidR="009B49FB" w:rsidRDefault="009B49FB" w:rsidP="000305B2">
      <w:pPr>
        <w:jc w:val="left"/>
        <w:rPr>
          <w:rFonts w:eastAsia="Times New Roman" w:cs="Calibri"/>
          <w:sz w:val="28"/>
          <w:szCs w:val="28"/>
        </w:rPr>
      </w:pPr>
    </w:p>
    <w:p w:rsidR="009B49FB" w:rsidRDefault="009B49FB" w:rsidP="000D6E57">
      <w:pPr>
        <w:pStyle w:val="Heading2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2.1.2</w:t>
        </w:r>
      </w:smartTag>
      <w:r>
        <w:t xml:space="preserve">.1 </w:t>
      </w:r>
      <w:r>
        <w:rPr>
          <w:rFonts w:hint="eastAsia"/>
        </w:rPr>
        <w:t>请购单子表</w:t>
      </w:r>
      <w:r>
        <w:t>cg_AskPurchaseSub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1"/>
        <w:gridCol w:w="1529"/>
        <w:gridCol w:w="1306"/>
        <w:gridCol w:w="630"/>
        <w:gridCol w:w="705"/>
        <w:gridCol w:w="1305"/>
        <w:gridCol w:w="960"/>
        <w:gridCol w:w="1486"/>
      </w:tblGrid>
      <w:tr w:rsidR="009B49FB" w:rsidRPr="00641D63" w:rsidTr="000305B2"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中文名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外键</w:t>
            </w:r>
          </w:p>
        </w:tc>
        <w:tc>
          <w:tcPr>
            <w:tcW w:w="130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数据类别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148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9B49FB" w:rsidRPr="00641D63" w:rsidTr="000305B2"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48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hint="eastAsia"/>
                <w:szCs w:val="21"/>
              </w:rPr>
              <w:t>连接主子表</w:t>
            </w:r>
          </w:p>
        </w:tc>
      </w:tr>
      <w:tr w:rsidR="009B49FB" w:rsidRPr="00641D63" w:rsidTr="000305B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Sequence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int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48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由订单内容复制而来</w:t>
            </w:r>
          </w:p>
        </w:tc>
      </w:tr>
      <w:tr w:rsidR="009B49FB" w:rsidRPr="00641D63" w:rsidTr="000305B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productNo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品号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48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由订单内容复制而来</w:t>
            </w:r>
          </w:p>
        </w:tc>
      </w:tr>
      <w:tr w:rsidR="009B49FB" w:rsidRPr="00641D63" w:rsidTr="000305B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productName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品名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48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80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由订单内容复制而来</w:t>
            </w:r>
          </w:p>
        </w:tc>
      </w:tr>
      <w:tr w:rsidR="009B49FB" w:rsidRPr="00641D63" w:rsidTr="000305B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 xml:space="preserve"> Amount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请购数量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48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80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由订单内容复制而来</w:t>
            </w:r>
          </w:p>
        </w:tc>
      </w:tr>
      <w:tr w:rsidR="009B49FB" w:rsidRPr="00641D63" w:rsidTr="000305B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 xml:space="preserve">  Unit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请购单位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48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80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由订单内容复制而来</w:t>
            </w:r>
          </w:p>
        </w:tc>
      </w:tr>
      <w:tr w:rsidR="009B49FB" w:rsidRPr="00641D63" w:rsidTr="000305B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7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 xml:space="preserve">  Date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需求日期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48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由订单内容复制而来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订单预交货日减一</w:t>
            </w:r>
          </w:p>
        </w:tc>
      </w:tr>
      <w:tr w:rsidR="009B49FB" w:rsidRPr="00641D63" w:rsidTr="000305B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8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refSupplierNo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参考供应商编号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48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由品号基础信息复制而来</w:t>
            </w:r>
          </w:p>
        </w:tc>
      </w:tr>
      <w:tr w:rsidR="009B49FB" w:rsidRPr="00641D63" w:rsidTr="000305B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9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refSupplierName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参考供应商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48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由品号基础信息复制而来</w:t>
            </w:r>
          </w:p>
        </w:tc>
      </w:tr>
      <w:tr w:rsidR="009B49FB" w:rsidRPr="00641D63" w:rsidTr="000305B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9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 xml:space="preserve"> refPrice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参考采购单价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48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由品号基础信息复制而来</w:t>
            </w:r>
          </w:p>
        </w:tc>
      </w:tr>
      <w:tr w:rsidR="009B49FB" w:rsidRPr="00641D63" w:rsidTr="000305B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10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 xml:space="preserve"> End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结束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48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0-Y</w:t>
            </w:r>
            <w:r w:rsidRPr="00641D63">
              <w:rPr>
                <w:rFonts w:ascii="宋体" w:hAnsi="宋体" w:cs="宋体" w:hint="eastAsia"/>
                <w:szCs w:val="21"/>
              </w:rPr>
              <w:t>：自动结束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1-y</w:t>
            </w:r>
            <w:r w:rsidRPr="00641D63">
              <w:rPr>
                <w:rFonts w:ascii="宋体" w:hAnsi="宋体" w:cs="宋体" w:hint="eastAsia"/>
                <w:szCs w:val="21"/>
              </w:rPr>
              <w:t>：指定结束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2-N</w:t>
            </w:r>
            <w:r w:rsidRPr="00641D63">
              <w:rPr>
                <w:rFonts w:ascii="宋体" w:hAnsi="宋体" w:cs="宋体" w:hint="eastAsia"/>
                <w:szCs w:val="21"/>
              </w:rPr>
              <w:t>：未结束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当生成采购单后为</w:t>
            </w:r>
            <w:r w:rsidRPr="00641D63">
              <w:rPr>
                <w:rFonts w:ascii="宋体" w:hAnsi="宋体" w:cs="宋体"/>
                <w:szCs w:val="21"/>
              </w:rPr>
              <w:t>Y</w:t>
            </w:r>
            <w:r w:rsidRPr="00641D63">
              <w:rPr>
                <w:rFonts w:ascii="宋体" w:hAnsi="宋体" w:cs="宋体" w:hint="eastAsia"/>
                <w:szCs w:val="21"/>
              </w:rPr>
              <w:t>：自动结束</w:t>
            </w:r>
          </w:p>
        </w:tc>
      </w:tr>
      <w:tr w:rsidR="009B49FB" w:rsidRPr="00641D63" w:rsidTr="000305B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11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refTableType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参考单别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48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订单单别</w:t>
            </w:r>
          </w:p>
        </w:tc>
      </w:tr>
      <w:tr w:rsidR="009B49FB" w:rsidRPr="00641D63" w:rsidTr="000305B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12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reftableNo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参考单号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48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订单单号</w:t>
            </w:r>
          </w:p>
        </w:tc>
      </w:tr>
      <w:tr w:rsidR="009B49FB" w:rsidRPr="00641D63" w:rsidTr="000305B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13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refNo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参考序号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48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订单序号</w:t>
            </w:r>
          </w:p>
        </w:tc>
      </w:tr>
      <w:tr w:rsidR="009B49FB" w:rsidRPr="00641D63" w:rsidTr="000305B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14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szCs w:val="21"/>
              </w:rPr>
              <w:t>PID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hint="eastAsia"/>
                <w:szCs w:val="21"/>
              </w:rPr>
              <w:t>采购单</w:t>
            </w:r>
            <w:r w:rsidRPr="00641D63">
              <w:rPr>
                <w:szCs w:val="21"/>
              </w:rPr>
              <w:t>ID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</w:p>
        </w:tc>
        <w:tc>
          <w:tcPr>
            <w:tcW w:w="96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48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</w:tr>
    </w:tbl>
    <w:p w:rsidR="009B49FB" w:rsidRDefault="009B49FB" w:rsidP="000305B2">
      <w:pPr>
        <w:jc w:val="left"/>
        <w:rPr>
          <w:rFonts w:eastAsia="Times New Roman" w:cs="Calibri"/>
          <w:sz w:val="28"/>
          <w:szCs w:val="28"/>
        </w:rPr>
      </w:pPr>
    </w:p>
    <w:p w:rsidR="009B49FB" w:rsidRDefault="009B49FB" w:rsidP="000D6E57">
      <w:pPr>
        <w:pStyle w:val="Heading2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2.1.3</w:t>
        </w:r>
      </w:smartTag>
      <w:r>
        <w:t xml:space="preserve"> </w:t>
      </w:r>
      <w:r>
        <w:rPr>
          <w:rFonts w:hint="eastAsia"/>
        </w:rPr>
        <w:t>维护请购信息主表</w:t>
      </w:r>
      <w:r>
        <w:t>cg_MaintainInfor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1"/>
        <w:gridCol w:w="1529"/>
        <w:gridCol w:w="1306"/>
        <w:gridCol w:w="630"/>
        <w:gridCol w:w="705"/>
        <w:gridCol w:w="1305"/>
        <w:gridCol w:w="960"/>
        <w:gridCol w:w="2072"/>
      </w:tblGrid>
      <w:tr w:rsidR="009B49FB" w:rsidRPr="00641D63" w:rsidTr="00C01712"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中文名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外键</w:t>
            </w:r>
          </w:p>
        </w:tc>
        <w:tc>
          <w:tcPr>
            <w:tcW w:w="130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数据类别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9B49FB" w:rsidRPr="00641D63" w:rsidTr="00C01712">
        <w:tc>
          <w:tcPr>
            <w:tcW w:w="60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ID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0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tableType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请购单别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Varchar(3</w:t>
            </w:r>
            <w:r w:rsidRPr="00C01712">
              <w:rPr>
                <w:rFonts w:hint="eastAsia"/>
                <w:szCs w:val="21"/>
              </w:rPr>
              <w:t>）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szCs w:val="21"/>
              </w:rPr>
            </w:pPr>
            <w:r>
              <w:rPr>
                <w:rFonts w:cs="Calibri"/>
                <w:szCs w:val="21"/>
              </w:rPr>
              <w:t>Not null</w:t>
            </w: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tableNo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请购单号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Varchar(11)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szCs w:val="21"/>
              </w:rPr>
            </w:pPr>
            <w:r>
              <w:rPr>
                <w:rFonts w:cs="Calibri"/>
                <w:szCs w:val="21"/>
              </w:rPr>
              <w:t>Not null</w:t>
            </w: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Sequence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请购序号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Varchar(3</w:t>
            </w:r>
            <w:r w:rsidRPr="00C01712">
              <w:rPr>
                <w:rFonts w:hint="eastAsia"/>
                <w:szCs w:val="21"/>
              </w:rPr>
              <w:t>）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szCs w:val="21"/>
              </w:rPr>
            </w:pPr>
            <w:r>
              <w:rPr>
                <w:rFonts w:cs="Calibri"/>
                <w:szCs w:val="21"/>
              </w:rPr>
              <w:t>Not null</w:t>
            </w: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productNo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品号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由请购单内容复制而来</w:t>
            </w:r>
            <w:r w:rsidRPr="00641D63">
              <w:rPr>
                <w:rFonts w:cs="Calibri"/>
                <w:szCs w:val="21"/>
              </w:rPr>
              <w:t>ProductNo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productName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品名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80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由请购单内容复制而来</w:t>
            </w:r>
            <w:r w:rsidRPr="00641D63">
              <w:rPr>
                <w:rFonts w:cs="Calibri"/>
                <w:szCs w:val="21"/>
              </w:rPr>
              <w:t>ProductName</w:t>
            </w: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Date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单据日期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7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askPurchaseDate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请购日期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由请购单内容复制而来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cs="Calibri"/>
                <w:szCs w:val="21"/>
              </w:rPr>
              <w:t>AskPurDate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8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Amount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请购数量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80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由请购单内容复制而来</w:t>
            </w:r>
            <w:r w:rsidRPr="00641D63">
              <w:rPr>
                <w:rFonts w:cs="Calibri"/>
                <w:szCs w:val="21"/>
              </w:rPr>
              <w:t>AskPurAmoun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9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Unit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请购单位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80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由请购单内容复制而来</w:t>
            </w:r>
            <w:r w:rsidRPr="00641D63">
              <w:rPr>
                <w:rFonts w:cs="Calibri"/>
                <w:szCs w:val="21"/>
              </w:rPr>
              <w:t>AskPurUnit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10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requestDate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需求日期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由请购单内容复制而来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cs="Calibri"/>
                <w:szCs w:val="21"/>
              </w:rPr>
              <w:t>RequestDate</w:t>
            </w: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11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Remark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请购备注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由请购单内容复制而来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cs="Calibri"/>
                <w:szCs w:val="21"/>
              </w:rPr>
              <w:t>Remark</w:t>
            </w:r>
          </w:p>
        </w:tc>
      </w:tr>
      <w:tr w:rsidR="009B49FB" w:rsidRPr="00641D63" w:rsidTr="00C01712">
        <w:trPr>
          <w:trHeight w:val="58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12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employeeNo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采购人员编号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13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employeeName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采购人员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14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refSupplierNo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参考供应商编号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80"/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15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refSupplierName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参考供应商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80"/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16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refAmount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参考采购数量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int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17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refUnit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参考采购单位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18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refPrice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参考采购单价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80"/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19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refPurCost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参考采购金额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20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Amount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采购总数量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21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Cost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采购总金额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22</w:t>
            </w:r>
          </w:p>
        </w:tc>
        <w:tc>
          <w:tcPr>
            <w:tcW w:w="1529" w:type="dxa"/>
          </w:tcPr>
          <w:p w:rsidR="009B49FB" w:rsidRDefault="009B49FB" w:rsidP="000305B2">
            <w:pPr>
              <w:jc w:val="left"/>
              <w:rPr>
                <w:rFonts w:eastAsia="Times New Roman" w:cs="Calibri"/>
                <w:szCs w:val="21"/>
              </w:rPr>
            </w:pPr>
            <w:r>
              <w:rPr>
                <w:rFonts w:eastAsia="Times New Roman" w:cs="Calibri"/>
                <w:szCs w:val="21"/>
              </w:rPr>
              <w:t>End</w:t>
            </w:r>
          </w:p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结束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0-Y</w:t>
            </w:r>
            <w:r w:rsidRPr="00641D63">
              <w:rPr>
                <w:rFonts w:ascii="宋体" w:hAnsi="宋体" w:cs="宋体" w:hint="eastAsia"/>
                <w:szCs w:val="21"/>
              </w:rPr>
              <w:t>：自动结束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1-y</w:t>
            </w:r>
            <w:r w:rsidRPr="00641D63">
              <w:rPr>
                <w:rFonts w:ascii="宋体" w:hAnsi="宋体" w:cs="宋体" w:hint="eastAsia"/>
                <w:szCs w:val="21"/>
              </w:rPr>
              <w:t>：指定结束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2-N</w:t>
            </w:r>
            <w:r w:rsidRPr="00641D63">
              <w:rPr>
                <w:rFonts w:ascii="宋体" w:hAnsi="宋体" w:cs="宋体" w:hint="eastAsia"/>
                <w:szCs w:val="21"/>
              </w:rPr>
              <w:t>：未结束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当生成采购单后为</w:t>
            </w:r>
            <w:r w:rsidRPr="00641D63">
              <w:rPr>
                <w:rFonts w:ascii="宋体" w:hAnsi="宋体" w:cs="宋体"/>
                <w:szCs w:val="21"/>
              </w:rPr>
              <w:t>Y</w:t>
            </w:r>
            <w:r w:rsidRPr="00641D63">
              <w:rPr>
                <w:rFonts w:ascii="宋体" w:hAnsi="宋体" w:cs="宋体" w:hint="eastAsia"/>
                <w:szCs w:val="21"/>
              </w:rPr>
              <w:t>：自动结束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23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maintainDate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采购维护日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24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refTableType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参考单别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订单单别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25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refTableNo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参考单号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订单单号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26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refNo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参考序号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订单序号</w:t>
            </w:r>
          </w:p>
        </w:tc>
      </w:tr>
    </w:tbl>
    <w:p w:rsidR="009B49FB" w:rsidRDefault="009B49FB" w:rsidP="000305B2">
      <w:pPr>
        <w:jc w:val="left"/>
        <w:rPr>
          <w:rFonts w:eastAsia="Times New Roman" w:cs="Calibri"/>
          <w:sz w:val="28"/>
          <w:szCs w:val="28"/>
        </w:rPr>
      </w:pPr>
    </w:p>
    <w:p w:rsidR="009B49FB" w:rsidRDefault="009B49FB" w:rsidP="000D6E57">
      <w:pPr>
        <w:pStyle w:val="Heading2"/>
      </w:pPr>
      <w:r>
        <w:t xml:space="preserve">2.1.3.1 </w:t>
      </w:r>
      <w:r>
        <w:rPr>
          <w:rFonts w:hint="eastAsia"/>
        </w:rPr>
        <w:t>维护请购信息子表</w:t>
      </w:r>
      <w:r>
        <w:t>cg_MaintainInforSub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1"/>
        <w:gridCol w:w="1529"/>
        <w:gridCol w:w="1306"/>
        <w:gridCol w:w="630"/>
        <w:gridCol w:w="705"/>
        <w:gridCol w:w="1305"/>
        <w:gridCol w:w="960"/>
        <w:gridCol w:w="2072"/>
      </w:tblGrid>
      <w:tr w:rsidR="009B49FB" w:rsidRPr="00641D63" w:rsidTr="00C01712"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中文名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外键</w:t>
            </w:r>
          </w:p>
        </w:tc>
        <w:tc>
          <w:tcPr>
            <w:tcW w:w="130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数据类别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9B49FB" w:rsidRPr="00641D63" w:rsidTr="00C01712">
        <w:tc>
          <w:tcPr>
            <w:tcW w:w="60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ID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0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317"/>
        </w:trPr>
        <w:tc>
          <w:tcPr>
            <w:tcW w:w="60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Sequence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序号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由请购单内容复制而来</w:t>
            </w:r>
          </w:p>
        </w:tc>
      </w:tr>
      <w:tr w:rsidR="009B49FB" w:rsidRPr="00641D63" w:rsidTr="00C01712">
        <w:trPr>
          <w:trHeight w:val="58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supplierNo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供应商编号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由请购单内容复制而来</w:t>
            </w:r>
            <w:r w:rsidRPr="00641D63">
              <w:rPr>
                <w:rFonts w:cs="Calibri"/>
                <w:szCs w:val="21"/>
              </w:rPr>
              <w:t>RefSupplierNo</w:t>
            </w:r>
          </w:p>
        </w:tc>
      </w:tr>
      <w:tr w:rsidR="009B49FB" w:rsidRPr="00641D63" w:rsidTr="00C01712">
        <w:trPr>
          <w:trHeight w:val="58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supplierName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供应商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由请购单内容复制而来</w:t>
            </w:r>
            <w:r w:rsidRPr="00641D63">
              <w:rPr>
                <w:rFonts w:cs="Calibri"/>
                <w:szCs w:val="21"/>
              </w:rPr>
              <w:t>RefSupplierName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Amount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采购数量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由请购单内容复制而来</w:t>
            </w:r>
            <w:r w:rsidRPr="00641D63">
              <w:rPr>
                <w:rFonts w:cs="Calibri"/>
                <w:szCs w:val="21"/>
              </w:rPr>
              <w:t>AskPurAmount</w:t>
            </w:r>
          </w:p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 w:hint="eastAsia"/>
                <w:szCs w:val="21"/>
              </w:rPr>
              <w:t>可修改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Unit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采购单位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由请购单内容复制而来</w:t>
            </w:r>
          </w:p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AskPurUnit</w:t>
            </w:r>
          </w:p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 w:hint="eastAsia"/>
                <w:szCs w:val="21"/>
              </w:rPr>
              <w:t>可修改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Price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采购单价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由请购单内容复制而来</w:t>
            </w:r>
          </w:p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RefPurPrice</w:t>
            </w:r>
          </w:p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 w:hint="eastAsia"/>
                <w:szCs w:val="21"/>
              </w:rPr>
              <w:t>可修改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7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Cost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采购金额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由请购单内容复制而来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  <w:r w:rsidRPr="00641D63">
              <w:rPr>
                <w:rFonts w:cs="Calibri" w:hint="eastAsia"/>
                <w:szCs w:val="21"/>
              </w:rPr>
              <w:t>可修改</w:t>
            </w:r>
          </w:p>
        </w:tc>
      </w:tr>
      <w:tr w:rsidR="009B49FB" w:rsidRPr="00641D63" w:rsidTr="00C01712">
        <w:trPr>
          <w:trHeight w:val="58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8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ProsendDate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预交货日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由请购单内容复制而来</w:t>
            </w:r>
          </w:p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RequestDate</w:t>
            </w:r>
          </w:p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 w:hint="eastAsia"/>
                <w:szCs w:val="21"/>
              </w:rPr>
              <w:t>可修改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9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Lock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锁定码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单选框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</w:t>
            </w:r>
            <w:r w:rsidRPr="00641D63">
              <w:rPr>
                <w:rFonts w:ascii="宋体" w:hAnsi="宋体" w:cs="宋体" w:hint="eastAsia"/>
                <w:szCs w:val="21"/>
              </w:rPr>
              <w:t>：未锁定</w:t>
            </w:r>
          </w:p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  <w:r w:rsidRPr="00641D63">
              <w:rPr>
                <w:rFonts w:ascii="宋体" w:hAnsi="宋体" w:cs="宋体" w:hint="eastAsia"/>
                <w:szCs w:val="21"/>
              </w:rPr>
              <w:t>：</w:t>
            </w:r>
            <w:r w:rsidRPr="00641D63">
              <w:rPr>
                <w:rFonts w:ascii="Arial" w:hAnsi="Arial" w:cs="Arial"/>
                <w:szCs w:val="21"/>
              </w:rPr>
              <w:t>√</w:t>
            </w:r>
          </w:p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 w:hint="eastAsia"/>
                <w:szCs w:val="21"/>
              </w:rPr>
              <w:t>采购人员已维护好此笔信息，打勾，表示要采购且已审核通过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10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PurchaseLock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采购码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根据采购单回写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11</w:t>
            </w:r>
          </w:p>
        </w:tc>
        <w:tc>
          <w:tcPr>
            <w:tcW w:w="152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PurchaseId</w:t>
            </w: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采购单号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Varchar(18)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根据采购单回写</w:t>
            </w:r>
          </w:p>
        </w:tc>
      </w:tr>
      <w:tr w:rsidR="009B49FB" w:rsidRPr="00641D63" w:rsidTr="00C01712">
        <w:trPr>
          <w:trHeight w:val="612"/>
        </w:trPr>
        <w:tc>
          <w:tcPr>
            <w:tcW w:w="60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12</w:t>
            </w:r>
          </w:p>
        </w:tc>
        <w:tc>
          <w:tcPr>
            <w:tcW w:w="1529" w:type="dxa"/>
          </w:tcPr>
          <w:p w:rsidR="009B49FB" w:rsidRDefault="009B49FB" w:rsidP="000305B2">
            <w:pPr>
              <w:jc w:val="left"/>
              <w:rPr>
                <w:rFonts w:eastAsia="Times New Roman" w:cs="Calibri"/>
                <w:szCs w:val="21"/>
              </w:rPr>
            </w:pPr>
            <w:r>
              <w:rPr>
                <w:rFonts w:eastAsia="Times New Roman" w:cs="Calibri"/>
                <w:szCs w:val="21"/>
              </w:rPr>
              <w:t>PID</w:t>
            </w:r>
          </w:p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0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维护请购信息</w:t>
            </w:r>
            <w:r w:rsidRPr="00641D63"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07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连接主子表</w:t>
            </w:r>
          </w:p>
        </w:tc>
      </w:tr>
    </w:tbl>
    <w:p w:rsidR="009B49FB" w:rsidRDefault="009B49FB" w:rsidP="000D6E57">
      <w:pPr>
        <w:pStyle w:val="Heading2"/>
      </w:pPr>
      <w:r>
        <w:t xml:space="preserve">2.1.4 </w:t>
      </w:r>
      <w:r>
        <w:rPr>
          <w:rFonts w:hint="eastAsia"/>
        </w:rPr>
        <w:t>采购单主表</w:t>
      </w:r>
      <w:r>
        <w:t xml:space="preserve"> cg_Purchase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1"/>
        <w:gridCol w:w="1589"/>
        <w:gridCol w:w="1336"/>
        <w:gridCol w:w="585"/>
        <w:gridCol w:w="690"/>
        <w:gridCol w:w="1350"/>
        <w:gridCol w:w="945"/>
        <w:gridCol w:w="2252"/>
      </w:tblGrid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中文名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外键</w:t>
            </w:r>
          </w:p>
        </w:tc>
        <w:tc>
          <w:tcPr>
            <w:tcW w:w="135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数据类别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225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ID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25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tableType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采购单别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Varchar(3)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Not null</w:t>
            </w:r>
          </w:p>
        </w:tc>
        <w:tc>
          <w:tcPr>
            <w:tcW w:w="225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“请购单转采购单”界面输入</w:t>
            </w:r>
          </w:p>
        </w:tc>
      </w:tr>
      <w:tr w:rsidR="009B49FB" w:rsidRPr="00641D63" w:rsidTr="00C01712">
        <w:trPr>
          <w:trHeight w:val="497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采购单号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Varchar(11)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Not null</w:t>
            </w:r>
          </w:p>
        </w:tc>
        <w:tc>
          <w:tcPr>
            <w:tcW w:w="225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自动生成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Date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单据日期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supplierNo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供应商编号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由维护请购信息复制而来</w:t>
            </w:r>
            <w:r w:rsidRPr="00641D63">
              <w:rPr>
                <w:rFonts w:cs="Calibri"/>
                <w:szCs w:val="21"/>
              </w:rPr>
              <w:t>SupplierNo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supplierName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供应商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由维护请购信息复制而来</w:t>
            </w:r>
            <w:r w:rsidRPr="00641D63">
              <w:rPr>
                <w:rFonts w:cs="Calibri"/>
                <w:szCs w:val="21"/>
              </w:rPr>
              <w:t>SupplierName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purchaseDate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采购日期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“请购单转采购单”界面输入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employeeNo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采购人员编号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7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employeeName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采购人员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8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checkerNo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审核人编号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9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checker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审核人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10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szCs w:val="21"/>
              </w:rPr>
              <w:t>checkStatus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审核状态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  <w:r w:rsidRPr="00641D63">
              <w:rPr>
                <w:rFonts w:hint="eastAsia"/>
                <w:szCs w:val="21"/>
              </w:rPr>
              <w:t>：未审核</w:t>
            </w:r>
          </w:p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  <w:r w:rsidRPr="00641D63">
              <w:rPr>
                <w:rFonts w:hint="eastAsia"/>
                <w:szCs w:val="21"/>
              </w:rPr>
              <w:t>：未通过</w:t>
            </w:r>
          </w:p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  <w:r w:rsidRPr="00641D63">
              <w:rPr>
                <w:rFonts w:hint="eastAsia"/>
                <w:szCs w:val="21"/>
              </w:rPr>
              <w:t>：通过</w:t>
            </w:r>
          </w:p>
        </w:tc>
      </w:tr>
      <w:tr w:rsidR="009B49FB" w:rsidRPr="00641D63" w:rsidTr="00C01712">
        <w:trPr>
          <w:trHeight w:val="61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11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factoryNo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工厂编号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12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factoryName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工厂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13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Source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来源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</w:t>
            </w:r>
            <w:r w:rsidRPr="00641D63">
              <w:rPr>
                <w:rFonts w:ascii="宋体" w:hAnsi="宋体" w:cs="宋体" w:hint="eastAsia"/>
                <w:szCs w:val="21"/>
              </w:rPr>
              <w:t>：自定义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1;</w:t>
            </w:r>
            <w:r w:rsidRPr="00641D63">
              <w:rPr>
                <w:rFonts w:ascii="宋体" w:hAnsi="宋体" w:cs="宋体" w:hint="eastAsia"/>
                <w:szCs w:val="21"/>
              </w:rPr>
              <w:t>请购单转采购单</w:t>
            </w:r>
          </w:p>
        </w:tc>
      </w:tr>
    </w:tbl>
    <w:p w:rsidR="009B49FB" w:rsidRDefault="009B49FB" w:rsidP="000305B2"/>
    <w:p w:rsidR="009B49FB" w:rsidRDefault="009B49FB" w:rsidP="000D6E57">
      <w:pPr>
        <w:pStyle w:val="Heading2"/>
      </w:pPr>
      <w:r>
        <w:t xml:space="preserve">2.1.4.1 </w:t>
      </w:r>
      <w:r>
        <w:rPr>
          <w:rFonts w:hint="eastAsia"/>
        </w:rPr>
        <w:t>采购单子表</w:t>
      </w:r>
      <w:r>
        <w:t xml:space="preserve"> cg_PurchaseSub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1"/>
        <w:gridCol w:w="1589"/>
        <w:gridCol w:w="1336"/>
        <w:gridCol w:w="585"/>
        <w:gridCol w:w="690"/>
        <w:gridCol w:w="1350"/>
        <w:gridCol w:w="945"/>
        <w:gridCol w:w="2612"/>
      </w:tblGrid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中文名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外键</w:t>
            </w:r>
          </w:p>
        </w:tc>
        <w:tc>
          <w:tcPr>
            <w:tcW w:w="135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数据类别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ID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Sequence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productNo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品号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由“维护请购信息”内容复制而来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productName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品名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由“维护请购信息”内容复制而来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Amount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采购数量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由“维护请购信息”内容复制而来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与采购变更单关联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Unit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采购单位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由“维护请购信息”内容复制而来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Price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采购单价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由“维护请购信息”内容复制而来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7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Cost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采购金额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9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tableType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请购单别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由“维护请购信息”内容复制而来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10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请购单号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由“维护请购信息”内容复制而来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11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tableSeq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请购序号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由“维护请购信息”内容复制而来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12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storageNo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交货仓库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与采购变更单关联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13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storageName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仓库名称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与采购变更单关联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14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prosendDate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预交货日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由“维护请购信息”内容复制而来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与采购变更单关联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15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sentAmount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已交数量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由进货单回写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也可由退货单修改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16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End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结束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0-Y</w:t>
            </w:r>
            <w:r w:rsidRPr="00641D63">
              <w:rPr>
                <w:rFonts w:ascii="宋体" w:hAnsi="宋体" w:cs="宋体" w:hint="eastAsia"/>
                <w:szCs w:val="21"/>
              </w:rPr>
              <w:t>：自动结束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1-y</w:t>
            </w:r>
            <w:r w:rsidRPr="00641D63">
              <w:rPr>
                <w:rFonts w:ascii="宋体" w:hAnsi="宋体" w:cs="宋体" w:hint="eastAsia"/>
                <w:szCs w:val="21"/>
              </w:rPr>
              <w:t>：指定结束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2-N</w:t>
            </w:r>
            <w:r w:rsidRPr="00641D63">
              <w:rPr>
                <w:rFonts w:ascii="宋体" w:hAnsi="宋体" w:cs="宋体" w:hint="eastAsia"/>
                <w:szCs w:val="21"/>
              </w:rPr>
              <w:t>：未结束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当已交数量</w:t>
            </w:r>
            <w:r w:rsidRPr="00641D63">
              <w:rPr>
                <w:rFonts w:ascii="宋体" w:hAnsi="宋体" w:cs="宋体"/>
                <w:szCs w:val="21"/>
              </w:rPr>
              <w:t>=</w:t>
            </w:r>
            <w:r w:rsidRPr="00641D63">
              <w:rPr>
                <w:rFonts w:ascii="宋体" w:hAnsi="宋体" w:cs="宋体" w:hint="eastAsia"/>
                <w:szCs w:val="21"/>
              </w:rPr>
              <w:t>采购数量时，自动结束</w:t>
            </w:r>
          </w:p>
        </w:tc>
      </w:tr>
      <w:tr w:rsidR="009B49FB" w:rsidRPr="00641D63" w:rsidTr="00C01712">
        <w:trPr>
          <w:trHeight w:val="58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17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PID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采购单</w:t>
            </w:r>
            <w:r w:rsidRPr="00641D63"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主子表连接</w:t>
            </w:r>
          </w:p>
        </w:tc>
      </w:tr>
    </w:tbl>
    <w:p w:rsidR="009B49FB" w:rsidRDefault="009B49FB" w:rsidP="000305B2">
      <w:pPr>
        <w:jc w:val="left"/>
        <w:rPr>
          <w:rFonts w:eastAsia="Times New Roman" w:cs="Calibri"/>
          <w:sz w:val="28"/>
          <w:szCs w:val="28"/>
        </w:rPr>
      </w:pPr>
    </w:p>
    <w:p w:rsidR="009B49FB" w:rsidRDefault="009B49FB" w:rsidP="000D6E57">
      <w:pPr>
        <w:pStyle w:val="Heading2"/>
      </w:pPr>
      <w:r>
        <w:t xml:space="preserve">2.1.4.1.1 </w:t>
      </w:r>
      <w:r>
        <w:rPr>
          <w:rFonts w:hint="eastAsia"/>
        </w:rPr>
        <w:t>历史变更信息表</w:t>
      </w:r>
      <w:r>
        <w:t>cg_History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1"/>
        <w:gridCol w:w="1589"/>
        <w:gridCol w:w="1336"/>
        <w:gridCol w:w="585"/>
        <w:gridCol w:w="690"/>
        <w:gridCol w:w="1350"/>
        <w:gridCol w:w="945"/>
        <w:gridCol w:w="2612"/>
      </w:tblGrid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中文名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外键</w:t>
            </w:r>
          </w:p>
        </w:tc>
        <w:tc>
          <w:tcPr>
            <w:tcW w:w="135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数据类别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ID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Edition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版本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由“采购变更单”和“采购子表”内容复制</w:t>
            </w:r>
          </w:p>
        </w:tc>
      </w:tr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changeDate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变更日期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由“采购变更单”和“采购子表”内容复制</w:t>
            </w:r>
          </w:p>
        </w:tc>
      </w:tr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proSendDate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原</w:t>
            </w:r>
            <w:r w:rsidRPr="00641D63">
              <w:rPr>
                <w:szCs w:val="21"/>
              </w:rPr>
              <w:t>/</w:t>
            </w:r>
            <w:r w:rsidRPr="00641D63">
              <w:rPr>
                <w:rFonts w:hint="eastAsia"/>
                <w:szCs w:val="21"/>
              </w:rPr>
              <w:t>新预交货日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由“采购变更单”和“采购子表”内容复制</w:t>
            </w:r>
          </w:p>
        </w:tc>
      </w:tr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Amount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原</w:t>
            </w:r>
            <w:r w:rsidRPr="00641D63">
              <w:rPr>
                <w:szCs w:val="21"/>
              </w:rPr>
              <w:t>/</w:t>
            </w:r>
            <w:r w:rsidRPr="00641D63">
              <w:rPr>
                <w:rFonts w:hint="eastAsia"/>
                <w:szCs w:val="21"/>
              </w:rPr>
              <w:t>新采购数量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由“采购变更单”内容复制</w:t>
            </w:r>
          </w:p>
        </w:tc>
      </w:tr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storageNo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原</w:t>
            </w:r>
            <w:r w:rsidRPr="00641D63">
              <w:rPr>
                <w:szCs w:val="21"/>
              </w:rPr>
              <w:t>/</w:t>
            </w:r>
            <w:r w:rsidRPr="00641D63">
              <w:rPr>
                <w:rFonts w:hint="eastAsia"/>
                <w:szCs w:val="21"/>
              </w:rPr>
              <w:t>新交货仓库编号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由“采购变更单”和“采购子表”内容复制</w:t>
            </w:r>
          </w:p>
        </w:tc>
      </w:tr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storageName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原</w:t>
            </w:r>
            <w:r w:rsidRPr="00641D63">
              <w:rPr>
                <w:szCs w:val="21"/>
              </w:rPr>
              <w:t>/</w:t>
            </w:r>
            <w:r w:rsidRPr="00641D63">
              <w:rPr>
                <w:rFonts w:hint="eastAsia"/>
                <w:szCs w:val="21"/>
              </w:rPr>
              <w:t>新交货仓库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由“采购变更单”和“采购子表”内容复制</w:t>
            </w:r>
          </w:p>
        </w:tc>
      </w:tr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7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changeReason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变更原因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由“采购变更单”和“采购子表”内容复制</w:t>
            </w:r>
          </w:p>
        </w:tc>
      </w:tr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8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changePersonNo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变更人员编号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由“采购变更单”和“采购子表”内容复制</w:t>
            </w:r>
          </w:p>
        </w:tc>
      </w:tr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9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ChangePersonName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变更人员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由“采购变更单”和“采购子表”内容复制</w:t>
            </w:r>
          </w:p>
        </w:tc>
      </w:tr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10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PID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采购单子表</w:t>
            </w:r>
            <w:r w:rsidRPr="00641D63">
              <w:rPr>
                <w:szCs w:val="21"/>
              </w:rPr>
              <w:t>ID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连接历史信息表与采购单子表</w:t>
            </w:r>
          </w:p>
        </w:tc>
      </w:tr>
    </w:tbl>
    <w:p w:rsidR="009B49FB" w:rsidRDefault="009B49FB" w:rsidP="000305B2">
      <w:pPr>
        <w:rPr>
          <w:rFonts w:eastAsia="Times New Roman" w:cs="Calibri"/>
          <w:sz w:val="28"/>
          <w:szCs w:val="28"/>
        </w:rPr>
      </w:pPr>
    </w:p>
    <w:p w:rsidR="009B49FB" w:rsidRDefault="009B49FB" w:rsidP="000D6E57">
      <w:pPr>
        <w:pStyle w:val="Heading2"/>
      </w:pPr>
      <w:r>
        <w:t xml:space="preserve">2.1.5 </w:t>
      </w:r>
      <w:r>
        <w:rPr>
          <w:rFonts w:hint="eastAsia"/>
        </w:rPr>
        <w:t>采购变更单主表</w:t>
      </w:r>
      <w:r>
        <w:t xml:space="preserve"> cg_Change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6"/>
        <w:gridCol w:w="1484"/>
        <w:gridCol w:w="1336"/>
        <w:gridCol w:w="615"/>
        <w:gridCol w:w="675"/>
        <w:gridCol w:w="1290"/>
        <w:gridCol w:w="990"/>
        <w:gridCol w:w="2612"/>
      </w:tblGrid>
      <w:tr w:rsidR="009B49FB" w:rsidRPr="00641D63" w:rsidTr="00C01712">
        <w:trPr>
          <w:trHeight w:val="437"/>
        </w:trPr>
        <w:tc>
          <w:tcPr>
            <w:tcW w:w="646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484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中文名</w:t>
            </w:r>
          </w:p>
        </w:tc>
        <w:tc>
          <w:tcPr>
            <w:tcW w:w="615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675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外键</w:t>
            </w:r>
          </w:p>
        </w:tc>
        <w:tc>
          <w:tcPr>
            <w:tcW w:w="1290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数据类别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437"/>
        </w:trPr>
        <w:tc>
          <w:tcPr>
            <w:tcW w:w="64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 0</w:t>
            </w:r>
          </w:p>
        </w:tc>
        <w:tc>
          <w:tcPr>
            <w:tcW w:w="148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 xml:space="preserve">    ID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szCs w:val="21"/>
              </w:rPr>
              <w:t xml:space="preserve">    ID</w:t>
            </w:r>
          </w:p>
        </w:tc>
        <w:tc>
          <w:tcPr>
            <w:tcW w:w="61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67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437"/>
        </w:trPr>
        <w:tc>
          <w:tcPr>
            <w:tcW w:w="646" w:type="dxa"/>
          </w:tcPr>
          <w:p w:rsidR="009B49FB" w:rsidRPr="00641D63" w:rsidRDefault="009B49FB" w:rsidP="000305B2">
            <w:pPr>
              <w:jc w:val="center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1484" w:type="dxa"/>
          </w:tcPr>
          <w:p w:rsidR="009B49FB" w:rsidRPr="00641D63" w:rsidRDefault="009B49FB" w:rsidP="000305B2">
            <w:pPr>
              <w:jc w:val="center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tableType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center"/>
              <w:rPr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采购单别</w:t>
            </w:r>
          </w:p>
        </w:tc>
        <w:tc>
          <w:tcPr>
            <w:tcW w:w="615" w:type="dxa"/>
          </w:tcPr>
          <w:p w:rsidR="009B49FB" w:rsidRPr="00641D63" w:rsidRDefault="009B49FB" w:rsidP="000305B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75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Varchar(3)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center"/>
              <w:rPr>
                <w:szCs w:val="21"/>
              </w:rPr>
            </w:pPr>
            <w:r>
              <w:rPr>
                <w:rFonts w:cs="Calibri"/>
                <w:szCs w:val="21"/>
              </w:rPr>
              <w:t>Not null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开窗选择采购单主表</w:t>
            </w:r>
          </w:p>
        </w:tc>
      </w:tr>
      <w:tr w:rsidR="009B49FB" w:rsidRPr="00641D63" w:rsidTr="00C01712">
        <w:trPr>
          <w:trHeight w:val="437"/>
        </w:trPr>
        <w:tc>
          <w:tcPr>
            <w:tcW w:w="646" w:type="dxa"/>
          </w:tcPr>
          <w:p w:rsidR="009B49FB" w:rsidRPr="00641D63" w:rsidRDefault="009B49FB" w:rsidP="000305B2">
            <w:pPr>
              <w:jc w:val="center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484" w:type="dxa"/>
          </w:tcPr>
          <w:p w:rsidR="009B49FB" w:rsidRPr="00641D63" w:rsidRDefault="009B49FB" w:rsidP="000305B2">
            <w:pPr>
              <w:jc w:val="center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center"/>
              <w:rPr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采购单号</w:t>
            </w:r>
          </w:p>
        </w:tc>
        <w:tc>
          <w:tcPr>
            <w:tcW w:w="615" w:type="dxa"/>
          </w:tcPr>
          <w:p w:rsidR="009B49FB" w:rsidRPr="00641D63" w:rsidRDefault="009B49FB" w:rsidP="000305B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75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Varchar(11)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center"/>
              <w:rPr>
                <w:szCs w:val="21"/>
              </w:rPr>
            </w:pPr>
            <w:r>
              <w:rPr>
                <w:rFonts w:cs="Calibri"/>
                <w:szCs w:val="21"/>
              </w:rPr>
              <w:t>Not null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437"/>
        </w:trPr>
        <w:tc>
          <w:tcPr>
            <w:tcW w:w="646" w:type="dxa"/>
          </w:tcPr>
          <w:p w:rsidR="009B49FB" w:rsidRPr="00641D63" w:rsidRDefault="009B49FB" w:rsidP="000305B2">
            <w:pPr>
              <w:jc w:val="center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1484" w:type="dxa"/>
          </w:tcPr>
          <w:p w:rsidR="009B49FB" w:rsidRPr="00641D63" w:rsidRDefault="009B49FB" w:rsidP="000305B2">
            <w:pPr>
              <w:jc w:val="center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Edition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变更版本</w:t>
            </w:r>
          </w:p>
        </w:tc>
        <w:tc>
          <w:tcPr>
            <w:tcW w:w="615" w:type="dxa"/>
          </w:tcPr>
          <w:p w:rsidR="009B49FB" w:rsidRPr="00641D63" w:rsidRDefault="009B49FB" w:rsidP="000305B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75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int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自动变化</w:t>
            </w:r>
          </w:p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复制到历史变更信息</w:t>
            </w:r>
          </w:p>
        </w:tc>
      </w:tr>
      <w:tr w:rsidR="009B49FB" w:rsidRPr="00641D63" w:rsidTr="00C01712">
        <w:trPr>
          <w:trHeight w:val="582"/>
        </w:trPr>
        <w:tc>
          <w:tcPr>
            <w:tcW w:w="64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 4</w:t>
            </w:r>
          </w:p>
        </w:tc>
        <w:tc>
          <w:tcPr>
            <w:tcW w:w="1484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supplierNo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供应商编号</w:t>
            </w:r>
          </w:p>
        </w:tc>
        <w:tc>
          <w:tcPr>
            <w:tcW w:w="61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7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 xml:space="preserve">  √</w:t>
            </w: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由采购单主表复制</w:t>
            </w:r>
          </w:p>
        </w:tc>
      </w:tr>
      <w:tr w:rsidR="009B49FB" w:rsidRPr="00641D63" w:rsidTr="00C01712">
        <w:trPr>
          <w:trHeight w:val="582"/>
        </w:trPr>
        <w:tc>
          <w:tcPr>
            <w:tcW w:w="64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 5</w:t>
            </w:r>
          </w:p>
        </w:tc>
        <w:tc>
          <w:tcPr>
            <w:tcW w:w="1484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supplierName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供应商</w:t>
            </w:r>
          </w:p>
        </w:tc>
        <w:tc>
          <w:tcPr>
            <w:tcW w:w="61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7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由采购单主表复制</w:t>
            </w:r>
          </w:p>
        </w:tc>
      </w:tr>
      <w:tr w:rsidR="009B49FB" w:rsidRPr="00641D63" w:rsidTr="00C01712">
        <w:trPr>
          <w:trHeight w:val="582"/>
        </w:trPr>
        <w:tc>
          <w:tcPr>
            <w:tcW w:w="64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 6</w:t>
            </w:r>
          </w:p>
        </w:tc>
        <w:tc>
          <w:tcPr>
            <w:tcW w:w="1484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purchaseDate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采购日期</w:t>
            </w:r>
          </w:p>
        </w:tc>
        <w:tc>
          <w:tcPr>
            <w:tcW w:w="61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7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由采购单主表复制</w:t>
            </w:r>
          </w:p>
        </w:tc>
      </w:tr>
      <w:tr w:rsidR="009B49FB" w:rsidRPr="00641D63" w:rsidTr="00C01712">
        <w:trPr>
          <w:trHeight w:val="612"/>
        </w:trPr>
        <w:tc>
          <w:tcPr>
            <w:tcW w:w="64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 7</w:t>
            </w:r>
          </w:p>
        </w:tc>
        <w:tc>
          <w:tcPr>
            <w:tcW w:w="148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factoryNo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工厂编号</w:t>
            </w:r>
          </w:p>
        </w:tc>
        <w:tc>
          <w:tcPr>
            <w:tcW w:w="61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7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由采购单主表复制</w:t>
            </w:r>
          </w:p>
        </w:tc>
      </w:tr>
      <w:tr w:rsidR="009B49FB" w:rsidRPr="00641D63" w:rsidTr="00C01712">
        <w:trPr>
          <w:trHeight w:val="612"/>
        </w:trPr>
        <w:tc>
          <w:tcPr>
            <w:tcW w:w="64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 8</w:t>
            </w:r>
          </w:p>
        </w:tc>
        <w:tc>
          <w:tcPr>
            <w:tcW w:w="148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factoryName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工厂</w:t>
            </w:r>
          </w:p>
        </w:tc>
        <w:tc>
          <w:tcPr>
            <w:tcW w:w="61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7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由采购单主表复制</w:t>
            </w:r>
          </w:p>
        </w:tc>
      </w:tr>
      <w:tr w:rsidR="009B49FB" w:rsidRPr="00641D63" w:rsidTr="00C01712">
        <w:trPr>
          <w:trHeight w:val="612"/>
        </w:trPr>
        <w:tc>
          <w:tcPr>
            <w:tcW w:w="64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 9</w:t>
            </w:r>
          </w:p>
        </w:tc>
        <w:tc>
          <w:tcPr>
            <w:tcW w:w="148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changeReason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变更原因</w:t>
            </w:r>
          </w:p>
        </w:tc>
        <w:tc>
          <w:tcPr>
            <w:tcW w:w="61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7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复制到历史变更信息</w:t>
            </w:r>
          </w:p>
        </w:tc>
      </w:tr>
      <w:tr w:rsidR="009B49FB" w:rsidRPr="00641D63" w:rsidTr="00C01712">
        <w:trPr>
          <w:trHeight w:val="612"/>
        </w:trPr>
        <w:tc>
          <w:tcPr>
            <w:tcW w:w="64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 10</w:t>
            </w:r>
          </w:p>
        </w:tc>
        <w:tc>
          <w:tcPr>
            <w:tcW w:w="148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changeDate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变更日期</w:t>
            </w:r>
          </w:p>
        </w:tc>
        <w:tc>
          <w:tcPr>
            <w:tcW w:w="61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7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复制到历史变更信息</w:t>
            </w:r>
          </w:p>
        </w:tc>
      </w:tr>
      <w:tr w:rsidR="009B49FB" w:rsidRPr="00641D63" w:rsidTr="00C01712">
        <w:trPr>
          <w:trHeight w:val="612"/>
        </w:trPr>
        <w:tc>
          <w:tcPr>
            <w:tcW w:w="64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 11</w:t>
            </w:r>
          </w:p>
        </w:tc>
        <w:tc>
          <w:tcPr>
            <w:tcW w:w="148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Date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单据日期</w:t>
            </w:r>
          </w:p>
        </w:tc>
        <w:tc>
          <w:tcPr>
            <w:tcW w:w="61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7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64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 12</w:t>
            </w:r>
          </w:p>
        </w:tc>
        <w:tc>
          <w:tcPr>
            <w:tcW w:w="1484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checkerNo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审核人编号</w:t>
            </w:r>
          </w:p>
        </w:tc>
        <w:tc>
          <w:tcPr>
            <w:tcW w:w="61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7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64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 13</w:t>
            </w:r>
          </w:p>
        </w:tc>
        <w:tc>
          <w:tcPr>
            <w:tcW w:w="1484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checker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审核人</w:t>
            </w:r>
          </w:p>
        </w:tc>
        <w:tc>
          <w:tcPr>
            <w:tcW w:w="61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7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64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 14</w:t>
            </w:r>
          </w:p>
        </w:tc>
        <w:tc>
          <w:tcPr>
            <w:tcW w:w="1484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szCs w:val="21"/>
              </w:rPr>
              <w:t>checkStatus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审核状态</w:t>
            </w:r>
          </w:p>
        </w:tc>
        <w:tc>
          <w:tcPr>
            <w:tcW w:w="61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7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  <w:r w:rsidRPr="00641D63">
              <w:rPr>
                <w:rFonts w:hint="eastAsia"/>
                <w:szCs w:val="21"/>
              </w:rPr>
              <w:t>：未审核</w:t>
            </w:r>
          </w:p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  <w:r w:rsidRPr="00641D63">
              <w:rPr>
                <w:rFonts w:hint="eastAsia"/>
                <w:szCs w:val="21"/>
              </w:rPr>
              <w:t>：未通过</w:t>
            </w:r>
          </w:p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  <w:r w:rsidRPr="00641D63">
              <w:rPr>
                <w:rFonts w:hint="eastAsia"/>
                <w:szCs w:val="21"/>
              </w:rPr>
              <w:t>：通过</w:t>
            </w:r>
          </w:p>
        </w:tc>
      </w:tr>
    </w:tbl>
    <w:p w:rsidR="009B49FB" w:rsidRDefault="009B49FB" w:rsidP="000305B2">
      <w:pPr>
        <w:rPr>
          <w:rFonts w:eastAsia="Times New Roman" w:cs="Calibri"/>
          <w:sz w:val="28"/>
          <w:szCs w:val="28"/>
        </w:rPr>
      </w:pPr>
    </w:p>
    <w:p w:rsidR="009B49FB" w:rsidRDefault="009B49FB" w:rsidP="000D6E57">
      <w:pPr>
        <w:pStyle w:val="Heading2"/>
      </w:pPr>
      <w:r>
        <w:t xml:space="preserve">2.1.5.1 </w:t>
      </w:r>
      <w:r>
        <w:rPr>
          <w:rFonts w:hint="eastAsia"/>
        </w:rPr>
        <w:t>采购变更单子表</w:t>
      </w:r>
      <w:r>
        <w:t xml:space="preserve"> cg_ChangeSub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1"/>
        <w:gridCol w:w="1589"/>
        <w:gridCol w:w="1336"/>
        <w:gridCol w:w="585"/>
        <w:gridCol w:w="690"/>
        <w:gridCol w:w="1350"/>
        <w:gridCol w:w="945"/>
        <w:gridCol w:w="2612"/>
      </w:tblGrid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中文名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外键</w:t>
            </w:r>
          </w:p>
        </w:tc>
        <w:tc>
          <w:tcPr>
            <w:tcW w:w="135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数据类别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12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ID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szCs w:val="21"/>
              </w:rPr>
              <w:t xml:space="preserve">     ID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541" w:type="dxa"/>
          </w:tcPr>
          <w:p w:rsidR="009B49FB" w:rsidRPr="00641D63" w:rsidRDefault="009B49FB" w:rsidP="000305B2">
            <w:pPr>
              <w:jc w:val="center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</w:p>
          <w:p w:rsidR="009B49FB" w:rsidRPr="00641D63" w:rsidRDefault="009B49FB" w:rsidP="000305B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Sequence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   </w:t>
            </w: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541" w:type="dxa"/>
          </w:tcPr>
          <w:p w:rsidR="009B49FB" w:rsidRPr="00641D63" w:rsidRDefault="009B49FB" w:rsidP="000305B2">
            <w:pPr>
              <w:jc w:val="center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</w:t>
            </w:r>
          </w:p>
          <w:p w:rsidR="009B49FB" w:rsidRPr="00641D63" w:rsidRDefault="009B49FB" w:rsidP="000305B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oldSequence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  </w:t>
            </w:r>
            <w:r w:rsidRPr="00641D63">
              <w:rPr>
                <w:rFonts w:ascii="宋体" w:hAnsi="宋体" w:cs="宋体" w:hint="eastAsia"/>
                <w:szCs w:val="21"/>
              </w:rPr>
              <w:t>原序号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开窗选择采购子表</w:t>
            </w:r>
          </w:p>
        </w:tc>
      </w:tr>
      <w:tr w:rsidR="009B49FB" w:rsidRPr="00641D63" w:rsidTr="00C01712">
        <w:trPr>
          <w:trHeight w:val="507"/>
        </w:trPr>
        <w:tc>
          <w:tcPr>
            <w:tcW w:w="541" w:type="dxa"/>
          </w:tcPr>
          <w:p w:rsidR="009B49FB" w:rsidRPr="00641D63" w:rsidRDefault="009B49FB" w:rsidP="000305B2">
            <w:pPr>
              <w:jc w:val="center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13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center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productNo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品号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 w:hint="eastAsia"/>
                <w:szCs w:val="21"/>
              </w:rPr>
              <w:t>由选择的采购子表复制而来</w:t>
            </w:r>
            <w:r w:rsidRPr="00641D63">
              <w:rPr>
                <w:rFonts w:ascii="Arial" w:hAnsi="Arial" w:cs="Arial"/>
                <w:szCs w:val="21"/>
              </w:rPr>
              <w:t xml:space="preserve">  </w:t>
            </w:r>
          </w:p>
        </w:tc>
      </w:tr>
      <w:tr w:rsidR="009B49FB" w:rsidRPr="00641D63" w:rsidTr="00C01712">
        <w:trPr>
          <w:trHeight w:val="507"/>
        </w:trPr>
        <w:tc>
          <w:tcPr>
            <w:tcW w:w="541" w:type="dxa"/>
          </w:tcPr>
          <w:p w:rsidR="009B49FB" w:rsidRPr="00641D63" w:rsidRDefault="009B49FB" w:rsidP="000305B2">
            <w:pPr>
              <w:jc w:val="center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14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center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productName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品名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 w:hint="eastAsia"/>
                <w:szCs w:val="21"/>
              </w:rPr>
              <w:t>由选择的采购子表复制而来</w:t>
            </w:r>
            <w:r w:rsidRPr="00641D63">
              <w:rPr>
                <w:rFonts w:ascii="Arial" w:hAnsi="Arial" w:cs="Arial"/>
                <w:szCs w:val="21"/>
              </w:rPr>
              <w:t xml:space="preserve">    </w:t>
            </w:r>
          </w:p>
        </w:tc>
      </w:tr>
      <w:tr w:rsidR="009B49FB" w:rsidRPr="00641D63" w:rsidTr="00C01712">
        <w:trPr>
          <w:trHeight w:val="507"/>
        </w:trPr>
        <w:tc>
          <w:tcPr>
            <w:tcW w:w="541" w:type="dxa"/>
          </w:tcPr>
          <w:p w:rsidR="009B49FB" w:rsidRPr="00641D63" w:rsidRDefault="009B49FB" w:rsidP="000305B2">
            <w:pPr>
              <w:jc w:val="center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15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center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sentAmount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原已交量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 w:hint="eastAsia"/>
                <w:szCs w:val="21"/>
              </w:rPr>
              <w:t>由选择的采购子表复制而来</w:t>
            </w:r>
            <w:r w:rsidRPr="00641D63"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9B49FB" w:rsidRPr="00641D63" w:rsidTr="00C01712">
        <w:trPr>
          <w:trHeight w:val="507"/>
        </w:trPr>
        <w:tc>
          <w:tcPr>
            <w:tcW w:w="541" w:type="dxa"/>
          </w:tcPr>
          <w:p w:rsidR="009B49FB" w:rsidRPr="00641D63" w:rsidRDefault="009B49FB" w:rsidP="000305B2">
            <w:pPr>
              <w:jc w:val="center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16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center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storageNo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交货仓库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center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 w:hint="eastAsia"/>
                <w:szCs w:val="21"/>
              </w:rPr>
              <w:t>由选择的采购子表复制而来</w:t>
            </w:r>
            <w:r w:rsidRPr="00641D63">
              <w:rPr>
                <w:rFonts w:ascii="Arial" w:hAnsi="Arial" w:cs="Arial"/>
                <w:szCs w:val="21"/>
              </w:rPr>
              <w:t xml:space="preserve"> </w:t>
            </w:r>
            <w:r w:rsidRPr="00641D63">
              <w:rPr>
                <w:rFonts w:ascii="Arial" w:hAnsi="Arial" w:cs="Arial" w:hint="eastAsia"/>
                <w:szCs w:val="21"/>
              </w:rPr>
              <w:t>，可修改，</w:t>
            </w:r>
            <w:r w:rsidRPr="00641D63">
              <w:rPr>
                <w:rFonts w:ascii="宋体" w:hAnsi="宋体" w:cs="宋体" w:hint="eastAsia"/>
                <w:szCs w:val="21"/>
              </w:rPr>
              <w:t>复制到历史变更信息，变更单通过后可以修改采购单中的信息</w:t>
            </w:r>
          </w:p>
        </w:tc>
      </w:tr>
      <w:tr w:rsidR="009B49FB" w:rsidRPr="00641D63" w:rsidTr="00C01712">
        <w:trPr>
          <w:trHeight w:val="507"/>
        </w:trPr>
        <w:tc>
          <w:tcPr>
            <w:tcW w:w="541" w:type="dxa"/>
          </w:tcPr>
          <w:p w:rsidR="009B49FB" w:rsidRPr="00641D63" w:rsidRDefault="009B49FB" w:rsidP="000305B2">
            <w:pPr>
              <w:jc w:val="center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17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center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storageName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仓库名称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 w:hint="eastAsia"/>
                <w:szCs w:val="21"/>
              </w:rPr>
              <w:t>由选择的采购子表复制而来</w:t>
            </w:r>
            <w:r w:rsidRPr="00641D63">
              <w:rPr>
                <w:rFonts w:ascii="Arial" w:hAnsi="Arial" w:cs="Arial"/>
                <w:szCs w:val="21"/>
              </w:rPr>
              <w:t xml:space="preserve"> </w:t>
            </w:r>
            <w:r w:rsidRPr="00641D63">
              <w:rPr>
                <w:rFonts w:ascii="Arial" w:hAnsi="Arial" w:cs="Arial" w:hint="eastAsia"/>
                <w:szCs w:val="21"/>
              </w:rPr>
              <w:t>，可修改，</w:t>
            </w:r>
            <w:r w:rsidRPr="00641D63">
              <w:rPr>
                <w:rFonts w:ascii="宋体" w:hAnsi="宋体" w:cs="宋体" w:hint="eastAsia"/>
                <w:szCs w:val="21"/>
              </w:rPr>
              <w:t>复制到历史变更信息，变更单通过后可以修改采购单中的信息</w:t>
            </w:r>
            <w:r w:rsidRPr="00641D63">
              <w:rPr>
                <w:rFonts w:ascii="Arial" w:hAnsi="Arial" w:cs="Arial"/>
                <w:szCs w:val="21"/>
              </w:rPr>
              <w:t xml:space="preserve">  </w:t>
            </w:r>
          </w:p>
        </w:tc>
      </w:tr>
      <w:tr w:rsidR="009B49FB" w:rsidRPr="00641D63" w:rsidTr="00C01712">
        <w:trPr>
          <w:trHeight w:val="507"/>
        </w:trPr>
        <w:tc>
          <w:tcPr>
            <w:tcW w:w="541" w:type="dxa"/>
          </w:tcPr>
          <w:p w:rsidR="009B49FB" w:rsidRPr="00641D63" w:rsidRDefault="009B49FB" w:rsidP="000305B2">
            <w:pPr>
              <w:jc w:val="center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20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center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Amount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采购数量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 w:hint="eastAsia"/>
                <w:szCs w:val="21"/>
              </w:rPr>
              <w:t>由选择的采购子表复制而来</w:t>
            </w:r>
            <w:r w:rsidRPr="00641D63">
              <w:rPr>
                <w:rFonts w:ascii="Arial" w:hAnsi="Arial" w:cs="Arial"/>
                <w:szCs w:val="21"/>
              </w:rPr>
              <w:t xml:space="preserve"> </w:t>
            </w:r>
            <w:r w:rsidRPr="00641D63">
              <w:rPr>
                <w:rFonts w:ascii="Arial" w:hAnsi="Arial" w:cs="Arial" w:hint="eastAsia"/>
                <w:szCs w:val="21"/>
              </w:rPr>
              <w:t>，可修改，</w:t>
            </w:r>
            <w:r w:rsidRPr="00641D63">
              <w:rPr>
                <w:rFonts w:ascii="宋体" w:hAnsi="宋体" w:cs="宋体" w:hint="eastAsia"/>
                <w:szCs w:val="21"/>
              </w:rPr>
              <w:t>复制到历史变更信息，变更单通过后可以修改采购单中的信息</w:t>
            </w:r>
          </w:p>
        </w:tc>
      </w:tr>
      <w:tr w:rsidR="009B49FB" w:rsidRPr="00641D63" w:rsidTr="00C01712">
        <w:trPr>
          <w:trHeight w:val="507"/>
        </w:trPr>
        <w:tc>
          <w:tcPr>
            <w:tcW w:w="541" w:type="dxa"/>
          </w:tcPr>
          <w:p w:rsidR="009B49FB" w:rsidRPr="00641D63" w:rsidRDefault="009B49FB" w:rsidP="000305B2">
            <w:pPr>
              <w:jc w:val="center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22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jc w:val="center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proSendDate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预交货日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 w:hint="eastAsia"/>
                <w:szCs w:val="21"/>
              </w:rPr>
              <w:t>由选择的采购子表复制而来</w:t>
            </w:r>
            <w:r w:rsidRPr="00641D63">
              <w:rPr>
                <w:rFonts w:ascii="Arial" w:hAnsi="Arial" w:cs="Arial"/>
                <w:szCs w:val="21"/>
              </w:rPr>
              <w:t xml:space="preserve"> </w:t>
            </w:r>
            <w:r w:rsidRPr="00641D63">
              <w:rPr>
                <w:rFonts w:ascii="Arial" w:hAnsi="Arial" w:cs="Arial" w:hint="eastAsia"/>
                <w:szCs w:val="21"/>
              </w:rPr>
              <w:t>，可修改，</w:t>
            </w:r>
            <w:r w:rsidRPr="00641D63">
              <w:rPr>
                <w:rFonts w:ascii="宋体" w:hAnsi="宋体" w:cs="宋体" w:hint="eastAsia"/>
                <w:szCs w:val="21"/>
              </w:rPr>
              <w:t>复制到历史变更信息，变更单通过后可以修改采购单中的信息</w:t>
            </w:r>
          </w:p>
        </w:tc>
      </w:tr>
      <w:tr w:rsidR="009B49FB" w:rsidRPr="00641D63" w:rsidTr="00C01712">
        <w:trPr>
          <w:trHeight w:val="507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24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employeeNo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hint="eastAsia"/>
                <w:szCs w:val="21"/>
              </w:rPr>
              <w:t>业务人员编号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25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employeeName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szCs w:val="21"/>
              </w:rPr>
              <w:t xml:space="preserve">  </w:t>
            </w:r>
            <w:r w:rsidRPr="00641D63">
              <w:rPr>
                <w:rFonts w:hint="eastAsia"/>
                <w:szCs w:val="21"/>
              </w:rPr>
              <w:t>业务人员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54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26</w:t>
            </w:r>
          </w:p>
        </w:tc>
        <w:tc>
          <w:tcPr>
            <w:tcW w:w="158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PID</w:t>
            </w:r>
          </w:p>
        </w:tc>
        <w:tc>
          <w:tcPr>
            <w:tcW w:w="133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采购变更单</w:t>
            </w:r>
            <w:r w:rsidRPr="00641D63">
              <w:rPr>
                <w:szCs w:val="21"/>
              </w:rPr>
              <w:t>ID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color w:val="0000FF"/>
                <w:szCs w:val="21"/>
              </w:rPr>
            </w:pPr>
          </w:p>
        </w:tc>
      </w:tr>
    </w:tbl>
    <w:p w:rsidR="009B49FB" w:rsidRDefault="009B49FB" w:rsidP="000305B2">
      <w:pPr>
        <w:rPr>
          <w:rFonts w:eastAsia="Times New Roman" w:cs="Calibri"/>
          <w:sz w:val="28"/>
          <w:szCs w:val="28"/>
        </w:rPr>
      </w:pPr>
    </w:p>
    <w:p w:rsidR="009B49FB" w:rsidRDefault="009B49FB" w:rsidP="000D6E57">
      <w:pPr>
        <w:pStyle w:val="Heading2"/>
      </w:pPr>
      <w:r>
        <w:t xml:space="preserve">2.1.6 </w:t>
      </w:r>
      <w:r>
        <w:rPr>
          <w:rFonts w:hint="eastAsia"/>
        </w:rPr>
        <w:t>进货单主表</w:t>
      </w:r>
      <w:r>
        <w:t xml:space="preserve"> cg_Stock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1"/>
        <w:gridCol w:w="1559"/>
        <w:gridCol w:w="1351"/>
        <w:gridCol w:w="585"/>
        <w:gridCol w:w="690"/>
        <w:gridCol w:w="1290"/>
        <w:gridCol w:w="990"/>
        <w:gridCol w:w="2612"/>
      </w:tblGrid>
      <w:tr w:rsidR="009B49FB" w:rsidRPr="00641D63" w:rsidTr="00C01712">
        <w:trPr>
          <w:trHeight w:val="36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中文名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外键</w:t>
            </w:r>
          </w:p>
        </w:tc>
        <w:tc>
          <w:tcPr>
            <w:tcW w:w="12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数据类别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367"/>
        </w:trPr>
        <w:tc>
          <w:tcPr>
            <w:tcW w:w="57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ID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tableType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进货单别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Varchar(3)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Not null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开窗选择单别</w:t>
            </w: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进货单号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Varchar(11)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Not null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系统自动带出单号</w:t>
            </w: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Date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单据日期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supplierNo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供应商编号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supplierName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供应商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</w:tc>
      </w:tr>
      <w:tr w:rsidR="009B49FB" w:rsidRPr="00641D63" w:rsidTr="00C01712">
        <w:trPr>
          <w:trHeight w:val="612"/>
        </w:trPr>
        <w:tc>
          <w:tcPr>
            <w:tcW w:w="57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6  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factoryNo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工厂编号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</w:tc>
      </w:tr>
      <w:tr w:rsidR="009B49FB" w:rsidRPr="00641D63" w:rsidTr="00C01712">
        <w:trPr>
          <w:trHeight w:val="612"/>
        </w:trPr>
        <w:tc>
          <w:tcPr>
            <w:tcW w:w="57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7  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factoryName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工厂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</w:tc>
      </w:tr>
      <w:tr w:rsidR="009B49FB" w:rsidRPr="00641D63" w:rsidTr="00C01712">
        <w:trPr>
          <w:trHeight w:val="582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8  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employeeNo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审核人编号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</w:tc>
      </w:tr>
      <w:tr w:rsidR="009B49FB" w:rsidRPr="00641D63" w:rsidTr="00C01712">
        <w:trPr>
          <w:trHeight w:val="582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9  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employeeName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审核人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</w:tc>
      </w:tr>
      <w:tr w:rsidR="009B49FB" w:rsidRPr="00641D63" w:rsidTr="00C01712">
        <w:trPr>
          <w:trHeight w:val="582"/>
        </w:trPr>
        <w:tc>
          <w:tcPr>
            <w:tcW w:w="57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10  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szCs w:val="21"/>
              </w:rPr>
              <w:t>checkStatus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审核状态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  <w:r w:rsidRPr="00641D63">
              <w:rPr>
                <w:rFonts w:hint="eastAsia"/>
                <w:szCs w:val="21"/>
              </w:rPr>
              <w:t>：未审核</w:t>
            </w:r>
          </w:p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  <w:r w:rsidRPr="00641D63">
              <w:rPr>
                <w:rFonts w:hint="eastAsia"/>
                <w:szCs w:val="21"/>
              </w:rPr>
              <w:t>：未通过</w:t>
            </w:r>
          </w:p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  <w:r w:rsidRPr="00641D63">
              <w:rPr>
                <w:rFonts w:hint="eastAsia"/>
                <w:szCs w:val="21"/>
              </w:rPr>
              <w:t>：通过</w:t>
            </w:r>
          </w:p>
        </w:tc>
      </w:tr>
    </w:tbl>
    <w:p w:rsidR="009B49FB" w:rsidRDefault="009B49FB" w:rsidP="000305B2">
      <w:pPr>
        <w:jc w:val="left"/>
        <w:rPr>
          <w:rFonts w:eastAsia="Times New Roman" w:cs="Calibri"/>
          <w:szCs w:val="21"/>
        </w:rPr>
      </w:pPr>
    </w:p>
    <w:p w:rsidR="009B49FB" w:rsidRDefault="009B49FB" w:rsidP="000D6E57">
      <w:pPr>
        <w:pStyle w:val="Heading2"/>
      </w:pPr>
      <w:r>
        <w:t xml:space="preserve">2.1.6.1 </w:t>
      </w:r>
      <w:r>
        <w:rPr>
          <w:rFonts w:hint="eastAsia"/>
        </w:rPr>
        <w:t>进货单子表</w:t>
      </w:r>
      <w:r>
        <w:t xml:space="preserve"> cg_StockSub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1"/>
        <w:gridCol w:w="1559"/>
        <w:gridCol w:w="1351"/>
        <w:gridCol w:w="585"/>
        <w:gridCol w:w="690"/>
        <w:gridCol w:w="1290"/>
        <w:gridCol w:w="990"/>
        <w:gridCol w:w="2612"/>
      </w:tblGrid>
      <w:tr w:rsidR="009B49FB" w:rsidRPr="00641D63" w:rsidTr="00C01712">
        <w:trPr>
          <w:trHeight w:val="36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中文名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外键</w:t>
            </w:r>
          </w:p>
        </w:tc>
        <w:tc>
          <w:tcPr>
            <w:tcW w:w="12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数据类别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367"/>
        </w:trPr>
        <w:tc>
          <w:tcPr>
            <w:tcW w:w="57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ID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Sequence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int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由采购单子表内容复制而来</w:t>
            </w:r>
          </w:p>
        </w:tc>
      </w:tr>
      <w:tr w:rsidR="009B49FB" w:rsidRPr="00641D63" w:rsidTr="00C01712">
        <w:trPr>
          <w:trHeight w:val="90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productNo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品号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由采购单子表内容复制而来</w:t>
            </w: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productName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品名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由采购单子表内容复制而来</w:t>
            </w: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Price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单位进价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由采购单子表内容复制而来</w:t>
            </w: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Amount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进货数量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Unit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单位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7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storageNo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仓库编号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由采购单子表内容复制而来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8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storageName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仓库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由采购单子表内容复制而来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9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purchaseType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采购单别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由采购单子表内容复制而来</w:t>
            </w: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10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purchaseNo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采购单号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由采购单子表内容复制而来</w:t>
            </w: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11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purchaseSeq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采购序号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由采购单子表内容复制而来</w:t>
            </w: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12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checkWay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检验方式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</w:tc>
      </w:tr>
      <w:tr w:rsidR="009B49FB" w:rsidRPr="00641D63" w:rsidTr="00C01712">
        <w:trPr>
          <w:trHeight w:val="46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13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checkStatus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检验状态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</w:t>
            </w:r>
            <w:r w:rsidRPr="00641D63">
              <w:rPr>
                <w:rFonts w:ascii="宋体" w:hAnsi="宋体" w:cs="宋体" w:hint="eastAsia"/>
                <w:szCs w:val="21"/>
              </w:rPr>
              <w:t>：未检验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  <w:r w:rsidRPr="00641D63">
              <w:rPr>
                <w:rFonts w:ascii="宋体" w:hAnsi="宋体" w:cs="宋体" w:hint="eastAsia"/>
                <w:szCs w:val="21"/>
              </w:rPr>
              <w:t>：合格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</w:t>
            </w:r>
            <w:r w:rsidRPr="00641D63">
              <w:rPr>
                <w:rFonts w:ascii="宋体" w:hAnsi="宋体" w:cs="宋体" w:hint="eastAsia"/>
                <w:szCs w:val="21"/>
              </w:rPr>
              <w:t>：不良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3</w:t>
            </w:r>
            <w:r w:rsidRPr="00641D63">
              <w:rPr>
                <w:rFonts w:ascii="宋体" w:hAnsi="宋体" w:cs="宋体" w:hint="eastAsia"/>
                <w:szCs w:val="21"/>
              </w:rPr>
              <w:t>：特采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4</w:t>
            </w:r>
            <w:r w:rsidRPr="00641D63">
              <w:rPr>
                <w:rFonts w:ascii="宋体" w:hAnsi="宋体" w:cs="宋体" w:hint="eastAsia"/>
                <w:szCs w:val="21"/>
              </w:rPr>
              <w:t>：免检</w:t>
            </w:r>
          </w:p>
        </w:tc>
      </w:tr>
      <w:tr w:rsidR="009B49FB" w:rsidRPr="00641D63" w:rsidTr="00C01712">
        <w:trPr>
          <w:trHeight w:val="512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14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cheAcceptAmo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验收数量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本次到货的进货单子表验收数量才回写到采购单子表的已交数量</w:t>
            </w:r>
          </w:p>
        </w:tc>
      </w:tr>
      <w:tr w:rsidR="009B49FB" w:rsidRPr="00641D63" w:rsidTr="00C01712">
        <w:trPr>
          <w:trHeight w:val="512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15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uselessNo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报废数量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</w:tc>
      </w:tr>
      <w:tr w:rsidR="009B49FB" w:rsidRPr="00641D63" w:rsidTr="00C01712">
        <w:trPr>
          <w:trHeight w:val="512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16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destroyNo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破坏数量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</w:tc>
      </w:tr>
      <w:tr w:rsidR="009B49FB" w:rsidRPr="00641D63" w:rsidTr="00C01712">
        <w:trPr>
          <w:trHeight w:val="55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17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payGoodAmount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计价数量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</w:tc>
      </w:tr>
      <w:tr w:rsidR="009B49FB" w:rsidRPr="00641D63" w:rsidTr="00C01712">
        <w:trPr>
          <w:trHeight w:val="602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18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cheRefuseAmo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验退数量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</w:tc>
      </w:tr>
      <w:tr w:rsidR="009B49FB" w:rsidRPr="00641D63" w:rsidTr="00C01712">
        <w:trPr>
          <w:trHeight w:val="56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19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cheAcceptDate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验收日期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自己填写修改</w:t>
            </w:r>
          </w:p>
        </w:tc>
      </w:tr>
      <w:tr w:rsidR="009B49FB" w:rsidRPr="00641D63" w:rsidTr="00C01712">
        <w:trPr>
          <w:trHeight w:val="56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20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employeeNo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检验人编号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56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21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employeeName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检验人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56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22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arriveOrNot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本次是否到货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</w:t>
            </w:r>
            <w:r w:rsidRPr="00641D63">
              <w:rPr>
                <w:rFonts w:ascii="宋体" w:hAnsi="宋体" w:cs="宋体" w:hint="eastAsia"/>
                <w:szCs w:val="21"/>
              </w:rPr>
              <w:t>：未到货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  <w:r w:rsidRPr="00641D63">
              <w:rPr>
                <w:rFonts w:ascii="宋体" w:hAnsi="宋体" w:cs="宋体" w:hint="eastAsia"/>
                <w:szCs w:val="21"/>
              </w:rPr>
              <w:t>：到货</w:t>
            </w:r>
          </w:p>
        </w:tc>
      </w:tr>
      <w:tr w:rsidR="009B49FB" w:rsidRPr="00641D63" w:rsidTr="00C01712">
        <w:trPr>
          <w:trHeight w:val="56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23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checkRefuse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验退码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打上勾表示货物已经验退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验退单保存，验退码打勾</w:t>
            </w:r>
          </w:p>
        </w:tc>
      </w:tr>
      <w:tr w:rsidR="009B49FB" w:rsidRPr="00641D63" w:rsidTr="00C01712">
        <w:trPr>
          <w:trHeight w:val="56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24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PID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进货单</w:t>
            </w:r>
            <w:r w:rsidRPr="00641D63"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连接主子表</w:t>
            </w:r>
          </w:p>
        </w:tc>
      </w:tr>
    </w:tbl>
    <w:p w:rsidR="009B49FB" w:rsidRDefault="009B49FB" w:rsidP="000305B2">
      <w:pPr>
        <w:jc w:val="left"/>
        <w:rPr>
          <w:rFonts w:eastAsia="Times New Roman" w:cs="Calibri"/>
          <w:sz w:val="28"/>
          <w:szCs w:val="28"/>
        </w:rPr>
      </w:pPr>
    </w:p>
    <w:p w:rsidR="009B49FB" w:rsidRDefault="009B49FB" w:rsidP="000D6E57">
      <w:pPr>
        <w:pStyle w:val="Heading2"/>
      </w:pPr>
      <w:r>
        <w:t xml:space="preserve">2.1.7 </w:t>
      </w:r>
      <w:r>
        <w:rPr>
          <w:rFonts w:hint="eastAsia"/>
        </w:rPr>
        <w:t>验退单</w:t>
      </w:r>
      <w:r>
        <w:t xml:space="preserve"> cg_CheckReturn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1"/>
        <w:gridCol w:w="1559"/>
        <w:gridCol w:w="1351"/>
        <w:gridCol w:w="585"/>
        <w:gridCol w:w="690"/>
        <w:gridCol w:w="1290"/>
        <w:gridCol w:w="990"/>
        <w:gridCol w:w="2612"/>
      </w:tblGrid>
      <w:tr w:rsidR="009B49FB" w:rsidRPr="00641D63" w:rsidTr="00C01712">
        <w:trPr>
          <w:trHeight w:val="36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中文名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外键</w:t>
            </w:r>
          </w:p>
        </w:tc>
        <w:tc>
          <w:tcPr>
            <w:tcW w:w="12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数据类别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367"/>
        </w:trPr>
        <w:tc>
          <w:tcPr>
            <w:tcW w:w="57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ID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6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61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52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supplierNo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供应商编号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开窗选择</w:t>
            </w:r>
          </w:p>
        </w:tc>
      </w:tr>
      <w:tr w:rsidR="009B49FB" w:rsidRPr="00641D63" w:rsidTr="00C01712">
        <w:trPr>
          <w:trHeight w:val="572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supplierName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供应商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开窗选择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542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stockType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进货单别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开窗选择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只出现检验状态不良，验退码未打勾的供应商和进货单子表</w:t>
            </w:r>
          </w:p>
        </w:tc>
      </w:tr>
      <w:tr w:rsidR="009B49FB" w:rsidRPr="00641D63" w:rsidTr="00C01712">
        <w:trPr>
          <w:trHeight w:val="542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stockNo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进货单号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开窗选择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542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stockSqe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进货序号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开窗选择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56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cheReturnDate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验退日期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56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7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returnAmount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退回数量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由进货单子表内容复制而来</w:t>
            </w:r>
          </w:p>
        </w:tc>
      </w:tr>
      <w:tr w:rsidR="009B49FB" w:rsidRPr="00641D63" w:rsidTr="00C01712">
        <w:trPr>
          <w:trHeight w:val="56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8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Remark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90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9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productNo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品号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由进货单子表内容复制而来</w:t>
            </w: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10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productName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品名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由进货单子表内容复制而来</w:t>
            </w: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11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stockDate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原进货日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由进货单子表内容复制而来</w:t>
            </w:r>
          </w:p>
        </w:tc>
      </w:tr>
      <w:tr w:rsidR="009B49FB" w:rsidRPr="00641D63" w:rsidTr="00C01712">
        <w:trPr>
          <w:trHeight w:val="417"/>
        </w:trPr>
        <w:tc>
          <w:tcPr>
            <w:tcW w:w="571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12</w:t>
            </w:r>
          </w:p>
        </w:tc>
        <w:tc>
          <w:tcPr>
            <w:tcW w:w="1559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stockAmount</w:t>
            </w:r>
          </w:p>
        </w:tc>
        <w:tc>
          <w:tcPr>
            <w:tcW w:w="1351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原进货量</w:t>
            </w:r>
          </w:p>
        </w:tc>
        <w:tc>
          <w:tcPr>
            <w:tcW w:w="58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9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9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61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由进货单子表内容复制而来</w:t>
            </w:r>
          </w:p>
        </w:tc>
      </w:tr>
    </w:tbl>
    <w:p w:rsidR="009B49FB" w:rsidRDefault="009B49FB" w:rsidP="000305B2">
      <w:pPr>
        <w:jc w:val="left"/>
        <w:rPr>
          <w:rFonts w:eastAsia="Times New Roman" w:cs="Calibri"/>
          <w:sz w:val="28"/>
          <w:szCs w:val="28"/>
        </w:rPr>
      </w:pPr>
    </w:p>
    <w:p w:rsidR="009B49FB" w:rsidRDefault="009B49FB" w:rsidP="000D6E57">
      <w:pPr>
        <w:pStyle w:val="Heading2"/>
      </w:pPr>
      <w:r>
        <w:t xml:space="preserve">2.1.8 </w:t>
      </w:r>
      <w:r>
        <w:rPr>
          <w:rFonts w:hint="eastAsia"/>
        </w:rPr>
        <w:t>退货单主表</w:t>
      </w:r>
      <w:r>
        <w:t xml:space="preserve"> cg_ReturnGood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1800"/>
        <w:gridCol w:w="1440"/>
        <w:gridCol w:w="720"/>
        <w:gridCol w:w="720"/>
        <w:gridCol w:w="1260"/>
        <w:gridCol w:w="1080"/>
        <w:gridCol w:w="1980"/>
      </w:tblGrid>
      <w:tr w:rsidR="009B49FB" w:rsidRPr="00641D63" w:rsidTr="00C01712">
        <w:trPr>
          <w:trHeight w:val="467"/>
        </w:trPr>
        <w:tc>
          <w:tcPr>
            <w:tcW w:w="648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80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4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中文名</w:t>
            </w:r>
          </w:p>
        </w:tc>
        <w:tc>
          <w:tcPr>
            <w:tcW w:w="72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72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外键</w:t>
            </w:r>
          </w:p>
        </w:tc>
        <w:tc>
          <w:tcPr>
            <w:tcW w:w="12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数据类别</w:t>
            </w:r>
          </w:p>
        </w:tc>
        <w:tc>
          <w:tcPr>
            <w:tcW w:w="108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198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467"/>
        </w:trPr>
        <w:tc>
          <w:tcPr>
            <w:tcW w:w="648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</w:t>
            </w:r>
          </w:p>
        </w:tc>
        <w:tc>
          <w:tcPr>
            <w:tcW w:w="180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ID</w:t>
            </w:r>
          </w:p>
        </w:tc>
        <w:tc>
          <w:tcPr>
            <w:tcW w:w="144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72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2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8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447"/>
        </w:trPr>
        <w:tc>
          <w:tcPr>
            <w:tcW w:w="648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180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tableType</w:t>
            </w:r>
          </w:p>
        </w:tc>
        <w:tc>
          <w:tcPr>
            <w:tcW w:w="14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退货单别</w:t>
            </w:r>
          </w:p>
        </w:tc>
        <w:tc>
          <w:tcPr>
            <w:tcW w:w="72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Varchar(3)</w:t>
            </w:r>
          </w:p>
        </w:tc>
        <w:tc>
          <w:tcPr>
            <w:tcW w:w="108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Not null</w:t>
            </w:r>
          </w:p>
        </w:tc>
        <w:tc>
          <w:tcPr>
            <w:tcW w:w="198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开窗选择</w:t>
            </w:r>
          </w:p>
        </w:tc>
      </w:tr>
      <w:tr w:rsidR="009B49FB" w:rsidRPr="00641D63" w:rsidTr="00C01712">
        <w:trPr>
          <w:trHeight w:val="447"/>
        </w:trPr>
        <w:tc>
          <w:tcPr>
            <w:tcW w:w="648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80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tableNo</w:t>
            </w:r>
          </w:p>
        </w:tc>
        <w:tc>
          <w:tcPr>
            <w:tcW w:w="14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退货单号</w:t>
            </w:r>
          </w:p>
        </w:tc>
        <w:tc>
          <w:tcPr>
            <w:tcW w:w="72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Varchar(11)</w:t>
            </w:r>
          </w:p>
        </w:tc>
        <w:tc>
          <w:tcPr>
            <w:tcW w:w="108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Not null</w:t>
            </w:r>
          </w:p>
        </w:tc>
        <w:tc>
          <w:tcPr>
            <w:tcW w:w="198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系统自动带出</w:t>
            </w:r>
          </w:p>
        </w:tc>
      </w:tr>
      <w:tr w:rsidR="009B49FB" w:rsidRPr="00641D63" w:rsidTr="00C01712">
        <w:trPr>
          <w:trHeight w:val="447"/>
        </w:trPr>
        <w:tc>
          <w:tcPr>
            <w:tcW w:w="648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180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Date</w:t>
            </w:r>
          </w:p>
        </w:tc>
        <w:tc>
          <w:tcPr>
            <w:tcW w:w="14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单据日期</w:t>
            </w:r>
          </w:p>
        </w:tc>
        <w:tc>
          <w:tcPr>
            <w:tcW w:w="72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Datetime</w:t>
            </w:r>
          </w:p>
        </w:tc>
        <w:tc>
          <w:tcPr>
            <w:tcW w:w="108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447"/>
        </w:trPr>
        <w:tc>
          <w:tcPr>
            <w:tcW w:w="648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80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supplierNo</w:t>
            </w:r>
          </w:p>
        </w:tc>
        <w:tc>
          <w:tcPr>
            <w:tcW w:w="14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供应商编号</w:t>
            </w:r>
          </w:p>
        </w:tc>
        <w:tc>
          <w:tcPr>
            <w:tcW w:w="72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60" w:type="dxa"/>
          </w:tcPr>
          <w:p w:rsidR="009B49FB" w:rsidRPr="00641D63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47"/>
        </w:trPr>
        <w:tc>
          <w:tcPr>
            <w:tcW w:w="648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80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supplierName</w:t>
            </w:r>
          </w:p>
        </w:tc>
        <w:tc>
          <w:tcPr>
            <w:tcW w:w="14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供应商</w:t>
            </w:r>
          </w:p>
        </w:tc>
        <w:tc>
          <w:tcPr>
            <w:tcW w:w="72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47"/>
        </w:trPr>
        <w:tc>
          <w:tcPr>
            <w:tcW w:w="648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180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employeeNo</w:t>
            </w:r>
          </w:p>
        </w:tc>
        <w:tc>
          <w:tcPr>
            <w:tcW w:w="14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审核者编号</w:t>
            </w:r>
          </w:p>
        </w:tc>
        <w:tc>
          <w:tcPr>
            <w:tcW w:w="72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552"/>
        </w:trPr>
        <w:tc>
          <w:tcPr>
            <w:tcW w:w="648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7</w:t>
            </w:r>
          </w:p>
        </w:tc>
        <w:tc>
          <w:tcPr>
            <w:tcW w:w="180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employeeName</w:t>
            </w:r>
          </w:p>
        </w:tc>
        <w:tc>
          <w:tcPr>
            <w:tcW w:w="14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审核者</w:t>
            </w:r>
          </w:p>
        </w:tc>
        <w:tc>
          <w:tcPr>
            <w:tcW w:w="72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648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8 </w:t>
            </w:r>
          </w:p>
        </w:tc>
        <w:tc>
          <w:tcPr>
            <w:tcW w:w="180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szCs w:val="21"/>
              </w:rPr>
              <w:t>checkStatus</w:t>
            </w:r>
          </w:p>
        </w:tc>
        <w:tc>
          <w:tcPr>
            <w:tcW w:w="144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审核状态</w:t>
            </w:r>
          </w:p>
        </w:tc>
        <w:tc>
          <w:tcPr>
            <w:tcW w:w="72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108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0</w:t>
            </w:r>
            <w:r w:rsidRPr="00641D63">
              <w:rPr>
                <w:rFonts w:hint="eastAsia"/>
                <w:szCs w:val="21"/>
              </w:rPr>
              <w:t>：未审核</w:t>
            </w:r>
          </w:p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1</w:t>
            </w:r>
            <w:r w:rsidRPr="00641D63">
              <w:rPr>
                <w:rFonts w:hint="eastAsia"/>
                <w:szCs w:val="21"/>
              </w:rPr>
              <w:t>：未通过</w:t>
            </w:r>
          </w:p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2</w:t>
            </w:r>
            <w:r w:rsidRPr="00641D63">
              <w:rPr>
                <w:rFonts w:hint="eastAsia"/>
                <w:szCs w:val="21"/>
              </w:rPr>
              <w:t>：通过</w:t>
            </w:r>
          </w:p>
        </w:tc>
      </w:tr>
      <w:tr w:rsidR="009B49FB" w:rsidRPr="00641D63" w:rsidTr="00C01712">
        <w:trPr>
          <w:trHeight w:val="582"/>
        </w:trPr>
        <w:tc>
          <w:tcPr>
            <w:tcW w:w="648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9</w:t>
            </w:r>
          </w:p>
        </w:tc>
        <w:tc>
          <w:tcPr>
            <w:tcW w:w="180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returnGoodPersonNo</w:t>
            </w:r>
          </w:p>
        </w:tc>
        <w:tc>
          <w:tcPr>
            <w:tcW w:w="144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退货人员编号</w:t>
            </w:r>
          </w:p>
        </w:tc>
        <w:tc>
          <w:tcPr>
            <w:tcW w:w="72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648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10</w:t>
            </w:r>
          </w:p>
        </w:tc>
        <w:tc>
          <w:tcPr>
            <w:tcW w:w="180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returnGoodPersonName</w:t>
            </w:r>
          </w:p>
        </w:tc>
        <w:tc>
          <w:tcPr>
            <w:tcW w:w="144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退货人员</w:t>
            </w:r>
          </w:p>
        </w:tc>
        <w:tc>
          <w:tcPr>
            <w:tcW w:w="72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108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648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11  </w:t>
            </w:r>
          </w:p>
        </w:tc>
        <w:tc>
          <w:tcPr>
            <w:tcW w:w="180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factoryNo</w:t>
            </w:r>
          </w:p>
        </w:tc>
        <w:tc>
          <w:tcPr>
            <w:tcW w:w="144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工厂编号</w:t>
            </w:r>
          </w:p>
        </w:tc>
        <w:tc>
          <w:tcPr>
            <w:tcW w:w="72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108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</w:tr>
      <w:tr w:rsidR="009B49FB" w:rsidRPr="00641D63" w:rsidTr="00C01712">
        <w:trPr>
          <w:trHeight w:val="612"/>
        </w:trPr>
        <w:tc>
          <w:tcPr>
            <w:tcW w:w="648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 xml:space="preserve"> 12 </w:t>
            </w:r>
          </w:p>
        </w:tc>
        <w:tc>
          <w:tcPr>
            <w:tcW w:w="180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szCs w:val="21"/>
              </w:rPr>
              <w:t>factoryName</w:t>
            </w:r>
          </w:p>
        </w:tc>
        <w:tc>
          <w:tcPr>
            <w:tcW w:w="144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  <w:r w:rsidRPr="00641D63">
              <w:rPr>
                <w:rFonts w:hint="eastAsia"/>
                <w:szCs w:val="21"/>
              </w:rPr>
              <w:t>工厂</w:t>
            </w:r>
          </w:p>
        </w:tc>
        <w:tc>
          <w:tcPr>
            <w:tcW w:w="72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72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Varchar(16)</w:t>
            </w:r>
          </w:p>
        </w:tc>
        <w:tc>
          <w:tcPr>
            <w:tcW w:w="108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98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szCs w:val="21"/>
              </w:rPr>
            </w:pPr>
          </w:p>
        </w:tc>
      </w:tr>
    </w:tbl>
    <w:p w:rsidR="009B49FB" w:rsidRDefault="009B49FB" w:rsidP="000305B2">
      <w:pPr>
        <w:jc w:val="left"/>
        <w:rPr>
          <w:rFonts w:eastAsia="Times New Roman" w:cs="Calibri"/>
          <w:szCs w:val="21"/>
        </w:rPr>
      </w:pPr>
    </w:p>
    <w:p w:rsidR="009B49FB" w:rsidRDefault="009B49FB" w:rsidP="000D6E57">
      <w:pPr>
        <w:pStyle w:val="Heading2"/>
      </w:pPr>
      <w:r>
        <w:t xml:space="preserve">2.1.8.1 </w:t>
      </w:r>
      <w:r>
        <w:rPr>
          <w:rFonts w:hint="eastAsia"/>
        </w:rPr>
        <w:t>退货单子表</w:t>
      </w:r>
      <w:r>
        <w:t xml:space="preserve"> cg_ReturnGoodSub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6"/>
        <w:gridCol w:w="1770"/>
        <w:gridCol w:w="1140"/>
        <w:gridCol w:w="630"/>
        <w:gridCol w:w="705"/>
        <w:gridCol w:w="1275"/>
        <w:gridCol w:w="960"/>
        <w:gridCol w:w="2462"/>
      </w:tblGrid>
      <w:tr w:rsidR="009B49FB" w:rsidRPr="00641D63" w:rsidTr="00C01712">
        <w:trPr>
          <w:trHeight w:val="46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中文名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外键</w:t>
            </w:r>
          </w:p>
        </w:tc>
        <w:tc>
          <w:tcPr>
            <w:tcW w:w="1275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数据类别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467"/>
        </w:trPr>
        <w:tc>
          <w:tcPr>
            <w:tcW w:w="526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宋体" w:cs="宋体"/>
                <w:szCs w:val="21"/>
              </w:rPr>
              <w:t>0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ID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szCs w:val="21"/>
              </w:rPr>
              <w:t>ID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5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462" w:type="dxa"/>
          </w:tcPr>
          <w:p w:rsidR="009B49FB" w:rsidRPr="00641D63" w:rsidRDefault="009B49FB" w:rsidP="000305B2">
            <w:pPr>
              <w:pStyle w:val="ListParagraph"/>
              <w:ind w:firstLineChars="0" w:firstLine="0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90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productNo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品号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7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开窗选择进货单子表信息</w:t>
            </w:r>
          </w:p>
        </w:tc>
      </w:tr>
      <w:tr w:rsidR="009B49FB" w:rsidRPr="00641D63" w:rsidTr="00C01712">
        <w:trPr>
          <w:trHeight w:val="41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productName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品名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C01712">
              <w:rPr>
                <w:szCs w:val="21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Type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rPr>
                <w:szCs w:val="21"/>
              </w:rPr>
            </w:pP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</w:t>
            </w:r>
            <w:r w:rsidRPr="00641D63">
              <w:rPr>
                <w:rFonts w:ascii="宋体" w:hAnsi="宋体" w:cs="宋体" w:hint="eastAsia"/>
                <w:szCs w:val="21"/>
              </w:rPr>
              <w:t>：退货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2</w:t>
            </w:r>
            <w:r w:rsidRPr="00641D63">
              <w:rPr>
                <w:rFonts w:ascii="宋体" w:hAnsi="宋体" w:cs="宋体" w:hint="eastAsia"/>
                <w:szCs w:val="21"/>
              </w:rPr>
              <w:t>：折让</w:t>
            </w:r>
          </w:p>
        </w:tc>
      </w:tr>
      <w:tr w:rsidR="009B49FB" w:rsidRPr="00641D63" w:rsidTr="00C01712">
        <w:trPr>
          <w:trHeight w:val="41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Amount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数量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rPr>
                <w:szCs w:val="21"/>
              </w:rPr>
            </w:pP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退货时填写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与采购单子表的已交数量关联</w:t>
            </w:r>
          </w:p>
        </w:tc>
      </w:tr>
      <w:tr w:rsidR="009B49FB" w:rsidRPr="00641D63" w:rsidTr="00C01712">
        <w:trPr>
          <w:trHeight w:val="41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PayGoodAmount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计价数量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rPr>
                <w:szCs w:val="21"/>
              </w:rPr>
            </w:pPr>
            <w:r w:rsidRPr="00641D63">
              <w:rPr>
                <w:szCs w:val="21"/>
              </w:rPr>
              <w:t>decimal</w:t>
            </w: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退货时填写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Unit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单位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rPr>
                <w:szCs w:val="21"/>
              </w:rPr>
            </w:pP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退货时填写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7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Price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单价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rPr>
                <w:szCs w:val="21"/>
              </w:rPr>
            </w:pP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退货时填写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8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cost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金额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rPr>
                <w:szCs w:val="21"/>
              </w:rPr>
            </w:pP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退货、折让时填写</w:t>
            </w:r>
          </w:p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9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storageNo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退货仓库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75" w:type="dxa"/>
          </w:tcPr>
          <w:p w:rsidR="009B49FB" w:rsidRPr="00641D63" w:rsidRDefault="009B49FB" w:rsidP="00C01712">
            <w:pPr>
              <w:rPr>
                <w:szCs w:val="21"/>
              </w:rPr>
            </w:pP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复制进货单子表的内容，也可自己填写</w:t>
            </w:r>
          </w:p>
        </w:tc>
      </w:tr>
      <w:tr w:rsidR="009B49FB" w:rsidRPr="00641D63" w:rsidTr="00C01712">
        <w:trPr>
          <w:trHeight w:val="41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10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storageName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仓库名称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rPr>
                <w:szCs w:val="21"/>
              </w:rPr>
            </w:pP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复制进货单子表的内容</w:t>
            </w:r>
          </w:p>
        </w:tc>
      </w:tr>
      <w:tr w:rsidR="009B49FB" w:rsidRPr="00641D63" w:rsidTr="00C01712">
        <w:trPr>
          <w:trHeight w:val="41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11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stockType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进货单别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75" w:type="dxa"/>
          </w:tcPr>
          <w:p w:rsidR="009B49FB" w:rsidRPr="00641D63" w:rsidRDefault="009B49FB" w:rsidP="00C01712">
            <w:pPr>
              <w:rPr>
                <w:szCs w:val="21"/>
              </w:rPr>
            </w:pP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复制进货单子表的内容</w:t>
            </w:r>
          </w:p>
        </w:tc>
      </w:tr>
      <w:tr w:rsidR="009B49FB" w:rsidRPr="00641D63" w:rsidTr="00C01712">
        <w:trPr>
          <w:trHeight w:val="41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12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stockNo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进货单号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rPr>
                <w:szCs w:val="21"/>
              </w:rPr>
            </w:pP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复制进货单子表的内容</w:t>
            </w:r>
          </w:p>
        </w:tc>
      </w:tr>
      <w:tr w:rsidR="009B49FB" w:rsidRPr="00641D63" w:rsidTr="00C01712">
        <w:trPr>
          <w:trHeight w:val="41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13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stockSeq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进货序号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rPr>
                <w:szCs w:val="21"/>
              </w:rPr>
            </w:pP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复制进货单子表的内容</w:t>
            </w:r>
          </w:p>
        </w:tc>
      </w:tr>
      <w:tr w:rsidR="009B49FB" w:rsidRPr="00641D63" w:rsidTr="00C01712">
        <w:trPr>
          <w:trHeight w:val="41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14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purchaseType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采购单别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  <w:r w:rsidRPr="00641D63"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1275" w:type="dxa"/>
          </w:tcPr>
          <w:p w:rsidR="009B49FB" w:rsidRPr="00641D63" w:rsidRDefault="009B49FB" w:rsidP="00C01712">
            <w:pPr>
              <w:rPr>
                <w:szCs w:val="21"/>
              </w:rPr>
            </w:pP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复制进货单子表的内容</w:t>
            </w:r>
          </w:p>
        </w:tc>
      </w:tr>
      <w:tr w:rsidR="009B49FB" w:rsidRPr="00641D63" w:rsidTr="00C01712">
        <w:trPr>
          <w:trHeight w:val="41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15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purchaseNo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采购单号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rPr>
                <w:szCs w:val="21"/>
              </w:rPr>
            </w:pP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复制进货单子表的内容</w:t>
            </w:r>
          </w:p>
        </w:tc>
      </w:tr>
      <w:tr w:rsidR="009B49FB" w:rsidRPr="00641D63" w:rsidTr="00C01712">
        <w:trPr>
          <w:trHeight w:val="41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16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purchaseSeq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采购序号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rPr>
                <w:szCs w:val="21"/>
              </w:rPr>
            </w:pP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复制进货单子表的内容</w:t>
            </w:r>
          </w:p>
        </w:tc>
      </w:tr>
      <w:tr w:rsidR="009B49FB" w:rsidRPr="00641D63" w:rsidTr="00C01712">
        <w:trPr>
          <w:trHeight w:val="417"/>
        </w:trPr>
        <w:tc>
          <w:tcPr>
            <w:tcW w:w="526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/>
                <w:szCs w:val="21"/>
              </w:rPr>
              <w:t>17</w:t>
            </w:r>
          </w:p>
        </w:tc>
        <w:tc>
          <w:tcPr>
            <w:tcW w:w="1770" w:type="dxa"/>
          </w:tcPr>
          <w:p w:rsidR="009B49FB" w:rsidRPr="00641D63" w:rsidRDefault="009B49FB" w:rsidP="000305B2">
            <w:pPr>
              <w:jc w:val="left"/>
              <w:rPr>
                <w:rFonts w:cs="Calibri"/>
                <w:szCs w:val="21"/>
              </w:rPr>
            </w:pPr>
            <w:r w:rsidRPr="00641D63">
              <w:rPr>
                <w:rFonts w:cs="Calibri"/>
                <w:szCs w:val="21"/>
              </w:rPr>
              <w:t>PID</w:t>
            </w:r>
          </w:p>
        </w:tc>
        <w:tc>
          <w:tcPr>
            <w:tcW w:w="1140" w:type="dxa"/>
          </w:tcPr>
          <w:p w:rsidR="009B49FB" w:rsidRPr="00641D63" w:rsidRDefault="009B49FB" w:rsidP="000305B2">
            <w:pPr>
              <w:jc w:val="left"/>
              <w:rPr>
                <w:rFonts w:ascii="宋体" w:hAnsi="宋体" w:cs="宋体"/>
                <w:szCs w:val="21"/>
              </w:rPr>
            </w:pPr>
            <w:r w:rsidRPr="00641D63">
              <w:rPr>
                <w:rFonts w:ascii="宋体" w:hAnsi="宋体" w:cs="宋体" w:hint="eastAsia"/>
                <w:szCs w:val="21"/>
              </w:rPr>
              <w:t>退货单</w:t>
            </w:r>
            <w:r w:rsidRPr="00641D63"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630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5" w:type="dxa"/>
          </w:tcPr>
          <w:p w:rsidR="009B49FB" w:rsidRPr="00641D63" w:rsidRDefault="009B49FB" w:rsidP="000305B2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rPr>
                <w:szCs w:val="21"/>
              </w:rPr>
            </w:pPr>
          </w:p>
        </w:tc>
        <w:tc>
          <w:tcPr>
            <w:tcW w:w="960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2462" w:type="dxa"/>
          </w:tcPr>
          <w:p w:rsidR="009B49FB" w:rsidRPr="00641D63" w:rsidRDefault="009B49FB" w:rsidP="000305B2">
            <w:pPr>
              <w:jc w:val="left"/>
              <w:rPr>
                <w:rFonts w:ascii="宋体" w:cs="宋体"/>
                <w:szCs w:val="21"/>
              </w:rPr>
            </w:pPr>
          </w:p>
        </w:tc>
      </w:tr>
    </w:tbl>
    <w:p w:rsidR="009B49FB" w:rsidRDefault="009B49FB">
      <w:pPr>
        <w:rPr>
          <w:szCs w:val="21"/>
        </w:rPr>
      </w:pPr>
    </w:p>
    <w:p w:rsidR="009B49FB" w:rsidRPr="00A10235" w:rsidRDefault="009B49FB" w:rsidP="00BB3D23">
      <w:pPr>
        <w:pStyle w:val="Heading1"/>
      </w:pPr>
      <w:r w:rsidRPr="00A10235">
        <w:t>3.</w:t>
      </w:r>
      <w:r w:rsidRPr="00A10235">
        <w:rPr>
          <w:rFonts w:hint="eastAsia"/>
        </w:rPr>
        <w:t>库存管理</w:t>
      </w:r>
    </w:p>
    <w:p w:rsidR="009B49FB" w:rsidRPr="003E6372" w:rsidRDefault="009B49FB" w:rsidP="00A1023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3.1</w:t>
      </w:r>
      <w:r w:rsidRPr="003E6372">
        <w:rPr>
          <w:rFonts w:hint="eastAsia"/>
          <w:sz w:val="28"/>
          <w:szCs w:val="28"/>
        </w:rPr>
        <w:t>库存交易单主表</w:t>
      </w:r>
      <w:r w:rsidRPr="003E6372">
        <w:rPr>
          <w:sz w:val="28"/>
          <w:szCs w:val="28"/>
        </w:rPr>
        <w:t xml:space="preserve"> \kc_EnOutStorage 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56"/>
        <w:gridCol w:w="1557"/>
        <w:gridCol w:w="1708"/>
        <w:gridCol w:w="676"/>
        <w:gridCol w:w="844"/>
        <w:gridCol w:w="1348"/>
        <w:gridCol w:w="959"/>
        <w:gridCol w:w="1978"/>
      </w:tblGrid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字段名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中文名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主键</w:t>
            </w:r>
          </w:p>
        </w:tc>
        <w:tc>
          <w:tcPr>
            <w:tcW w:w="844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外键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数据类别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空否</w:t>
            </w: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描述</w:t>
            </w:r>
          </w:p>
        </w:tc>
      </w:tr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t>0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84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t>1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t>BillNo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单据编号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t>2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t>VoucherNo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凭证单据编号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4" w:type="dxa"/>
          </w:tcPr>
          <w:p w:rsidR="009B49FB" w:rsidRPr="00641D63" w:rsidRDefault="009B49FB" w:rsidP="00641D63">
            <w:pPr>
              <w:tabs>
                <w:tab w:val="left" w:pos="495"/>
              </w:tabs>
              <w:jc w:val="center"/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t>3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t>EnOutType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出入库类别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t>4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t>FactoryNo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t xml:space="preserve"> </w:t>
            </w:r>
            <w:r w:rsidRPr="00641D63">
              <w:rPr>
                <w:rFonts w:hint="eastAsia"/>
              </w:rPr>
              <w:t>工厂编号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t>5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t>FactoryName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工厂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t>6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t>EnOutDate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交易日期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  <w:szCs w:val="20"/>
              </w:rPr>
              <w:t>Datetime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t>7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t>BillDate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单据日期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  <w:szCs w:val="20"/>
              </w:rPr>
            </w:pPr>
            <w:r w:rsidRPr="00641D63">
              <w:rPr>
                <w:sz w:val="20"/>
                <w:szCs w:val="20"/>
              </w:rPr>
              <w:t>Datetime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t>8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t>DeptNo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部门编号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t>9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t>DeptName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部门名称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t>10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t>DutyNo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责任人编号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t>11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t>DutyName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责任人姓名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varchar(32)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t>12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t>AssessorNo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审核人编号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t>13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t>AssessorName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审核人姓名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varchar(32)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t>14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t>AssState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审批状态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varchar(16)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6" w:type="dxa"/>
          </w:tcPr>
          <w:p w:rsidR="009B49FB" w:rsidRPr="00641D63" w:rsidRDefault="009B49FB" w:rsidP="00641D63">
            <w:pPr>
              <w:jc w:val="center"/>
            </w:pPr>
            <w:r w:rsidRPr="00641D63">
              <w:t>15</w:t>
            </w:r>
          </w:p>
        </w:tc>
        <w:tc>
          <w:tcPr>
            <w:tcW w:w="1557" w:type="dxa"/>
          </w:tcPr>
          <w:p w:rsidR="009B49FB" w:rsidRPr="00641D63" w:rsidRDefault="009B49FB" w:rsidP="00641D63">
            <w:pPr>
              <w:jc w:val="center"/>
            </w:pPr>
            <w:r w:rsidRPr="00641D63">
              <w:t>Description</w:t>
            </w:r>
          </w:p>
        </w:tc>
        <w:tc>
          <w:tcPr>
            <w:tcW w:w="170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备注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varchar(1024)</w:t>
            </w:r>
          </w:p>
        </w:tc>
        <w:tc>
          <w:tcPr>
            <w:tcW w:w="95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8" w:type="dxa"/>
          </w:tcPr>
          <w:p w:rsidR="009B49FB" w:rsidRPr="00641D63" w:rsidRDefault="009B49FB" w:rsidP="00641D63">
            <w:pPr>
              <w:jc w:val="center"/>
            </w:pPr>
          </w:p>
        </w:tc>
      </w:tr>
    </w:tbl>
    <w:p w:rsidR="009B49FB" w:rsidRDefault="009B49FB" w:rsidP="00A10235"/>
    <w:p w:rsidR="009B49FB" w:rsidRPr="003E6372" w:rsidRDefault="009B49FB" w:rsidP="00A1023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3.1.1</w:t>
      </w:r>
      <w:r w:rsidRPr="003E6372">
        <w:rPr>
          <w:rFonts w:hint="eastAsia"/>
          <w:sz w:val="28"/>
          <w:szCs w:val="28"/>
        </w:rPr>
        <w:t>库存交易单子表</w:t>
      </w:r>
      <w:r w:rsidRPr="003E6372">
        <w:rPr>
          <w:sz w:val="28"/>
          <w:szCs w:val="28"/>
        </w:rPr>
        <w:t xml:space="preserve"> \kc_EnOutStorageSub 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54"/>
        <w:gridCol w:w="1578"/>
        <w:gridCol w:w="1702"/>
        <w:gridCol w:w="675"/>
        <w:gridCol w:w="842"/>
        <w:gridCol w:w="1348"/>
        <w:gridCol w:w="957"/>
        <w:gridCol w:w="1970"/>
      </w:tblGrid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字段名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中文名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主键</w:t>
            </w:r>
          </w:p>
        </w:tc>
        <w:tc>
          <w:tcPr>
            <w:tcW w:w="84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外键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数据类别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空否</w:t>
            </w: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描述</w:t>
            </w:r>
          </w:p>
        </w:tc>
      </w:tr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t>0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84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t>1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t>EnOutStorageID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主表</w:t>
            </w:r>
            <w:r w:rsidRPr="00641D63">
              <w:t>ID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2" w:type="dxa"/>
          </w:tcPr>
          <w:p w:rsidR="009B49FB" w:rsidRPr="00641D63" w:rsidRDefault="009B49FB" w:rsidP="00641D63">
            <w:pPr>
              <w:tabs>
                <w:tab w:val="left" w:pos="495"/>
              </w:tabs>
              <w:jc w:val="center"/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  <w:rPr>
                <w:sz w:val="20"/>
                <w:szCs w:val="20"/>
              </w:rPr>
            </w:pPr>
            <w:r w:rsidRPr="00641D63">
              <w:rPr>
                <w:sz w:val="20"/>
                <w:szCs w:val="20"/>
              </w:rPr>
              <w:t>Not null</w:t>
            </w: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t>2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t>Sequence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t>3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t>ProductNo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品号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t>4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t>ProductName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品名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t>5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t>Norm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规格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t>6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t>Amount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数量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int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t>7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t>Unit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单位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t>8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t>MakeType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来源类别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varchar(16)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t>9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t>ProcessState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加工状态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varchar(16)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t>10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t>StorageNo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仓库编号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t>11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t>StorageName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仓库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t>12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t>Quality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质量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t>13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t>CheckerNo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质检员编号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t>14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t>CheckerName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质检员姓名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varchar(32)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54" w:type="dxa"/>
          </w:tcPr>
          <w:p w:rsidR="009B49FB" w:rsidRPr="00641D63" w:rsidRDefault="009B49FB" w:rsidP="00641D63">
            <w:pPr>
              <w:jc w:val="center"/>
            </w:pPr>
            <w:r w:rsidRPr="00641D63">
              <w:t>15</w:t>
            </w:r>
          </w:p>
        </w:tc>
        <w:tc>
          <w:tcPr>
            <w:tcW w:w="1578" w:type="dxa"/>
          </w:tcPr>
          <w:p w:rsidR="009B49FB" w:rsidRPr="00641D63" w:rsidRDefault="009B49FB" w:rsidP="00641D63">
            <w:pPr>
              <w:jc w:val="center"/>
            </w:pPr>
            <w:r w:rsidRPr="00641D63">
              <w:t>Description</w:t>
            </w:r>
          </w:p>
        </w:tc>
        <w:tc>
          <w:tcPr>
            <w:tcW w:w="170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备注</w:t>
            </w:r>
          </w:p>
        </w:tc>
        <w:tc>
          <w:tcPr>
            <w:tcW w:w="67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84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varchar(1024)</w:t>
            </w:r>
          </w:p>
        </w:tc>
        <w:tc>
          <w:tcPr>
            <w:tcW w:w="957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970" w:type="dxa"/>
          </w:tcPr>
          <w:p w:rsidR="009B49FB" w:rsidRPr="00641D63" w:rsidRDefault="009B49FB" w:rsidP="00641D63">
            <w:pPr>
              <w:jc w:val="center"/>
            </w:pPr>
          </w:p>
        </w:tc>
      </w:tr>
    </w:tbl>
    <w:p w:rsidR="009B49FB" w:rsidRDefault="009B49FB" w:rsidP="00A10235"/>
    <w:p w:rsidR="009B49FB" w:rsidRPr="003E6372" w:rsidRDefault="009B49FB" w:rsidP="00A1023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3.2</w:t>
      </w:r>
      <w:r w:rsidRPr="003E6372">
        <w:rPr>
          <w:rFonts w:hint="eastAsia"/>
          <w:sz w:val="28"/>
          <w:szCs w:val="28"/>
        </w:rPr>
        <w:t>调拨单主表</w:t>
      </w:r>
      <w:r w:rsidRPr="003E6372">
        <w:rPr>
          <w:sz w:val="28"/>
          <w:szCs w:val="28"/>
        </w:rPr>
        <w:t xml:space="preserve"> \kc_Move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49"/>
        <w:gridCol w:w="1691"/>
        <w:gridCol w:w="1581"/>
        <w:gridCol w:w="619"/>
        <w:gridCol w:w="701"/>
        <w:gridCol w:w="1348"/>
        <w:gridCol w:w="934"/>
        <w:gridCol w:w="2203"/>
      </w:tblGrid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字段名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中文名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主键</w:t>
            </w: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外键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数据类别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空否</w:t>
            </w: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描述</w:t>
            </w: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0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1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MoveNo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调拨单编号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2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SourceBillNo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来源单据编号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3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SourceBillType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来源单据类别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来源可以是报废单</w:t>
            </w: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4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OutFactoryNo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转出厂编号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5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OutFactoryName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转出厂名称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6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MoveDate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调拨日期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  <w:szCs w:val="20"/>
              </w:rPr>
            </w:pPr>
            <w:r w:rsidRPr="00641D63">
              <w:rPr>
                <w:sz w:val="20"/>
                <w:szCs w:val="20"/>
              </w:rPr>
              <w:t>Datetime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7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BillDate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单据日期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  <w:szCs w:val="20"/>
              </w:rPr>
              <w:t>Datetime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8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DeptNo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部门编号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9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DeptName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部门名称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10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DutyNo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责任人编号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11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DutyName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责任人姓名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varchar(32)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12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AssessorNo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审核人编号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13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AssessorName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审核人姓名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varchar(32)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14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AssState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审批状态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varchar(16)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15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Description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备注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varchar(1024)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</w:tbl>
    <w:p w:rsidR="009B49FB" w:rsidRDefault="009B49FB" w:rsidP="00A10235"/>
    <w:p w:rsidR="009B49FB" w:rsidRPr="003E6372" w:rsidRDefault="009B49FB" w:rsidP="00A1023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3.2.1</w:t>
      </w:r>
      <w:r w:rsidRPr="003E6372">
        <w:rPr>
          <w:rFonts w:hint="eastAsia"/>
          <w:sz w:val="28"/>
          <w:szCs w:val="28"/>
        </w:rPr>
        <w:t>调拨单子表</w:t>
      </w:r>
      <w:r w:rsidRPr="003E6372">
        <w:rPr>
          <w:sz w:val="28"/>
          <w:szCs w:val="28"/>
        </w:rPr>
        <w:t xml:space="preserve"> \kc_MoveSub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49"/>
        <w:gridCol w:w="1691"/>
        <w:gridCol w:w="1581"/>
        <w:gridCol w:w="619"/>
        <w:gridCol w:w="701"/>
        <w:gridCol w:w="1348"/>
        <w:gridCol w:w="934"/>
        <w:gridCol w:w="2203"/>
      </w:tblGrid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字段名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中文名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主键</w:t>
            </w: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外键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数据类别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空否</w:t>
            </w: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描述</w:t>
            </w: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0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1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MoveID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调拨单</w:t>
            </w:r>
            <w:r w:rsidRPr="00641D63">
              <w:t>ID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2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Sequence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3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ProductNo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品号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4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ProductName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品名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5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Norm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规格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6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ProcessState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加工状态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varchar(16)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7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MakeType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来源类别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varchar(16)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8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MoveAmount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调拨数量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int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9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Unit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单位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10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OutStorageNo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转出库编号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11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OutStorageName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转出库名称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12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EnFactoryNo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转入厂编号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13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EnFactoryName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转入厂名称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14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EnstorageNo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转入库编号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15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EnstorageName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转入库名称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49" w:type="dxa"/>
          </w:tcPr>
          <w:p w:rsidR="009B49FB" w:rsidRPr="00641D63" w:rsidRDefault="009B49FB" w:rsidP="00641D63">
            <w:pPr>
              <w:jc w:val="center"/>
            </w:pPr>
            <w:r w:rsidRPr="00641D63">
              <w:t>16</w:t>
            </w:r>
          </w:p>
        </w:tc>
        <w:tc>
          <w:tcPr>
            <w:tcW w:w="1691" w:type="dxa"/>
          </w:tcPr>
          <w:p w:rsidR="009B49FB" w:rsidRPr="00641D63" w:rsidRDefault="009B49FB" w:rsidP="00641D63">
            <w:pPr>
              <w:jc w:val="center"/>
            </w:pPr>
            <w:r w:rsidRPr="00641D63">
              <w:t>Description</w:t>
            </w:r>
          </w:p>
        </w:tc>
        <w:tc>
          <w:tcPr>
            <w:tcW w:w="158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备注</w:t>
            </w:r>
          </w:p>
        </w:tc>
        <w:tc>
          <w:tcPr>
            <w:tcW w:w="619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01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varchar(1024)</w:t>
            </w:r>
          </w:p>
        </w:tc>
        <w:tc>
          <w:tcPr>
            <w:tcW w:w="934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203" w:type="dxa"/>
          </w:tcPr>
          <w:p w:rsidR="009B49FB" w:rsidRPr="00641D63" w:rsidRDefault="009B49FB" w:rsidP="00641D63">
            <w:pPr>
              <w:jc w:val="center"/>
            </w:pPr>
          </w:p>
        </w:tc>
      </w:tr>
    </w:tbl>
    <w:p w:rsidR="009B49FB" w:rsidRDefault="009B49FB" w:rsidP="00A10235"/>
    <w:p w:rsidR="009B49FB" w:rsidRPr="003E6372" w:rsidRDefault="009B49FB" w:rsidP="00A1023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3.3</w:t>
      </w:r>
      <w:r w:rsidRPr="003E6372">
        <w:rPr>
          <w:rFonts w:hint="eastAsia"/>
          <w:sz w:val="28"/>
          <w:szCs w:val="28"/>
        </w:rPr>
        <w:t>借出</w:t>
      </w:r>
      <w:r w:rsidRPr="003E6372">
        <w:rPr>
          <w:sz w:val="28"/>
          <w:szCs w:val="28"/>
        </w:rPr>
        <w:t>/</w:t>
      </w:r>
      <w:r w:rsidRPr="003E6372">
        <w:rPr>
          <w:rFonts w:hint="eastAsia"/>
          <w:sz w:val="28"/>
          <w:szCs w:val="28"/>
        </w:rPr>
        <w:t>入单主表</w:t>
      </w:r>
      <w:r w:rsidRPr="003E6372">
        <w:rPr>
          <w:sz w:val="28"/>
          <w:szCs w:val="28"/>
        </w:rPr>
        <w:t xml:space="preserve"> \kc_LendBorrow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5"/>
        <w:gridCol w:w="1675"/>
        <w:gridCol w:w="1611"/>
        <w:gridCol w:w="652"/>
        <w:gridCol w:w="730"/>
        <w:gridCol w:w="1348"/>
        <w:gridCol w:w="955"/>
        <w:gridCol w:w="2120"/>
      </w:tblGrid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字段名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中文名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主键</w:t>
            </w: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外键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数据类别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空否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描述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0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TransactNo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单据编号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2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TransactType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交易单别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3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FactoryNo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工厂编号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4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FactoryName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工厂名称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varchar(16)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5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DepartNo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部门编号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6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DepartName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部门名称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7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EmployeeNo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员工编号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8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EmployeeName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员工姓名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9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TraObjectType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交易对象类型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varchar(16)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10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TraObjectNo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交易对象编号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11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TraObjectName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交易对象名称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varchar(16)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12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TransactDate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交易日期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  <w:szCs w:val="20"/>
              </w:rPr>
              <w:t>Datetime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13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BillDate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单据日期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  <w:szCs w:val="20"/>
              </w:rPr>
            </w:pPr>
            <w:r w:rsidRPr="00641D63">
              <w:rPr>
                <w:sz w:val="20"/>
                <w:szCs w:val="20"/>
              </w:rPr>
              <w:t>Datetime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14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AssessorNo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审核人编号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15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AssessorName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审核人姓名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varchar(32)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16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AssState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审批状态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varchar(16)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17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Description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备注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varchar(1024)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</w:tbl>
    <w:p w:rsidR="009B49FB" w:rsidRDefault="009B49FB" w:rsidP="00A10235"/>
    <w:p w:rsidR="009B49FB" w:rsidRPr="003E6372" w:rsidRDefault="009B49FB" w:rsidP="00A1023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3.3.1</w:t>
      </w:r>
      <w:r w:rsidRPr="003E6372">
        <w:rPr>
          <w:rFonts w:hint="eastAsia"/>
          <w:sz w:val="28"/>
          <w:szCs w:val="28"/>
        </w:rPr>
        <w:t>借出</w:t>
      </w:r>
      <w:r w:rsidRPr="003E6372">
        <w:rPr>
          <w:sz w:val="28"/>
          <w:szCs w:val="28"/>
        </w:rPr>
        <w:t>/</w:t>
      </w:r>
      <w:r w:rsidRPr="003E6372">
        <w:rPr>
          <w:rFonts w:hint="eastAsia"/>
          <w:sz w:val="28"/>
          <w:szCs w:val="28"/>
        </w:rPr>
        <w:t>入单子表</w:t>
      </w:r>
      <w:r w:rsidRPr="003E6372">
        <w:rPr>
          <w:sz w:val="28"/>
          <w:szCs w:val="28"/>
        </w:rPr>
        <w:t xml:space="preserve"> \kc_LendBorrowSub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5"/>
        <w:gridCol w:w="1675"/>
        <w:gridCol w:w="1611"/>
        <w:gridCol w:w="652"/>
        <w:gridCol w:w="730"/>
        <w:gridCol w:w="1348"/>
        <w:gridCol w:w="955"/>
        <w:gridCol w:w="2120"/>
      </w:tblGrid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字段名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中文名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主键</w:t>
            </w: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外键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数据类别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空否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描述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0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LendBorrowID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借出</w:t>
            </w:r>
            <w:r w:rsidRPr="00641D63">
              <w:t>/</w:t>
            </w:r>
            <w:r w:rsidRPr="00641D63">
              <w:rPr>
                <w:rFonts w:hint="eastAsia"/>
              </w:rPr>
              <w:t>入单</w:t>
            </w:r>
            <w:r w:rsidRPr="00641D63">
              <w:t>ID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2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Sequence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3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ProductNo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品号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4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ProductName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品名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5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Norm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规格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6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Amount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数量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int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7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Unit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8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OutstorageNo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转出库编号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  <w:szCs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9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OutstorageName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转出库名称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varchar(16)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10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EnstorageNo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转入库编号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11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EnstorageName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转入库名称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varchar(16)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12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PlanReturnDate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预计归还日期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  <w:szCs w:val="20"/>
              </w:rPr>
            </w:pPr>
            <w:r w:rsidRPr="00641D63">
              <w:rPr>
                <w:sz w:val="20"/>
                <w:szCs w:val="20"/>
              </w:rPr>
              <w:t>Datetime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13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ReturnAmount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归还量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归还表数量字段的</w:t>
            </w:r>
          </w:p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历史累加之和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14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SellAmount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转销数量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关联至采购订单</w:t>
            </w:r>
          </w:p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和销售订单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15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EndState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结束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varchar(16)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16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Description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备注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varchar(1024)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</w:tbl>
    <w:p w:rsidR="009B49FB" w:rsidRDefault="009B49FB" w:rsidP="00A10235"/>
    <w:p w:rsidR="009B49FB" w:rsidRPr="003E6372" w:rsidRDefault="009B49FB" w:rsidP="00A1023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3.4</w:t>
      </w:r>
      <w:r w:rsidRPr="003E6372">
        <w:rPr>
          <w:rFonts w:hint="eastAsia"/>
          <w:sz w:val="28"/>
          <w:szCs w:val="28"/>
        </w:rPr>
        <w:t>借出</w:t>
      </w:r>
      <w:r w:rsidRPr="003E6372">
        <w:rPr>
          <w:sz w:val="28"/>
          <w:szCs w:val="28"/>
        </w:rPr>
        <w:t>/</w:t>
      </w:r>
      <w:r w:rsidRPr="003E6372">
        <w:rPr>
          <w:rFonts w:hint="eastAsia"/>
          <w:sz w:val="28"/>
          <w:szCs w:val="28"/>
        </w:rPr>
        <w:t>入归还单主表</w:t>
      </w:r>
      <w:r w:rsidRPr="003E6372">
        <w:rPr>
          <w:sz w:val="28"/>
          <w:szCs w:val="28"/>
        </w:rPr>
        <w:t>\kc_Return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5"/>
        <w:gridCol w:w="1675"/>
        <w:gridCol w:w="1611"/>
        <w:gridCol w:w="652"/>
        <w:gridCol w:w="730"/>
        <w:gridCol w:w="1348"/>
        <w:gridCol w:w="955"/>
        <w:gridCol w:w="2120"/>
      </w:tblGrid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字段名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中文名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主键</w:t>
            </w: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外键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数据类别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空否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描述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0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TransactNo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单据编号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2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TransactType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交易单别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3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FactoryNo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工厂编号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4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FactoryName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工厂名称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varchar(16)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5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DepartNo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部门编号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6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DepartName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部门名称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7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EmployeeNo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员工编号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8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EmployeeName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员工姓名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9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TraObjectType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交易对象类型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varchar(16)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10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TraObjectNo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交易对象编号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11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TraObjectName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交易对象名称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varchar(16)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12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TransactDate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交易日期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  <w:szCs w:val="20"/>
              </w:rPr>
              <w:t>Datetime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13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BillDate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单据日期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  <w:szCs w:val="20"/>
              </w:rPr>
            </w:pPr>
            <w:r w:rsidRPr="00641D63">
              <w:rPr>
                <w:sz w:val="20"/>
                <w:szCs w:val="20"/>
              </w:rPr>
              <w:t>Datetime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14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AssessorNo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审核人编号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15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AssessorName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审核人姓名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varchar(32)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16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AssState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审批状态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varchar(16)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17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Description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备注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varchar(1024)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</w:tbl>
    <w:p w:rsidR="009B49FB" w:rsidRDefault="009B49FB" w:rsidP="00A10235"/>
    <w:p w:rsidR="009B49FB" w:rsidRPr="003E6372" w:rsidRDefault="009B49FB" w:rsidP="00A1023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3.4.1</w:t>
      </w:r>
      <w:r w:rsidRPr="003E6372">
        <w:rPr>
          <w:rFonts w:hint="eastAsia"/>
          <w:sz w:val="28"/>
          <w:szCs w:val="28"/>
        </w:rPr>
        <w:t>借出</w:t>
      </w:r>
      <w:r w:rsidRPr="003E6372">
        <w:rPr>
          <w:sz w:val="28"/>
          <w:szCs w:val="28"/>
        </w:rPr>
        <w:t>/</w:t>
      </w:r>
      <w:r w:rsidRPr="003E6372">
        <w:rPr>
          <w:rFonts w:hint="eastAsia"/>
          <w:sz w:val="28"/>
          <w:szCs w:val="28"/>
        </w:rPr>
        <w:t>入归还单子表</w:t>
      </w:r>
      <w:r w:rsidRPr="003E6372">
        <w:rPr>
          <w:sz w:val="28"/>
          <w:szCs w:val="28"/>
        </w:rPr>
        <w:t>kc_ReturnSub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5"/>
        <w:gridCol w:w="1675"/>
        <w:gridCol w:w="1611"/>
        <w:gridCol w:w="652"/>
        <w:gridCol w:w="730"/>
        <w:gridCol w:w="1348"/>
        <w:gridCol w:w="955"/>
        <w:gridCol w:w="2120"/>
      </w:tblGrid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字段名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中文名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主键</w:t>
            </w: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外键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数据类别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空否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描述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0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ReturnID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借出</w:t>
            </w:r>
            <w:r w:rsidRPr="00641D63">
              <w:t>/</w:t>
            </w:r>
            <w:r w:rsidRPr="00641D63">
              <w:rPr>
                <w:rFonts w:hint="eastAsia"/>
              </w:rPr>
              <w:t>入归还单</w:t>
            </w:r>
            <w:r w:rsidRPr="00641D63">
              <w:t>ID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2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Sequence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3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ProductNo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品号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4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ProductName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品名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5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Norm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规格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6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Amount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数量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int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7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Unit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8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OutstorageNo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转出库编号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  <w:szCs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9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OutstorageName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转出库名称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varchar(16)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10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EnstorageNo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转入库编号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11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EnstorageName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转入库名称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varchar(16)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35" w:type="dxa"/>
          </w:tcPr>
          <w:p w:rsidR="009B49FB" w:rsidRPr="00641D63" w:rsidRDefault="009B49FB" w:rsidP="00641D63">
            <w:pPr>
              <w:jc w:val="center"/>
            </w:pPr>
            <w:r w:rsidRPr="00641D63">
              <w:t>15</w:t>
            </w:r>
          </w:p>
        </w:tc>
        <w:tc>
          <w:tcPr>
            <w:tcW w:w="1675" w:type="dxa"/>
          </w:tcPr>
          <w:p w:rsidR="009B49FB" w:rsidRPr="00641D63" w:rsidRDefault="009B49FB" w:rsidP="00641D63">
            <w:pPr>
              <w:jc w:val="center"/>
            </w:pPr>
            <w:r w:rsidRPr="00641D63">
              <w:t>Description</w:t>
            </w:r>
          </w:p>
        </w:tc>
        <w:tc>
          <w:tcPr>
            <w:tcW w:w="161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备注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730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varchar(1024)</w:t>
            </w:r>
          </w:p>
        </w:tc>
        <w:tc>
          <w:tcPr>
            <w:tcW w:w="9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</w:tbl>
    <w:p w:rsidR="009B49FB" w:rsidRDefault="009B49FB" w:rsidP="00A10235"/>
    <w:p w:rsidR="009B49FB" w:rsidRPr="00FA07CD" w:rsidRDefault="009B49FB" w:rsidP="00A10235"/>
    <w:p w:rsidR="009B49FB" w:rsidRPr="003E6372" w:rsidRDefault="009B49FB" w:rsidP="00A1023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3.5</w:t>
      </w:r>
      <w:r w:rsidRPr="003E6372">
        <w:rPr>
          <w:rFonts w:hint="eastAsia"/>
          <w:sz w:val="28"/>
          <w:szCs w:val="28"/>
        </w:rPr>
        <w:t>品号盘点清单主表</w:t>
      </w:r>
      <w:r w:rsidRPr="003E6372">
        <w:rPr>
          <w:sz w:val="28"/>
          <w:szCs w:val="28"/>
        </w:rPr>
        <w:t xml:space="preserve"> \kc_Inventory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45"/>
        <w:gridCol w:w="1796"/>
        <w:gridCol w:w="1480"/>
        <w:gridCol w:w="652"/>
        <w:gridCol w:w="652"/>
        <w:gridCol w:w="1389"/>
        <w:gridCol w:w="992"/>
        <w:gridCol w:w="2120"/>
      </w:tblGrid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字段名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中文名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主键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数据类别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空否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描述</w:t>
            </w: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0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1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InventoryNo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品号盘点清单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2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FactoryNo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工厂编号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3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FactoryName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工厂名称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4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InventoryDate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盘点日期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  <w:szCs w:val="20"/>
              </w:rPr>
              <w:t>Datetime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5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BillDate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单据日期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  <w:rPr>
                <w:sz w:val="20"/>
                <w:szCs w:val="20"/>
              </w:rPr>
            </w:pPr>
            <w:r w:rsidRPr="00641D63">
              <w:rPr>
                <w:sz w:val="20"/>
                <w:szCs w:val="20"/>
              </w:rPr>
              <w:t>Datetime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6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DutyNo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责任人编号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7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DutyName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责任人姓名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varchar(32)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8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AssessorNo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审核人编号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9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AssessorName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审核人姓名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varchar(32)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10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AssState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审批状态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t>varchar(16)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11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Description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备注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varchar(1024)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</w:tbl>
    <w:p w:rsidR="009B49FB" w:rsidRDefault="009B49FB" w:rsidP="00A10235"/>
    <w:p w:rsidR="009B49FB" w:rsidRPr="003E6372" w:rsidRDefault="009B49FB" w:rsidP="00A1023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3.5.1</w:t>
      </w:r>
      <w:r w:rsidRPr="003E6372">
        <w:rPr>
          <w:rFonts w:hint="eastAsia"/>
          <w:sz w:val="28"/>
          <w:szCs w:val="28"/>
        </w:rPr>
        <w:t>品号盘点清单子表</w:t>
      </w:r>
      <w:r w:rsidRPr="003E6372">
        <w:rPr>
          <w:sz w:val="28"/>
          <w:szCs w:val="28"/>
        </w:rPr>
        <w:t xml:space="preserve"> \kc_InventorySub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45"/>
        <w:gridCol w:w="1796"/>
        <w:gridCol w:w="1480"/>
        <w:gridCol w:w="652"/>
        <w:gridCol w:w="652"/>
        <w:gridCol w:w="1389"/>
        <w:gridCol w:w="992"/>
        <w:gridCol w:w="2120"/>
      </w:tblGrid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字段名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中文名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主键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数据类别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空否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描述</w:t>
            </w: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0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1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InventoryID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品号盘点清单</w:t>
            </w:r>
            <w:r w:rsidRPr="00641D63">
              <w:t>ID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2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ProductNo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品号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3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ProductName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品名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4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Norm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规格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5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storageNo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仓库编号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6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storageName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仓库名称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7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AccountAmount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账面数量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t>int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8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InventoryAmount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盘点数量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t>int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9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ProfitLossAmount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盈亏数量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t>int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10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Unit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单位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45" w:type="dxa"/>
          </w:tcPr>
          <w:p w:rsidR="009B49FB" w:rsidRPr="00641D63" w:rsidRDefault="009B49FB" w:rsidP="00641D63">
            <w:pPr>
              <w:jc w:val="center"/>
            </w:pPr>
            <w:r w:rsidRPr="00641D63">
              <w:t>11</w:t>
            </w:r>
          </w:p>
        </w:tc>
        <w:tc>
          <w:tcPr>
            <w:tcW w:w="1796" w:type="dxa"/>
          </w:tcPr>
          <w:p w:rsidR="009B49FB" w:rsidRPr="00641D63" w:rsidRDefault="009B49FB" w:rsidP="00641D63">
            <w:pPr>
              <w:jc w:val="center"/>
            </w:pPr>
            <w:r w:rsidRPr="00641D63">
              <w:t>Description</w:t>
            </w:r>
          </w:p>
        </w:tc>
        <w:tc>
          <w:tcPr>
            <w:tcW w:w="1480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备注</w:t>
            </w: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5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89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varchar(1024)</w:t>
            </w:r>
          </w:p>
        </w:tc>
        <w:tc>
          <w:tcPr>
            <w:tcW w:w="99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120" w:type="dxa"/>
          </w:tcPr>
          <w:p w:rsidR="009B49FB" w:rsidRPr="00641D63" w:rsidRDefault="009B49FB" w:rsidP="00641D63">
            <w:pPr>
              <w:jc w:val="center"/>
            </w:pPr>
          </w:p>
        </w:tc>
      </w:tr>
    </w:tbl>
    <w:p w:rsidR="009B49FB" w:rsidRDefault="009B49FB" w:rsidP="00A10235">
      <w:r>
        <w:t xml:space="preserve"> </w:t>
      </w:r>
    </w:p>
    <w:p w:rsidR="009B49FB" w:rsidRPr="003E6372" w:rsidRDefault="009B49FB" w:rsidP="00A1023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3.6</w:t>
      </w:r>
      <w:r w:rsidRPr="003E6372">
        <w:rPr>
          <w:rFonts w:hint="eastAsia"/>
          <w:sz w:val="28"/>
          <w:szCs w:val="28"/>
        </w:rPr>
        <w:t>报废单主表</w:t>
      </w:r>
      <w:r w:rsidRPr="003E6372">
        <w:rPr>
          <w:sz w:val="28"/>
          <w:szCs w:val="28"/>
        </w:rPr>
        <w:t xml:space="preserve"> \kc_Scrap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55"/>
        <w:gridCol w:w="1558"/>
        <w:gridCol w:w="1401"/>
        <w:gridCol w:w="732"/>
        <w:gridCol w:w="676"/>
        <w:gridCol w:w="1348"/>
        <w:gridCol w:w="953"/>
        <w:gridCol w:w="2403"/>
      </w:tblGrid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字段名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中文名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主键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外键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数据类别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空否</w:t>
            </w: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描述</w:t>
            </w: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0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1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ScrapNo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报废单编号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2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FactoryNo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工厂编号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3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FactoryName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工厂名称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4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BillDate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单据日期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  <w:szCs w:val="20"/>
              </w:rPr>
              <w:t>Datetime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5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DutyNo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责任人编号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6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DutyName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责任人姓名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varchar(32)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7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AssessorNo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审核人编号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8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AssessorName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审核人姓名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varchar(32)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9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AssState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审批状态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t>varchar(16)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10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Description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备注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varchar(1024)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</w:tbl>
    <w:p w:rsidR="009B49FB" w:rsidRPr="003E6372" w:rsidRDefault="009B49FB" w:rsidP="00A1023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3.6.1</w:t>
      </w:r>
      <w:r w:rsidRPr="003E6372">
        <w:rPr>
          <w:rFonts w:hint="eastAsia"/>
          <w:sz w:val="28"/>
          <w:szCs w:val="28"/>
        </w:rPr>
        <w:t>报废单子表</w:t>
      </w:r>
      <w:r w:rsidRPr="003E6372">
        <w:rPr>
          <w:sz w:val="28"/>
          <w:szCs w:val="28"/>
        </w:rPr>
        <w:t xml:space="preserve"> \kc_ScrapSub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55"/>
        <w:gridCol w:w="1558"/>
        <w:gridCol w:w="1401"/>
        <w:gridCol w:w="732"/>
        <w:gridCol w:w="676"/>
        <w:gridCol w:w="1348"/>
        <w:gridCol w:w="953"/>
        <w:gridCol w:w="2403"/>
      </w:tblGrid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字段名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中文名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主键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外键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数据类别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空否</w:t>
            </w: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描述</w:t>
            </w: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0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1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ScrapID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报废单</w:t>
            </w:r>
            <w:r w:rsidRPr="00641D63">
              <w:t>ID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2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ProductNo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品号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3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ProductName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品名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4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Norm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规格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5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Amount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报废数量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6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Unit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单位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7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ScrapReason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报废原因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8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storageNo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仓库编号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9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storageName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仓库名称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10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Description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备注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varchar(1024)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</w:tbl>
    <w:p w:rsidR="009B49FB" w:rsidRPr="003E6372" w:rsidRDefault="009B49FB" w:rsidP="00A1023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3.7</w:t>
      </w:r>
      <w:r w:rsidRPr="003E6372">
        <w:rPr>
          <w:rFonts w:hint="eastAsia"/>
          <w:sz w:val="28"/>
          <w:szCs w:val="28"/>
        </w:rPr>
        <w:t>库存明细帐主表</w:t>
      </w:r>
      <w:r w:rsidRPr="003E6372">
        <w:rPr>
          <w:sz w:val="28"/>
          <w:szCs w:val="28"/>
        </w:rPr>
        <w:t>/kc_DetailWork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55"/>
        <w:gridCol w:w="1558"/>
        <w:gridCol w:w="1401"/>
        <w:gridCol w:w="732"/>
        <w:gridCol w:w="676"/>
        <w:gridCol w:w="1348"/>
        <w:gridCol w:w="953"/>
        <w:gridCol w:w="2403"/>
      </w:tblGrid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字段名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中文名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主键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外键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数据类别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空否</w:t>
            </w: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描述</w:t>
            </w: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0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月份更替时新建元组</w:t>
            </w: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1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Sequence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2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ProductNo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品号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3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ProductName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品名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4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BeginAmount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期初库存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5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EndAmount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期末结余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6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NowAmount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现有库存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7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Unit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单位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8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Mount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月份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varchar(32)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如：</w:t>
            </w:r>
            <w:r w:rsidRPr="00641D63">
              <w:t>2014</w:t>
            </w:r>
            <w:r w:rsidRPr="00641D63">
              <w:rPr>
                <w:rFonts w:hint="eastAsia"/>
              </w:rPr>
              <w:t>年</w:t>
            </w:r>
            <w:r w:rsidRPr="00641D63">
              <w:t>6</w:t>
            </w:r>
            <w:r w:rsidRPr="00641D63">
              <w:rPr>
                <w:rFonts w:hint="eastAsia"/>
              </w:rPr>
              <w:t>月</w:t>
            </w: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9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Description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备注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varchar(1024)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</w:tbl>
    <w:p w:rsidR="009B49FB" w:rsidRDefault="009B49FB" w:rsidP="00A10235"/>
    <w:p w:rsidR="009B49FB" w:rsidRPr="003E6372" w:rsidRDefault="009B49FB" w:rsidP="00A1023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3.7.1</w:t>
      </w:r>
      <w:r w:rsidRPr="003E6372">
        <w:rPr>
          <w:rFonts w:hint="eastAsia"/>
          <w:sz w:val="28"/>
          <w:szCs w:val="28"/>
        </w:rPr>
        <w:t>库存明细帐子表</w:t>
      </w:r>
      <w:r w:rsidRPr="003E6372">
        <w:rPr>
          <w:sz w:val="28"/>
          <w:szCs w:val="28"/>
        </w:rPr>
        <w:t>/kc_DetailWorkSub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55"/>
        <w:gridCol w:w="1558"/>
        <w:gridCol w:w="1401"/>
        <w:gridCol w:w="732"/>
        <w:gridCol w:w="676"/>
        <w:gridCol w:w="1348"/>
        <w:gridCol w:w="953"/>
        <w:gridCol w:w="2403"/>
      </w:tblGrid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字段名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中文名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主键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外键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数据类别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空否</w:t>
            </w: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描述</w:t>
            </w: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0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t>ID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b/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DetailWorkID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库存明细账</w:t>
            </w:r>
            <w:r w:rsidRPr="00641D63">
              <w:t>ID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1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Sequence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序号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2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ChangeID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变动单据编号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  <w:sz w:val="20"/>
              </w:rPr>
              <w:t>√</w:t>
            </w: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库存操作单据编号</w:t>
            </w: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3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ChangeAmount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变动数量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4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Unit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单位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5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Mount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日期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varchar(32)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如：</w:t>
            </w:r>
            <w:r w:rsidRPr="00641D63">
              <w:t>2014</w:t>
            </w:r>
            <w:r w:rsidRPr="00641D63">
              <w:rPr>
                <w:rFonts w:hint="eastAsia"/>
              </w:rPr>
              <w:t>年</w:t>
            </w:r>
            <w:r w:rsidRPr="00641D63">
              <w:t>6</w:t>
            </w:r>
            <w:r w:rsidRPr="00641D63">
              <w:rPr>
                <w:rFonts w:hint="eastAsia"/>
              </w:rPr>
              <w:t>月</w:t>
            </w:r>
            <w:r w:rsidRPr="00641D63">
              <w:t>4</w:t>
            </w:r>
            <w:r w:rsidRPr="00641D63">
              <w:rPr>
                <w:rFonts w:hint="eastAsia"/>
              </w:rPr>
              <w:t>日</w:t>
            </w:r>
          </w:p>
        </w:tc>
      </w:tr>
      <w:tr w:rsidR="009B49FB" w:rsidRPr="00641D63" w:rsidTr="00641D63">
        <w:trPr>
          <w:jc w:val="center"/>
        </w:trPr>
        <w:tc>
          <w:tcPr>
            <w:tcW w:w="755" w:type="dxa"/>
          </w:tcPr>
          <w:p w:rsidR="009B49FB" w:rsidRPr="00641D63" w:rsidRDefault="009B49FB" w:rsidP="00641D63">
            <w:pPr>
              <w:jc w:val="center"/>
            </w:pPr>
            <w:r w:rsidRPr="00641D63">
              <w:t>6</w:t>
            </w:r>
          </w:p>
        </w:tc>
        <w:tc>
          <w:tcPr>
            <w:tcW w:w="1558" w:type="dxa"/>
          </w:tcPr>
          <w:p w:rsidR="009B49FB" w:rsidRPr="00641D63" w:rsidRDefault="009B49FB" w:rsidP="00641D63">
            <w:pPr>
              <w:jc w:val="center"/>
            </w:pPr>
            <w:r w:rsidRPr="00641D63">
              <w:t>Description</w:t>
            </w:r>
          </w:p>
        </w:tc>
        <w:tc>
          <w:tcPr>
            <w:tcW w:w="1401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rFonts w:hint="eastAsia"/>
              </w:rPr>
              <w:t>备注</w:t>
            </w:r>
          </w:p>
        </w:tc>
        <w:tc>
          <w:tcPr>
            <w:tcW w:w="732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676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1348" w:type="dxa"/>
          </w:tcPr>
          <w:p w:rsidR="009B49FB" w:rsidRPr="00641D63" w:rsidRDefault="009B49FB" w:rsidP="00641D63">
            <w:pPr>
              <w:jc w:val="center"/>
            </w:pPr>
            <w:r w:rsidRPr="00641D63">
              <w:rPr>
                <w:sz w:val="20"/>
              </w:rPr>
              <w:t>varchar(1024)</w:t>
            </w:r>
          </w:p>
        </w:tc>
        <w:tc>
          <w:tcPr>
            <w:tcW w:w="953" w:type="dxa"/>
          </w:tcPr>
          <w:p w:rsidR="009B49FB" w:rsidRPr="00641D63" w:rsidRDefault="009B49FB" w:rsidP="00641D63">
            <w:pPr>
              <w:jc w:val="center"/>
            </w:pPr>
          </w:p>
        </w:tc>
        <w:tc>
          <w:tcPr>
            <w:tcW w:w="2403" w:type="dxa"/>
          </w:tcPr>
          <w:p w:rsidR="009B49FB" w:rsidRPr="00641D63" w:rsidRDefault="009B49FB" w:rsidP="00641D63">
            <w:pPr>
              <w:jc w:val="center"/>
            </w:pPr>
          </w:p>
        </w:tc>
      </w:tr>
    </w:tbl>
    <w:p w:rsidR="009B49FB" w:rsidRDefault="009B49FB" w:rsidP="00A10235"/>
    <w:p w:rsidR="009B49FB" w:rsidRPr="00A10235" w:rsidRDefault="009B49FB" w:rsidP="00BB3D23">
      <w:pPr>
        <w:pStyle w:val="Heading1"/>
      </w:pPr>
      <w:r w:rsidRPr="00A10235">
        <w:t>4.</w:t>
      </w:r>
      <w:r w:rsidRPr="00A10235">
        <w:rPr>
          <w:rFonts w:hint="eastAsia"/>
        </w:rPr>
        <w:t>外协管理</w:t>
      </w:r>
    </w:p>
    <w:p w:rsidR="009B49FB" w:rsidRDefault="009B49FB" w:rsidP="00232A5B">
      <w:pPr>
        <w:pStyle w:val="Heading2"/>
      </w:pPr>
      <w:r>
        <w:t xml:space="preserve">4.1 </w:t>
      </w:r>
      <w:r>
        <w:rPr>
          <w:rFonts w:hint="eastAsia"/>
        </w:rPr>
        <w:t>询价单</w:t>
      </w:r>
      <w:r>
        <w:t>WX_AskPrice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6"/>
        <w:gridCol w:w="1424"/>
        <w:gridCol w:w="1351"/>
        <w:gridCol w:w="779"/>
        <w:gridCol w:w="796"/>
        <w:gridCol w:w="1334"/>
        <w:gridCol w:w="1066"/>
        <w:gridCol w:w="1066"/>
      </w:tblGrid>
      <w:tr w:rsidR="009B49FB" w:rsidRPr="00641D63" w:rsidTr="00A10235">
        <w:trPr>
          <w:trHeight w:val="527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中文名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33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数据类别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0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ID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ID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2A059F">
            <w:pPr>
              <w:spacing w:afterLines="50"/>
              <w:rPr>
                <w:sz w:val="18"/>
                <w:szCs w:val="18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tableType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询价单别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</w:t>
            </w:r>
            <w:r w:rsidRPr="00C01712">
              <w:rPr>
                <w:rFonts w:hint="eastAsia"/>
                <w:sz w:val="20"/>
              </w:rPr>
              <w:t>）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  <w:r w:rsidRPr="00641D63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所有单据类别建一张表</w:t>
            </w: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2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tableNo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询价单号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日期加序号</w:t>
            </w: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3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fillDate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单据日期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Datetime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新建询价单的日期</w:t>
            </w: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4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productNo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品号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5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productName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品名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6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norm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规格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7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supplierNo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供应商编号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8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supplierName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供应商名称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9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outsourcingPrice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委外加工单价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Decimal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color w:val="0000FF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10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outsourcingUnit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加工单位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color w:val="0000FF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11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checkerNo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审核者编号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12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checker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审核者姓名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13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employeeNo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业务人员编号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14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employeeName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业务人员姓名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15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discountPrice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价格政策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Varchar(100)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文本框</w:t>
            </w:r>
          </w:p>
          <w:p w:rsidR="009B49FB" w:rsidRPr="00641D63" w:rsidRDefault="009B49FB" w:rsidP="00A10235">
            <w:pPr>
              <w:pStyle w:val="ListParagraph"/>
              <w:ind w:firstLineChars="0" w:firstLine="0"/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B49FB" w:rsidRPr="00641D63" w:rsidTr="00A10235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16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checkStatus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审核状态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Varchar(10)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0:</w:t>
            </w:r>
            <w:r w:rsidRPr="00641D63">
              <w:rPr>
                <w:rFonts w:hint="eastAsia"/>
                <w:sz w:val="18"/>
                <w:szCs w:val="18"/>
              </w:rPr>
              <w:t>未审核</w:t>
            </w:r>
          </w:p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</w:t>
            </w:r>
            <w:r w:rsidRPr="00641D63">
              <w:rPr>
                <w:rFonts w:hint="eastAsia"/>
                <w:sz w:val="18"/>
                <w:szCs w:val="18"/>
              </w:rPr>
              <w:t>：未通过</w:t>
            </w:r>
          </w:p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2</w:t>
            </w:r>
            <w:r w:rsidRPr="00641D63">
              <w:rPr>
                <w:rFonts w:hint="eastAsia"/>
                <w:sz w:val="18"/>
                <w:szCs w:val="18"/>
              </w:rPr>
              <w:t>：通过</w:t>
            </w:r>
          </w:p>
        </w:tc>
      </w:tr>
    </w:tbl>
    <w:p w:rsidR="009B49FB" w:rsidRDefault="009B49FB" w:rsidP="00A10235">
      <w:pPr>
        <w:pStyle w:val="ListParagraph"/>
        <w:ind w:firstLineChars="0" w:firstLine="0"/>
        <w:rPr>
          <w:sz w:val="28"/>
          <w:szCs w:val="28"/>
        </w:rPr>
      </w:pPr>
    </w:p>
    <w:p w:rsidR="009B49FB" w:rsidRDefault="009B49FB" w:rsidP="00232A5B">
      <w:pPr>
        <w:pStyle w:val="Heading2"/>
      </w:pPr>
      <w:r>
        <w:t xml:space="preserve">4.2 </w:t>
      </w:r>
      <w:r>
        <w:rPr>
          <w:rFonts w:hint="eastAsia"/>
        </w:rPr>
        <w:t>请购单</w:t>
      </w:r>
      <w:r>
        <w:t>WX_AskPurchase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1"/>
        <w:gridCol w:w="1529"/>
        <w:gridCol w:w="1306"/>
        <w:gridCol w:w="630"/>
        <w:gridCol w:w="705"/>
        <w:gridCol w:w="1305"/>
        <w:gridCol w:w="960"/>
        <w:gridCol w:w="1486"/>
      </w:tblGrid>
      <w:tr w:rsidR="009B49FB" w:rsidRPr="00641D63" w:rsidTr="00A10235"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中文名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外键</w:t>
            </w:r>
          </w:p>
        </w:tc>
        <w:tc>
          <w:tcPr>
            <w:tcW w:w="130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数据类别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空</w:t>
            </w: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9B49FB" w:rsidRPr="00641D63" w:rsidTr="00A10235">
        <w:trPr>
          <w:trHeight w:val="437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ID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2A059F">
            <w:pPr>
              <w:spacing w:afterLines="5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37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tableType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请购单别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</w:t>
            </w:r>
            <w:r w:rsidRPr="00C01712">
              <w:rPr>
                <w:rFonts w:hint="eastAsia"/>
                <w:sz w:val="20"/>
              </w:rPr>
              <w:t>）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4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tableNo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请购单号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8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fillDate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单据日期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askPurDeptNo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请购部门编号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0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askPurDept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请购部门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基本数据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tableSourse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来源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0-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订单转请购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1-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借入转请购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2-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自定义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tableSourseId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来源单号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0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订单，借入单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askPurDate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请购日期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checkerNo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审核者编号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0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80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checkerName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审核者姓名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80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80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11</w:t>
            </w:r>
          </w:p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productNo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品号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80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productName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品名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80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80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14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norm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规格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80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80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15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askPurAmount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请购数量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80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askPurUnit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请购单位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80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17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requestDate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需求日期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80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18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refSupplierNo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参考供应商编号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0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80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80"/>
                <w:sz w:val="18"/>
                <w:szCs w:val="18"/>
              </w:rPr>
              <w:t>基础数据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color w:val="000080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80"/>
                <w:sz w:val="18"/>
                <w:szCs w:val="18"/>
              </w:rPr>
              <w:t>编号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19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refSupplierName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参考供应商名称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80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80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refOutsourPrice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参考委外单价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Decimal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80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80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21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refOutsourAmount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参考委外数量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22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refOutsourUnit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参考委外单位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23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refOutsourCost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参考委外金额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Decimal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24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refTableId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参考单号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25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makeType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来源类别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0-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买进卖出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1-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自行制造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26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outsourcingAmount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委外加工数量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27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outsourcingCost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委外加工总金额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28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promiseSend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预完工日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30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outsourcingId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委外加工单号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根据采购单回写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31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employeeNo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业务人员编号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employeeName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业务人员姓名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33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askPurEnd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结束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0-Y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：自动结束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1-y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：指定结束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color w:val="000080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2-N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：未结束</w:t>
            </w:r>
          </w:p>
        </w:tc>
      </w:tr>
      <w:tr w:rsidR="009B49FB" w:rsidRPr="00641D63" w:rsidTr="00A10235">
        <w:trPr>
          <w:trHeight w:val="61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34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oheckStatus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审核状态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Varchar(10)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0:</w:t>
            </w:r>
            <w:r w:rsidRPr="00641D63">
              <w:rPr>
                <w:rFonts w:hint="eastAsia"/>
                <w:sz w:val="18"/>
                <w:szCs w:val="18"/>
              </w:rPr>
              <w:t>未审核</w:t>
            </w:r>
          </w:p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</w:t>
            </w:r>
            <w:r w:rsidRPr="00641D63">
              <w:rPr>
                <w:rFonts w:hint="eastAsia"/>
                <w:sz w:val="18"/>
                <w:szCs w:val="18"/>
              </w:rPr>
              <w:t>：未通过</w:t>
            </w:r>
          </w:p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2</w:t>
            </w:r>
            <w:r w:rsidRPr="00641D63">
              <w:rPr>
                <w:rFonts w:hint="eastAsia"/>
                <w:sz w:val="18"/>
                <w:szCs w:val="18"/>
              </w:rPr>
              <w:t>：通过</w:t>
            </w:r>
          </w:p>
        </w:tc>
      </w:tr>
    </w:tbl>
    <w:p w:rsidR="009B49FB" w:rsidRDefault="009B49FB" w:rsidP="00232A5B">
      <w:pPr>
        <w:pStyle w:val="Heading2"/>
      </w:pPr>
      <w:r>
        <w:t xml:space="preserve">4.3 </w:t>
      </w:r>
      <w:r>
        <w:rPr>
          <w:rFonts w:hint="eastAsia"/>
        </w:rPr>
        <w:t>委外加工单</w:t>
      </w:r>
      <w:r>
        <w:t xml:space="preserve"> WX_Outsourcing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1"/>
        <w:gridCol w:w="1589"/>
        <w:gridCol w:w="1336"/>
        <w:gridCol w:w="585"/>
        <w:gridCol w:w="690"/>
        <w:gridCol w:w="1350"/>
        <w:gridCol w:w="945"/>
        <w:gridCol w:w="1486"/>
      </w:tblGrid>
      <w:tr w:rsidR="009B49FB" w:rsidRPr="00641D63" w:rsidTr="00A10235">
        <w:trPr>
          <w:trHeight w:val="51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中文名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外键</w:t>
            </w:r>
          </w:p>
        </w:tc>
        <w:tc>
          <w:tcPr>
            <w:tcW w:w="135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数据类别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空</w:t>
            </w: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9B49FB" w:rsidRPr="00641D63" w:rsidTr="00A10235">
        <w:trPr>
          <w:trHeight w:val="51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 xml:space="preserve">ID 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1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tableType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工单单别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5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97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tableNo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工单单号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fillDate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单据日期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supplierNo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供应商编号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supplierName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供应商名称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outsourcingType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委外类型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：不带料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：带料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employeeNo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业务人员编号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5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employeeName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checkerNo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审核人编号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checkerName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审核人姓名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productNo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产品品号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productName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品名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norm</w:t>
            </w:r>
          </w:p>
        </w:tc>
        <w:tc>
          <w:tcPr>
            <w:tcW w:w="1336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规格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14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unit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Varchar(10)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15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estimatedOutput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预计产量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cliamedSet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已领套数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17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actualOutput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实际产量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18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scrapAmount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报废数量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19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estStartDate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预计开工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estFinishDate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预计完工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21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actStartDate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实际开工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22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actFinishDate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实际完工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23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materialNo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材料品号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24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materialName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品名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25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totalAmount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需领用量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26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cliameAmount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已领用量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27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unclaimedAmount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未领用量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28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outBatchTotal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发货批次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29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inBatchTotal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进货批次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30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outStatus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发货状态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varchar(8)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0: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未结束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：结束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31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askPurType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请购单别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askPurId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请购单号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33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inStorageNo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交货仓库编号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34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inStorageName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交货仓库名称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35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outStorageNo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发货仓库编号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36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outStorageName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发货仓库名称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37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outsourcingEnd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结束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0-Y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：自动结束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1-y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：指定结束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2-N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：未结束</w:t>
            </w:r>
          </w:p>
        </w:tc>
      </w:tr>
      <w:tr w:rsidR="009B49FB" w:rsidRPr="00641D63" w:rsidTr="00A10235">
        <w:trPr>
          <w:trHeight w:val="582"/>
        </w:trPr>
        <w:tc>
          <w:tcPr>
            <w:tcW w:w="54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38</w:t>
            </w:r>
          </w:p>
        </w:tc>
        <w:tc>
          <w:tcPr>
            <w:tcW w:w="1589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checkStatus</w:t>
            </w:r>
          </w:p>
        </w:tc>
        <w:tc>
          <w:tcPr>
            <w:tcW w:w="133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审核状态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Varchar(10)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48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0:</w:t>
            </w:r>
            <w:r w:rsidRPr="00641D63">
              <w:rPr>
                <w:rFonts w:hint="eastAsia"/>
                <w:sz w:val="18"/>
                <w:szCs w:val="18"/>
              </w:rPr>
              <w:t>未审核</w:t>
            </w:r>
          </w:p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</w:t>
            </w:r>
            <w:r w:rsidRPr="00641D63">
              <w:rPr>
                <w:rFonts w:hint="eastAsia"/>
                <w:sz w:val="18"/>
                <w:szCs w:val="18"/>
              </w:rPr>
              <w:t>：未通过</w:t>
            </w:r>
          </w:p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2</w:t>
            </w:r>
            <w:r w:rsidRPr="00641D63">
              <w:rPr>
                <w:rFonts w:hint="eastAsia"/>
                <w:sz w:val="18"/>
                <w:szCs w:val="18"/>
              </w:rPr>
              <w:t>：通过</w:t>
            </w:r>
          </w:p>
        </w:tc>
      </w:tr>
    </w:tbl>
    <w:p w:rsidR="009B49FB" w:rsidRDefault="009B49FB" w:rsidP="00A10235">
      <w:pPr>
        <w:jc w:val="left"/>
        <w:rPr>
          <w:rFonts w:eastAsia="Times New Roman" w:cs="Calibri"/>
          <w:sz w:val="28"/>
          <w:szCs w:val="28"/>
        </w:rPr>
      </w:pPr>
    </w:p>
    <w:p w:rsidR="009B49FB" w:rsidRDefault="009B49FB" w:rsidP="00232A5B">
      <w:pPr>
        <w:pStyle w:val="Heading2"/>
      </w:pPr>
      <w:r>
        <w:t xml:space="preserve">4.4 </w:t>
      </w:r>
      <w:r>
        <w:rPr>
          <w:rFonts w:hint="eastAsia"/>
        </w:rPr>
        <w:t>委外加工变更单</w:t>
      </w:r>
      <w:r>
        <w:t>WX_Change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6"/>
        <w:gridCol w:w="1802"/>
        <w:gridCol w:w="1620"/>
        <w:gridCol w:w="720"/>
        <w:gridCol w:w="720"/>
        <w:gridCol w:w="1260"/>
        <w:gridCol w:w="900"/>
        <w:gridCol w:w="1980"/>
      </w:tblGrid>
      <w:tr w:rsidR="009B49FB" w:rsidRPr="00641D63" w:rsidTr="00C01712">
        <w:trPr>
          <w:trHeight w:val="43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中文名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外键</w:t>
            </w:r>
          </w:p>
        </w:tc>
        <w:tc>
          <w:tcPr>
            <w:tcW w:w="126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数据类别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空</w:t>
            </w:r>
          </w:p>
        </w:tc>
        <w:tc>
          <w:tcPr>
            <w:tcW w:w="198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9B49FB" w:rsidRPr="00641D63" w:rsidTr="00C01712">
        <w:trPr>
          <w:trHeight w:val="49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9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tableType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变更单别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1980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52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tableNo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变更单号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Varchar(11)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1980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82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outsourcingType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委外单别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2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outsourcingId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委外单号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2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supplierNo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供应商编号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6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supplierName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供应商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3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outsourcingDate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委外日期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52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changeDate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变更日期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12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changeEdit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变更版本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641D63" w:rsidRDefault="009B49FB" w:rsidP="00A10235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5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fillDate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单据日期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641D63" w:rsidRDefault="009B49FB" w:rsidP="00A10235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changeReason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变更原因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641D63" w:rsidRDefault="009B49FB" w:rsidP="00A10235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FF0000"/>
                <w:sz w:val="18"/>
                <w:szCs w:val="18"/>
              </w:rPr>
              <w:t>不知道数据类型</w:t>
            </w: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checkerNo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审核者编号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60" w:type="dxa"/>
          </w:tcPr>
          <w:p w:rsidR="009B49FB" w:rsidRPr="00641D63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checkerName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审核者姓名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641D63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14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productNo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品号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641D63">
              <w:rPr>
                <w:rFonts w:ascii="Arial" w:hAnsi="Arial" w:cs="Arial"/>
                <w:color w:val="0000FF"/>
                <w:sz w:val="18"/>
                <w:szCs w:val="18"/>
              </w:rPr>
              <w:t xml:space="preserve">   </w:t>
            </w:r>
            <w:r w:rsidRPr="00641D63">
              <w:rPr>
                <w:rFonts w:ascii="Arial" w:hAnsi="Arial" w:cs="Arial" w:hint="eastAsia"/>
                <w:color w:val="0000FF"/>
                <w:sz w:val="18"/>
                <w:szCs w:val="18"/>
              </w:rPr>
              <w:t>基础数据</w:t>
            </w:r>
            <w:r w:rsidRPr="00641D63"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15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productName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品名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641D63">
              <w:rPr>
                <w:rFonts w:ascii="Arial" w:hAnsi="Arial" w:cs="Arial"/>
                <w:color w:val="0000FF"/>
                <w:sz w:val="18"/>
                <w:szCs w:val="18"/>
              </w:rPr>
              <w:t xml:space="preserve">   </w:t>
            </w:r>
            <w:r w:rsidRPr="00641D63">
              <w:rPr>
                <w:rFonts w:ascii="Arial" w:hAnsi="Arial" w:cs="Arial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sentNumber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原已交数量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17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storageNo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交货仓库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641D63">
              <w:rPr>
                <w:rFonts w:ascii="Arial" w:hAnsi="Arial" w:cs="Arial"/>
                <w:color w:val="0000FF"/>
                <w:sz w:val="18"/>
                <w:szCs w:val="18"/>
              </w:rPr>
              <w:t xml:space="preserve">   </w:t>
            </w:r>
            <w:r w:rsidRPr="00641D63">
              <w:rPr>
                <w:rFonts w:ascii="Arial" w:hAnsi="Arial" w:cs="Arial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18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storageName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仓库名称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641D63">
              <w:rPr>
                <w:rFonts w:ascii="Arial" w:hAnsi="Arial" w:cs="Arial"/>
                <w:color w:val="0000FF"/>
                <w:sz w:val="18"/>
                <w:szCs w:val="18"/>
              </w:rPr>
              <w:t xml:space="preserve">   </w:t>
            </w:r>
            <w:r w:rsidRPr="00641D63">
              <w:rPr>
                <w:rFonts w:ascii="Arial" w:hAnsi="Arial" w:cs="Arial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19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outsourcingPrice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委外加工单价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641D63" w:rsidRDefault="009B49FB" w:rsidP="00A10235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Decimal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changePrice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变更单价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641D63" w:rsidRDefault="009B49FB" w:rsidP="00A10235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Decimal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21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outsourcingAmount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委外加工数量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641D63" w:rsidRDefault="009B49FB" w:rsidP="00A10235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22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changeAmount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变更数量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641D63" w:rsidRDefault="009B49FB" w:rsidP="00A10235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23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proSendDate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预交货日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24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chaSendDate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变更交货日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641D63" w:rsidRDefault="009B49FB" w:rsidP="00A10235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 xml:space="preserve"> 25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employeeNo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业务人员编号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 xml:space="preserve"> 26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employeeName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业务人员姓名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27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changeEnd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结束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641D63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单选框</w:t>
            </w:r>
          </w:p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空：未结束</w:t>
            </w:r>
          </w:p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 xml:space="preserve">  √ </w:t>
            </w:r>
            <w:r w:rsidRPr="00641D63">
              <w:rPr>
                <w:rFonts w:ascii="Arial" w:hAnsi="Arial" w:cs="Arial" w:hint="eastAsia"/>
                <w:sz w:val="18"/>
                <w:szCs w:val="18"/>
              </w:rPr>
              <w:t>：整张结束</w:t>
            </w: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28</w:t>
            </w:r>
          </w:p>
        </w:tc>
        <w:tc>
          <w:tcPr>
            <w:tcW w:w="1802" w:type="dxa"/>
          </w:tcPr>
          <w:p w:rsidR="009B49FB" w:rsidRPr="00641D63" w:rsidRDefault="009B49FB" w:rsidP="00A1023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checkStatus</w:t>
            </w:r>
          </w:p>
        </w:tc>
        <w:tc>
          <w:tcPr>
            <w:tcW w:w="16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审核状态</w:t>
            </w: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26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Varchar(10)</w:t>
            </w:r>
          </w:p>
        </w:tc>
        <w:tc>
          <w:tcPr>
            <w:tcW w:w="90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980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0</w:t>
            </w:r>
            <w:r w:rsidRPr="00641D63">
              <w:rPr>
                <w:rFonts w:ascii="Arial" w:hAnsi="Arial" w:cs="Arial" w:hint="eastAsia"/>
                <w:sz w:val="18"/>
                <w:szCs w:val="18"/>
              </w:rPr>
              <w:t>：未审核</w:t>
            </w:r>
          </w:p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1</w:t>
            </w:r>
            <w:r w:rsidRPr="00641D63">
              <w:rPr>
                <w:rFonts w:ascii="Arial" w:hAnsi="Arial" w:cs="Arial" w:hint="eastAsia"/>
                <w:sz w:val="18"/>
                <w:szCs w:val="18"/>
              </w:rPr>
              <w:t>：未通过</w:t>
            </w:r>
          </w:p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2</w:t>
            </w:r>
            <w:r w:rsidRPr="00641D63">
              <w:rPr>
                <w:rFonts w:ascii="Arial" w:hAnsi="Arial" w:cs="Arial" w:hint="eastAsia"/>
                <w:sz w:val="18"/>
                <w:szCs w:val="18"/>
              </w:rPr>
              <w:t>：通过</w:t>
            </w:r>
          </w:p>
        </w:tc>
      </w:tr>
    </w:tbl>
    <w:p w:rsidR="009B49FB" w:rsidRDefault="009B49FB" w:rsidP="00A10235">
      <w:pPr>
        <w:jc w:val="left"/>
        <w:rPr>
          <w:rFonts w:eastAsia="Times New Roman" w:cs="Calibri"/>
          <w:sz w:val="28"/>
          <w:szCs w:val="28"/>
        </w:rPr>
      </w:pPr>
    </w:p>
    <w:p w:rsidR="009B49FB" w:rsidRDefault="009B49FB" w:rsidP="00232A5B">
      <w:pPr>
        <w:pStyle w:val="Heading2"/>
      </w:pPr>
      <w:r>
        <w:t xml:space="preserve">4.5 </w:t>
      </w:r>
      <w:r>
        <w:rPr>
          <w:rFonts w:hint="eastAsia"/>
        </w:rPr>
        <w:t>领料单</w:t>
      </w:r>
      <w:r>
        <w:t>WX_MaterialRequisition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6"/>
        <w:gridCol w:w="1424"/>
        <w:gridCol w:w="1351"/>
        <w:gridCol w:w="779"/>
        <w:gridCol w:w="796"/>
        <w:gridCol w:w="1334"/>
        <w:gridCol w:w="1066"/>
        <w:gridCol w:w="2012"/>
      </w:tblGrid>
      <w:tr w:rsidR="009B49FB" w:rsidRPr="00641D63" w:rsidTr="00C01712">
        <w:trPr>
          <w:trHeight w:val="527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中文名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33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数据类别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0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ID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ID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2A059F">
            <w:pPr>
              <w:spacing w:afterLines="50"/>
              <w:rPr>
                <w:sz w:val="18"/>
                <w:szCs w:val="18"/>
              </w:rPr>
            </w:pPr>
            <w:r w:rsidRPr="00641D63">
              <w:rPr>
                <w:sz w:val="20"/>
              </w:rPr>
              <w:t>Not null</w:t>
            </w: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materequiType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领料单别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</w:t>
            </w:r>
            <w:r w:rsidRPr="00C01712">
              <w:rPr>
                <w:rFonts w:hint="eastAsia"/>
                <w:sz w:val="20"/>
              </w:rPr>
              <w:t>）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  <w:r w:rsidRPr="00641D6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所有单据类别建一张表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2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materequiNo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领料单号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3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fillDate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单据日期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新建领料单的日期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4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productNo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品号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34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5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productName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品名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6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norm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规格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Varchar(20)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7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supplierNo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供应商编号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34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8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supplierName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供应商名称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9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acquisitionDate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领料日期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实际领料的日期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10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tableType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工单单别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11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tableNo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工单单号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12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processStatus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加工状态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13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checkStatus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审核状态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单选框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：未审核</w:t>
            </w:r>
          </w:p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Pr="00641D63">
              <w:rPr>
                <w:rFonts w:ascii="Arial" w:hAnsi="Arial" w:cs="Arial" w:hint="eastAsia"/>
                <w:sz w:val="18"/>
                <w:szCs w:val="18"/>
              </w:rPr>
              <w:t>未通过</w:t>
            </w:r>
          </w:p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2</w:t>
            </w:r>
            <w:r w:rsidRPr="00641D63">
              <w:rPr>
                <w:rFonts w:ascii="Arial" w:hAnsi="Arial" w:cs="Arial" w:hint="eastAsia"/>
                <w:sz w:val="18"/>
                <w:szCs w:val="18"/>
              </w:rPr>
              <w:t>：审核通过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14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totalAmount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需领料量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15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claimedAmount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已领料量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16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unclaimedAmount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未领料量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17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uint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varchar(10)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18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storageNo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仓库编号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19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storageName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仓库名称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20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checkerNo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审核者编号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21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checker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审核者姓名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22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checkDate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23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empolyeeNo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业务人员编号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334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24</w:t>
            </w:r>
          </w:p>
        </w:tc>
        <w:tc>
          <w:tcPr>
            <w:tcW w:w="142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employeeName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业务人员姓名</w:t>
            </w:r>
          </w:p>
        </w:tc>
        <w:tc>
          <w:tcPr>
            <w:tcW w:w="779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</w:tbl>
    <w:p w:rsidR="009B49FB" w:rsidRDefault="009B49FB" w:rsidP="00A10235"/>
    <w:p w:rsidR="009B49FB" w:rsidRDefault="009B49FB" w:rsidP="00232A5B">
      <w:pPr>
        <w:pStyle w:val="Heading2"/>
      </w:pPr>
      <w:r>
        <w:t xml:space="preserve">4.6 </w:t>
      </w:r>
      <w:r>
        <w:rPr>
          <w:rFonts w:hint="eastAsia"/>
        </w:rPr>
        <w:t>委外发货单</w:t>
      </w:r>
      <w:r>
        <w:t>WX_DispatchBill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6"/>
        <w:gridCol w:w="1424"/>
        <w:gridCol w:w="1351"/>
        <w:gridCol w:w="779"/>
        <w:gridCol w:w="796"/>
        <w:gridCol w:w="1334"/>
        <w:gridCol w:w="1066"/>
        <w:gridCol w:w="2012"/>
      </w:tblGrid>
      <w:tr w:rsidR="009B49FB" w:rsidRPr="00641D63" w:rsidTr="00C01712">
        <w:trPr>
          <w:trHeight w:val="527"/>
        </w:trPr>
        <w:tc>
          <w:tcPr>
            <w:tcW w:w="706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序号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字段名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中文名</w:t>
            </w:r>
          </w:p>
        </w:tc>
        <w:tc>
          <w:tcPr>
            <w:tcW w:w="779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主键</w:t>
            </w:r>
          </w:p>
        </w:tc>
        <w:tc>
          <w:tcPr>
            <w:tcW w:w="796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外键</w:t>
            </w:r>
          </w:p>
        </w:tc>
        <w:tc>
          <w:tcPr>
            <w:tcW w:w="1334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数据类别</w:t>
            </w:r>
          </w:p>
        </w:tc>
        <w:tc>
          <w:tcPr>
            <w:tcW w:w="1066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空</w:t>
            </w:r>
          </w:p>
        </w:tc>
        <w:tc>
          <w:tcPr>
            <w:tcW w:w="2012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描述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0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ID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t>ID</w:t>
            </w:r>
          </w:p>
        </w:tc>
        <w:tc>
          <w:tcPr>
            <w:tcW w:w="779" w:type="dxa"/>
          </w:tcPr>
          <w:p w:rsidR="009B49FB" w:rsidRPr="00641D63" w:rsidRDefault="009B49FB" w:rsidP="00A10235">
            <w:r w:rsidRPr="00641D63">
              <w:t>√</w:t>
            </w:r>
          </w:p>
        </w:tc>
        <w:tc>
          <w:tcPr>
            <w:tcW w:w="796" w:type="dxa"/>
          </w:tcPr>
          <w:p w:rsidR="009B49FB" w:rsidRPr="00641D63" w:rsidRDefault="009B49FB" w:rsidP="00A10235"/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>
            <w:r w:rsidRPr="00641D63">
              <w:t>Not null</w:t>
            </w:r>
          </w:p>
        </w:tc>
        <w:tc>
          <w:tcPr>
            <w:tcW w:w="2012" w:type="dxa"/>
          </w:tcPr>
          <w:p w:rsidR="009B49FB" w:rsidRPr="00641D63" w:rsidRDefault="009B49FB" w:rsidP="00A10235"/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1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tableType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发货单别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>
            <w:r w:rsidRPr="00641D63"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</w:t>
            </w:r>
            <w:r w:rsidRPr="00C01712">
              <w:rPr>
                <w:rFonts w:hint="eastAsia"/>
                <w:sz w:val="20"/>
              </w:rPr>
              <w:t>）</w:t>
            </w:r>
          </w:p>
        </w:tc>
        <w:tc>
          <w:tcPr>
            <w:tcW w:w="1066" w:type="dxa"/>
          </w:tcPr>
          <w:p w:rsidR="009B49FB" w:rsidRPr="00641D63" w:rsidRDefault="009B49FB" w:rsidP="00A10235">
            <w:r>
              <w:t>Not null</w:t>
            </w:r>
            <w:r w:rsidRPr="00641D63">
              <w:t xml:space="preserve"> </w:t>
            </w:r>
          </w:p>
        </w:tc>
        <w:tc>
          <w:tcPr>
            <w:tcW w:w="2012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所有单据类别建一张表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2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tableNo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发货单号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/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1066" w:type="dxa"/>
          </w:tcPr>
          <w:p w:rsidR="009B49FB" w:rsidRPr="00641D63" w:rsidRDefault="009B49FB" w:rsidP="00A10235">
            <w:r>
              <w:t>Not null</w:t>
            </w:r>
          </w:p>
        </w:tc>
        <w:tc>
          <w:tcPr>
            <w:tcW w:w="2012" w:type="dxa"/>
          </w:tcPr>
          <w:p w:rsidR="009B49FB" w:rsidRPr="00641D63" w:rsidRDefault="009B49FB" w:rsidP="00A10235"/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3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fillDate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单据日期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/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Datetime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新建发货单的日期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4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productNo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品号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>
            <w:r w:rsidRPr="00641D63"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5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productName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品名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/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6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norm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规格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/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Varchar(20)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7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supplierNo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供应商编号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>
            <w:r w:rsidRPr="00641D63"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8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supplierName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供应商名称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/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9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outsourcingPrice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单价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/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Decimal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/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10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outsourcingUnit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单位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/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Varchar(4)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/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11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dispatchAmount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发货数量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/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/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12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dispatchNo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发货批次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/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/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13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storageNo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仓库编号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>
            <w:r w:rsidRPr="00641D63"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14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storageName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仓库名称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/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15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checkerNo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审核者编号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>
            <w:r w:rsidRPr="00641D63"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16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checker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审核者姓名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/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17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checkDate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审核日期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/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Datetime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/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18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checkStatus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审核状态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/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>
            <w:r w:rsidRPr="00641D63">
              <w:t>0</w:t>
            </w:r>
            <w:r w:rsidRPr="00641D63">
              <w:rPr>
                <w:rFonts w:hint="eastAsia"/>
              </w:rPr>
              <w:t>：未审核</w:t>
            </w:r>
          </w:p>
          <w:p w:rsidR="009B49FB" w:rsidRPr="00641D63" w:rsidRDefault="009B49FB" w:rsidP="00A10235">
            <w:r w:rsidRPr="00641D63">
              <w:t>1</w:t>
            </w:r>
            <w:r w:rsidRPr="00641D63">
              <w:rPr>
                <w:rFonts w:hint="eastAsia"/>
              </w:rPr>
              <w:t>：未通过</w:t>
            </w:r>
          </w:p>
          <w:p w:rsidR="009B49FB" w:rsidRPr="00641D63" w:rsidRDefault="009B49FB" w:rsidP="00A10235">
            <w:r w:rsidRPr="00641D63">
              <w:t>2</w:t>
            </w:r>
            <w:r w:rsidRPr="00641D63">
              <w:rPr>
                <w:rFonts w:hint="eastAsia"/>
              </w:rPr>
              <w:t>：通过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19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employeeNo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业务人员编号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>
            <w:r w:rsidRPr="00641D63"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 w:rsidP="00A10235">
            <w:r w:rsidRPr="00641D63">
              <w:t>20</w:t>
            </w:r>
          </w:p>
        </w:tc>
        <w:tc>
          <w:tcPr>
            <w:tcW w:w="1424" w:type="dxa"/>
          </w:tcPr>
          <w:p w:rsidR="009B49FB" w:rsidRPr="00641D63" w:rsidRDefault="009B49FB" w:rsidP="00A10235">
            <w:r w:rsidRPr="00641D63">
              <w:t>employeeName</w:t>
            </w:r>
          </w:p>
        </w:tc>
        <w:tc>
          <w:tcPr>
            <w:tcW w:w="135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业务人员姓名</w:t>
            </w:r>
          </w:p>
        </w:tc>
        <w:tc>
          <w:tcPr>
            <w:tcW w:w="779" w:type="dxa"/>
          </w:tcPr>
          <w:p w:rsidR="009B49FB" w:rsidRPr="00641D63" w:rsidRDefault="009B49FB" w:rsidP="00A10235"/>
        </w:tc>
        <w:tc>
          <w:tcPr>
            <w:tcW w:w="796" w:type="dxa"/>
          </w:tcPr>
          <w:p w:rsidR="009B49FB" w:rsidRPr="00641D63" w:rsidRDefault="009B49FB" w:rsidP="00A10235"/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1066" w:type="dxa"/>
          </w:tcPr>
          <w:p w:rsidR="009B49FB" w:rsidRPr="00641D63" w:rsidRDefault="009B49FB" w:rsidP="00A10235"/>
        </w:tc>
        <w:tc>
          <w:tcPr>
            <w:tcW w:w="2012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基础数据</w:t>
            </w:r>
          </w:p>
        </w:tc>
      </w:tr>
    </w:tbl>
    <w:p w:rsidR="009B49FB" w:rsidRDefault="009B49FB" w:rsidP="00A10235">
      <w:pPr>
        <w:jc w:val="left"/>
        <w:rPr>
          <w:rFonts w:eastAsia="Times New Roman" w:cs="Calibri"/>
          <w:sz w:val="28"/>
          <w:szCs w:val="28"/>
        </w:rPr>
      </w:pPr>
    </w:p>
    <w:p w:rsidR="009B49FB" w:rsidRDefault="009B49FB" w:rsidP="00232A5B">
      <w:pPr>
        <w:pStyle w:val="Heading2"/>
      </w:pPr>
      <w:r>
        <w:t xml:space="preserve">4.7 </w:t>
      </w:r>
      <w:r>
        <w:rPr>
          <w:rFonts w:hint="eastAsia"/>
        </w:rPr>
        <w:t>进货单</w:t>
      </w:r>
      <w:r>
        <w:t>WX_Stock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6"/>
        <w:gridCol w:w="1484"/>
        <w:gridCol w:w="1351"/>
        <w:gridCol w:w="585"/>
        <w:gridCol w:w="690"/>
        <w:gridCol w:w="1290"/>
        <w:gridCol w:w="990"/>
        <w:gridCol w:w="2432"/>
      </w:tblGrid>
      <w:tr w:rsidR="009B49FB" w:rsidRPr="00641D63" w:rsidTr="00C01712">
        <w:trPr>
          <w:trHeight w:val="36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中文名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外键</w:t>
            </w:r>
          </w:p>
        </w:tc>
        <w:tc>
          <w:tcPr>
            <w:tcW w:w="12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数据类别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空</w:t>
            </w: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tableType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进货单别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tableNo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进货单号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Varchar(11)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fillDate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单据日期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supplierNo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供应商编号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9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supplierName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供应商名称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outsourcingId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委外加工单号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productNo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品号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productName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品名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norm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规格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stockAmount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进货数量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stockUnit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14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outsourcingPrice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委外单价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Decimal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15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totalPrice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加工费用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Decimal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storageNo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仓库编号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17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storageName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仓库名称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1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18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checkWay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检验方式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6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19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checkStatus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检验状态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：未检验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：合格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：不良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：特采</w:t>
            </w:r>
          </w:p>
        </w:tc>
      </w:tr>
      <w:tr w:rsidR="009B49FB" w:rsidRPr="00641D63" w:rsidTr="00C01712">
        <w:trPr>
          <w:trHeight w:val="512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cheAcceptNum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验收数量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5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21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payNumber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计价数量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602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22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payUnit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计价单位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Varchar(10)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602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23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cheRefuseNum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验退数量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6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24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cheAcceptDate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验收日期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6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25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cheAcceptBat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验收批次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6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26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checkerNo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检验人编号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9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6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27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checkerName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检验人姓名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6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28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cheRefuse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验退码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打上勾表示货物已经验退</w:t>
            </w:r>
          </w:p>
        </w:tc>
      </w:tr>
      <w:tr w:rsidR="009B49FB" w:rsidRPr="00641D63" w:rsidTr="00C01712">
        <w:trPr>
          <w:trHeight w:val="567"/>
        </w:trPr>
        <w:tc>
          <w:tcPr>
            <w:tcW w:w="64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29</w:t>
            </w:r>
          </w:p>
        </w:tc>
        <w:tc>
          <w:tcPr>
            <w:tcW w:w="148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payWay</w:t>
            </w:r>
          </w:p>
        </w:tc>
        <w:tc>
          <w:tcPr>
            <w:tcW w:w="135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支付方式</w:t>
            </w:r>
          </w:p>
        </w:tc>
        <w:tc>
          <w:tcPr>
            <w:tcW w:w="58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3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</w:tbl>
    <w:p w:rsidR="009B49FB" w:rsidRDefault="009B49FB" w:rsidP="00A10235">
      <w:pPr>
        <w:jc w:val="left"/>
        <w:rPr>
          <w:rFonts w:eastAsia="Times New Roman" w:cs="Calibri"/>
          <w:sz w:val="28"/>
          <w:szCs w:val="28"/>
        </w:rPr>
      </w:pPr>
    </w:p>
    <w:p w:rsidR="009B49FB" w:rsidRDefault="009B49FB" w:rsidP="00232A5B">
      <w:pPr>
        <w:pStyle w:val="Heading2"/>
      </w:pPr>
      <w:r>
        <w:t>4.8</w:t>
      </w:r>
      <w:r>
        <w:rPr>
          <w:rFonts w:hint="eastAsia"/>
        </w:rPr>
        <w:t>委外验退单</w:t>
      </w:r>
      <w:r>
        <w:t>WX_ CheckReturn</w:t>
      </w:r>
    </w:p>
    <w:p w:rsidR="009B49FB" w:rsidRDefault="009B49FB" w:rsidP="00A102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6"/>
        <w:gridCol w:w="1604"/>
        <w:gridCol w:w="1306"/>
        <w:gridCol w:w="645"/>
        <w:gridCol w:w="690"/>
        <w:gridCol w:w="1275"/>
        <w:gridCol w:w="945"/>
        <w:gridCol w:w="2477"/>
      </w:tblGrid>
      <w:tr w:rsidR="009B49FB" w:rsidRPr="00641D63" w:rsidTr="00C01712">
        <w:trPr>
          <w:trHeight w:val="452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中文名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外键</w:t>
            </w:r>
          </w:p>
        </w:tc>
        <w:tc>
          <w:tcPr>
            <w:tcW w:w="12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数据类别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空</w:t>
            </w:r>
          </w:p>
        </w:tc>
        <w:tc>
          <w:tcPr>
            <w:tcW w:w="2477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9B49FB" w:rsidRPr="00641D63" w:rsidTr="00C01712">
        <w:trPr>
          <w:trHeight w:val="452"/>
        </w:trPr>
        <w:tc>
          <w:tcPr>
            <w:tcW w:w="526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ID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ID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690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477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5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tableType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验退单别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Not null</w:t>
            </w:r>
          </w:p>
        </w:tc>
        <w:tc>
          <w:tcPr>
            <w:tcW w:w="2477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2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tableNo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验退单号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Not null</w:t>
            </w:r>
          </w:p>
        </w:tc>
        <w:tc>
          <w:tcPr>
            <w:tcW w:w="2477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2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supplierNo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供应商编号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72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supplierName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供应商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42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stockId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进货单号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5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checkReturnDate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验退日期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12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checkReturnAmo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验退数量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9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productNo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品号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72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productName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品名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42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batchNumber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批次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12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stockDate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进货日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stockAmount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原进货量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checkerNo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审核人编号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0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14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checkerName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审核人姓名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07"/>
        </w:trPr>
        <w:tc>
          <w:tcPr>
            <w:tcW w:w="526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15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employeeNo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业务人员编号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07"/>
        </w:trPr>
        <w:tc>
          <w:tcPr>
            <w:tcW w:w="526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employeeName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业务人员姓名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07"/>
        </w:trPr>
        <w:tc>
          <w:tcPr>
            <w:tcW w:w="526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17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fillDate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单据日期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526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18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norm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规格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07"/>
        </w:trPr>
        <w:tc>
          <w:tcPr>
            <w:tcW w:w="526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19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notes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Varchar(100)</w:t>
            </w:r>
          </w:p>
        </w:tc>
        <w:tc>
          <w:tcPr>
            <w:tcW w:w="94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验退原因的说明</w:t>
            </w:r>
          </w:p>
        </w:tc>
      </w:tr>
      <w:tr w:rsidR="009B49FB" w:rsidRPr="00641D63" w:rsidTr="00C01712">
        <w:trPr>
          <w:trHeight w:val="507"/>
        </w:trPr>
        <w:tc>
          <w:tcPr>
            <w:tcW w:w="526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rPr>
                <w:rFonts w:cs="Calibri"/>
                <w:sz w:val="18"/>
                <w:szCs w:val="18"/>
              </w:rPr>
            </w:pPr>
            <w:r w:rsidRPr="00641D63">
              <w:t>checkStatus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审核状态</w:t>
            </w:r>
          </w:p>
        </w:tc>
        <w:tc>
          <w:tcPr>
            <w:tcW w:w="645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4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477" w:type="dxa"/>
          </w:tcPr>
          <w:p w:rsidR="009B49FB" w:rsidRPr="00641D63" w:rsidRDefault="009B49FB" w:rsidP="00A10235">
            <w:pPr>
              <w:rPr>
                <w:sz w:val="20"/>
              </w:rPr>
            </w:pPr>
            <w:r w:rsidRPr="00641D63">
              <w:t>0</w:t>
            </w:r>
            <w:r w:rsidRPr="00641D63">
              <w:rPr>
                <w:rFonts w:hint="eastAsia"/>
                <w:sz w:val="20"/>
              </w:rPr>
              <w:t>：未审核</w:t>
            </w:r>
          </w:p>
          <w:p w:rsidR="009B49FB" w:rsidRPr="00641D63" w:rsidRDefault="009B49FB" w:rsidP="00A10235">
            <w:pPr>
              <w:rPr>
                <w:sz w:val="20"/>
              </w:rPr>
            </w:pPr>
            <w:r w:rsidRPr="00641D63">
              <w:rPr>
                <w:sz w:val="20"/>
              </w:rPr>
              <w:t>1</w:t>
            </w:r>
            <w:r w:rsidRPr="00641D63">
              <w:rPr>
                <w:rFonts w:hint="eastAsia"/>
                <w:sz w:val="20"/>
              </w:rPr>
              <w:t>：未通过</w:t>
            </w:r>
          </w:p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sz w:val="20"/>
              </w:rPr>
              <w:t>2</w:t>
            </w:r>
            <w:r w:rsidRPr="00641D63">
              <w:rPr>
                <w:rFonts w:hint="eastAsia"/>
                <w:sz w:val="20"/>
              </w:rPr>
              <w:t>：通过</w:t>
            </w:r>
          </w:p>
        </w:tc>
      </w:tr>
    </w:tbl>
    <w:p w:rsidR="009B49FB" w:rsidRDefault="009B49FB" w:rsidP="00A10235">
      <w:pPr>
        <w:jc w:val="left"/>
        <w:rPr>
          <w:rFonts w:eastAsia="Times New Roman" w:cs="Calibri"/>
          <w:sz w:val="28"/>
          <w:szCs w:val="28"/>
        </w:rPr>
      </w:pPr>
    </w:p>
    <w:p w:rsidR="009B49FB" w:rsidRDefault="009B49FB" w:rsidP="00232A5B">
      <w:pPr>
        <w:pStyle w:val="Heading2"/>
      </w:pPr>
      <w:r>
        <w:t>4.9</w:t>
      </w:r>
      <w:r>
        <w:rPr>
          <w:rFonts w:hint="eastAsia"/>
        </w:rPr>
        <w:t>退货单</w:t>
      </w:r>
      <w:r>
        <w:t>WX_ReturnGoods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6"/>
        <w:gridCol w:w="1604"/>
        <w:gridCol w:w="1306"/>
        <w:gridCol w:w="630"/>
        <w:gridCol w:w="705"/>
        <w:gridCol w:w="1275"/>
        <w:gridCol w:w="960"/>
        <w:gridCol w:w="2642"/>
      </w:tblGrid>
      <w:tr w:rsidR="009B49FB" w:rsidRPr="00641D63" w:rsidTr="00C01712">
        <w:trPr>
          <w:trHeight w:val="46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中文名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外键</w:t>
            </w:r>
          </w:p>
        </w:tc>
        <w:tc>
          <w:tcPr>
            <w:tcW w:w="12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数据类别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空</w:t>
            </w: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9B49FB" w:rsidRPr="00641D63" w:rsidTr="00C01712">
        <w:trPr>
          <w:trHeight w:val="44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4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tableType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退货单别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4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tableNo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退货单号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Varchar(11)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4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fillDate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单别日期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44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supplierNo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供应商编号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4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supplierName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供应商名称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44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checkerNo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审核者编号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52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checkerName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审核者姓名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52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52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productNo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品号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52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productName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品名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52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norm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规格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552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returnType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：退货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：折让</w:t>
            </w:r>
          </w:p>
        </w:tc>
      </w:tr>
      <w:tr w:rsidR="009B49FB" w:rsidRPr="00641D63" w:rsidTr="00C01712">
        <w:trPr>
          <w:trHeight w:val="552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rebateMoney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折让的金额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52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14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returnGoodNum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退货数量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552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15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returnGoodUnit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61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outsourcingPrice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单价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61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17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returnGoodMoney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金额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C01712">
        <w:trPr>
          <w:trHeight w:val="61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18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returnGoodStoNo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退货仓库编号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61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19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returnGoodStoNa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退货仓库名称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61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stockId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进货单号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617"/>
        </w:trPr>
        <w:tc>
          <w:tcPr>
            <w:tcW w:w="52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21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outsourcingId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委外加工单号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617"/>
        </w:trPr>
        <w:tc>
          <w:tcPr>
            <w:tcW w:w="52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22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employeeNo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业务人员编号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617"/>
        </w:trPr>
        <w:tc>
          <w:tcPr>
            <w:tcW w:w="52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23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employeeName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617"/>
        </w:trPr>
        <w:tc>
          <w:tcPr>
            <w:tcW w:w="52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24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payWay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支付方式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60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C01712">
        <w:trPr>
          <w:trHeight w:val="617"/>
        </w:trPr>
        <w:tc>
          <w:tcPr>
            <w:tcW w:w="526" w:type="dxa"/>
          </w:tcPr>
          <w:p w:rsidR="009B49FB" w:rsidRPr="00641D63" w:rsidRDefault="009B49FB" w:rsidP="00A10235">
            <w:pPr>
              <w:pStyle w:val="ListParagraph"/>
              <w:ind w:firstLineChars="0" w:firstLine="0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25</w:t>
            </w:r>
          </w:p>
        </w:tc>
        <w:tc>
          <w:tcPr>
            <w:tcW w:w="1604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checkStatus</w:t>
            </w:r>
          </w:p>
        </w:tc>
        <w:tc>
          <w:tcPr>
            <w:tcW w:w="1306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审核状态</w:t>
            </w:r>
          </w:p>
        </w:tc>
        <w:tc>
          <w:tcPr>
            <w:tcW w:w="63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Varchar(10)</w:t>
            </w:r>
          </w:p>
        </w:tc>
        <w:tc>
          <w:tcPr>
            <w:tcW w:w="96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642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0</w:t>
            </w:r>
            <w:r w:rsidRPr="00641D63">
              <w:rPr>
                <w:rFonts w:ascii="Arial" w:hAnsi="Arial" w:cs="Arial" w:hint="eastAsia"/>
                <w:sz w:val="18"/>
                <w:szCs w:val="18"/>
              </w:rPr>
              <w:t>：未审核</w:t>
            </w:r>
          </w:p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1</w:t>
            </w:r>
            <w:r w:rsidRPr="00641D63">
              <w:rPr>
                <w:rFonts w:ascii="Arial" w:hAnsi="Arial" w:cs="Arial" w:hint="eastAsia"/>
                <w:sz w:val="18"/>
                <w:szCs w:val="18"/>
              </w:rPr>
              <w:t>：未通过</w:t>
            </w:r>
          </w:p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2</w:t>
            </w:r>
            <w:r w:rsidRPr="00641D63">
              <w:rPr>
                <w:rFonts w:ascii="Arial" w:hAnsi="Arial" w:cs="Arial" w:hint="eastAsia"/>
                <w:sz w:val="18"/>
                <w:szCs w:val="18"/>
              </w:rPr>
              <w:t>：通过</w:t>
            </w:r>
          </w:p>
        </w:tc>
      </w:tr>
    </w:tbl>
    <w:p w:rsidR="009B49FB" w:rsidRDefault="009B49FB" w:rsidP="00A10235">
      <w:pPr>
        <w:jc w:val="left"/>
        <w:rPr>
          <w:rFonts w:eastAsia="Times New Roman" w:cs="Calibri"/>
          <w:sz w:val="28"/>
          <w:szCs w:val="28"/>
        </w:rPr>
      </w:pPr>
    </w:p>
    <w:p w:rsidR="009B49FB" w:rsidRDefault="009B49FB" w:rsidP="00232A5B">
      <w:pPr>
        <w:pStyle w:val="Heading2"/>
      </w:pPr>
      <w:r>
        <w:t xml:space="preserve">4.10 </w:t>
      </w:r>
      <w:r>
        <w:rPr>
          <w:rFonts w:hint="eastAsia"/>
        </w:rPr>
        <w:t>收入单</w:t>
      </w:r>
      <w:r>
        <w:t>WX_Income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1"/>
        <w:gridCol w:w="1529"/>
        <w:gridCol w:w="1291"/>
        <w:gridCol w:w="675"/>
        <w:gridCol w:w="690"/>
        <w:gridCol w:w="1245"/>
        <w:gridCol w:w="975"/>
        <w:gridCol w:w="1516"/>
      </w:tblGrid>
      <w:tr w:rsidR="009B49FB" w:rsidRPr="00641D63" w:rsidTr="00A10235">
        <w:trPr>
          <w:trHeight w:val="397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中文名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外键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数据类别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空</w:t>
            </w: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9B49FB" w:rsidRPr="00641D63" w:rsidTr="00A10235">
        <w:trPr>
          <w:trHeight w:val="397"/>
        </w:trPr>
        <w:tc>
          <w:tcPr>
            <w:tcW w:w="601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ID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ID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690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16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tableType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收入单别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4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Varchar(3)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Not null</w:t>
            </w: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tableNo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收入单号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Varchar(11)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Not null</w:t>
            </w: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fillDate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单据日期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supplierNo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供应商编号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4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supplierName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供应商名称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productNo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品号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4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productName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品名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norm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规格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incomeType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收入类型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Varchar(16)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：退货收入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：折让收入</w:t>
            </w: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returnAmount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退货数量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price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单价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decimal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rebateamount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折让数量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rebateMoney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折让金额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decimal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14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deserveMoney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应收金额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decimal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15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income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已收金额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decimal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promiseDate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预收日期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</w:pPr>
            <w:r w:rsidRPr="00641D63">
              <w:rPr>
                <w:rFonts w:ascii="宋体" w:hAnsi="宋体" w:cs="宋体"/>
                <w:sz w:val="18"/>
                <w:szCs w:val="18"/>
              </w:rPr>
              <w:t>17</w:t>
            </w:r>
          </w:p>
        </w:tc>
        <w:tc>
          <w:tcPr>
            <w:tcW w:w="1529" w:type="dxa"/>
          </w:tcPr>
          <w:p w:rsidR="009B49FB" w:rsidRPr="00641D63" w:rsidRDefault="009B49FB" w:rsidP="00A10235">
            <w:r w:rsidRPr="00641D63">
              <w:rPr>
                <w:rFonts w:cs="Calibri"/>
                <w:sz w:val="18"/>
                <w:szCs w:val="18"/>
              </w:rPr>
              <w:t>payWay</w:t>
            </w:r>
          </w:p>
        </w:tc>
        <w:tc>
          <w:tcPr>
            <w:tcW w:w="1291" w:type="dxa"/>
          </w:tcPr>
          <w:p w:rsidR="009B49FB" w:rsidRPr="00641D63" w:rsidRDefault="009B49FB" w:rsidP="00A10235">
            <w:r w:rsidRPr="00641D63">
              <w:rPr>
                <w:rFonts w:hint="eastAsia"/>
              </w:rPr>
              <w:t>支付方式</w:t>
            </w:r>
          </w:p>
        </w:tc>
        <w:tc>
          <w:tcPr>
            <w:tcW w:w="675" w:type="dxa"/>
          </w:tcPr>
          <w:p w:rsidR="009B49FB" w:rsidRPr="00641D63" w:rsidRDefault="009B49FB" w:rsidP="00A10235"/>
        </w:tc>
        <w:tc>
          <w:tcPr>
            <w:tcW w:w="690" w:type="dxa"/>
          </w:tcPr>
          <w:p w:rsidR="009B49FB" w:rsidRPr="00641D63" w:rsidRDefault="009B49FB" w:rsidP="00A10235"/>
        </w:tc>
        <w:tc>
          <w:tcPr>
            <w:tcW w:w="124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75" w:type="dxa"/>
          </w:tcPr>
          <w:p w:rsidR="009B49FB" w:rsidRPr="00641D63" w:rsidRDefault="009B49FB" w:rsidP="00A10235"/>
        </w:tc>
        <w:tc>
          <w:tcPr>
            <w:tcW w:w="1516" w:type="dxa"/>
          </w:tcPr>
          <w:p w:rsidR="009B49FB" w:rsidRPr="00641D63" w:rsidRDefault="009B49FB" w:rsidP="00A10235">
            <w:r w:rsidRPr="00641D63">
              <w:rPr>
                <w:rFonts w:hint="eastAsia"/>
                <w:color w:val="0000FF"/>
              </w:rPr>
              <w:t>基础数据</w:t>
            </w: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18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returnGoodId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退货单号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4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19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incomeEnd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结束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Varchar(16)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：未结束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：已结束</w:t>
            </w: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checkerNo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审核者编号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4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21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checkerName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审核者姓名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22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employeeNo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业务人员编号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4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23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employeeName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业务人员姓名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02"/>
        </w:trPr>
        <w:tc>
          <w:tcPr>
            <w:tcW w:w="601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24</w:t>
            </w:r>
          </w:p>
        </w:tc>
        <w:tc>
          <w:tcPr>
            <w:tcW w:w="1529" w:type="dxa"/>
          </w:tcPr>
          <w:p w:rsidR="009B49FB" w:rsidRPr="00641D63" w:rsidRDefault="009B49FB" w:rsidP="00A10235">
            <w:pPr>
              <w:rPr>
                <w:rFonts w:cs="Calibri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checkStatus</w:t>
            </w:r>
          </w:p>
        </w:tc>
        <w:tc>
          <w:tcPr>
            <w:tcW w:w="1291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审核状态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Varchar(10)</w:t>
            </w:r>
          </w:p>
        </w:tc>
        <w:tc>
          <w:tcPr>
            <w:tcW w:w="975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16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0</w:t>
            </w:r>
            <w:r w:rsidRPr="00641D63">
              <w:rPr>
                <w:rFonts w:ascii="Arial" w:hAnsi="Arial" w:cs="Arial" w:hint="eastAsia"/>
                <w:sz w:val="18"/>
                <w:szCs w:val="18"/>
              </w:rPr>
              <w:t>：未审核</w:t>
            </w:r>
          </w:p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1</w:t>
            </w:r>
            <w:r w:rsidRPr="00641D63">
              <w:rPr>
                <w:rFonts w:ascii="Arial" w:hAnsi="Arial" w:cs="Arial" w:hint="eastAsia"/>
                <w:sz w:val="18"/>
                <w:szCs w:val="18"/>
              </w:rPr>
              <w:t>：未通过</w:t>
            </w:r>
          </w:p>
          <w:p w:rsidR="009B49FB" w:rsidRPr="00641D63" w:rsidRDefault="009B49FB" w:rsidP="00A10235">
            <w:pPr>
              <w:rPr>
                <w:color w:val="0000FF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2</w:t>
            </w:r>
            <w:r w:rsidRPr="00641D63">
              <w:rPr>
                <w:rFonts w:ascii="Arial" w:hAnsi="Arial" w:cs="Arial" w:hint="eastAsia"/>
                <w:sz w:val="18"/>
                <w:szCs w:val="18"/>
              </w:rPr>
              <w:t>：通过</w:t>
            </w:r>
          </w:p>
        </w:tc>
      </w:tr>
    </w:tbl>
    <w:p w:rsidR="009B49FB" w:rsidRDefault="009B49FB" w:rsidP="00A10235">
      <w:pPr>
        <w:jc w:val="left"/>
        <w:rPr>
          <w:rFonts w:eastAsia="Times New Roman" w:cs="Calibri"/>
          <w:sz w:val="28"/>
          <w:szCs w:val="28"/>
        </w:rPr>
      </w:pPr>
    </w:p>
    <w:p w:rsidR="009B49FB" w:rsidRDefault="009B49FB" w:rsidP="00232A5B">
      <w:pPr>
        <w:pStyle w:val="Heading2"/>
      </w:pPr>
      <w:r>
        <w:t>4.11</w:t>
      </w:r>
      <w:r>
        <w:rPr>
          <w:rFonts w:hint="eastAsia"/>
        </w:rPr>
        <w:t>支出单</w:t>
      </w:r>
      <w:r>
        <w:t>WX_Expend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6"/>
        <w:gridCol w:w="1605"/>
        <w:gridCol w:w="1245"/>
        <w:gridCol w:w="675"/>
        <w:gridCol w:w="690"/>
        <w:gridCol w:w="1230"/>
        <w:gridCol w:w="990"/>
        <w:gridCol w:w="1501"/>
      </w:tblGrid>
      <w:tr w:rsidR="009B49FB" w:rsidRPr="00641D63" w:rsidTr="00A10235">
        <w:trPr>
          <w:trHeight w:val="367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中文名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外键</w:t>
            </w:r>
          </w:p>
        </w:tc>
        <w:tc>
          <w:tcPr>
            <w:tcW w:w="123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数据类别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空</w:t>
            </w: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9B49FB" w:rsidRPr="00641D63" w:rsidTr="00A10235">
        <w:trPr>
          <w:trHeight w:val="367"/>
        </w:trPr>
        <w:tc>
          <w:tcPr>
            <w:tcW w:w="586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ID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ID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690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01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tableType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支出单别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3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Not null</w:t>
            </w: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tableNo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支出单号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3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Varchar(11)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Not null</w:t>
            </w: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fillDate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单据日期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supplierNo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供应商编号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3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supplierName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供应商名称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productNo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品号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3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productName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品名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amount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委外数量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price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委外加工单价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decimal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cheAcceptAmo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验收数量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cheReturnAmo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验退数量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int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deservePayMoney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应付金额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decimal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14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expend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已付金额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decimal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15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proPayDate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预付日期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641D63">
              <w:rPr>
                <w:sz w:val="20"/>
              </w:rPr>
              <w:t>datetime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stockId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进货单号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641D63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17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checkerNo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审核者编号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3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18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checkerName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审核者姓名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19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batchNumber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批次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expendEnd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结束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cs="宋体"/>
                <w:sz w:val="18"/>
                <w:szCs w:val="18"/>
              </w:rPr>
              <w:t>0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：未结束</w:t>
            </w:r>
          </w:p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1</w:t>
            </w:r>
            <w:r w:rsidRPr="00641D63">
              <w:rPr>
                <w:rFonts w:ascii="宋体" w:hAnsi="宋体" w:cs="宋体" w:hint="eastAsia"/>
                <w:sz w:val="18"/>
                <w:szCs w:val="18"/>
              </w:rPr>
              <w:t>：已结束</w:t>
            </w: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21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employeeNo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业务人员编号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3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22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employeeName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业务人员姓名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23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jc w:val="left"/>
              <w:rPr>
                <w:rFonts w:cs="Calibri"/>
                <w:sz w:val="18"/>
                <w:szCs w:val="18"/>
              </w:rPr>
            </w:pPr>
            <w:r w:rsidRPr="00641D63">
              <w:rPr>
                <w:rFonts w:cs="Calibri"/>
                <w:sz w:val="18"/>
                <w:szCs w:val="18"/>
              </w:rPr>
              <w:t>payWay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jc w:val="left"/>
              <w:rPr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支付方式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24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sz w:val="18"/>
                <w:szCs w:val="18"/>
              </w:rPr>
              <w:t>norm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rPr>
                <w:rFonts w:ascii="宋体" w:cs="宋体"/>
                <w:sz w:val="18"/>
                <w:szCs w:val="18"/>
              </w:rPr>
            </w:pPr>
            <w:r w:rsidRPr="00641D63">
              <w:rPr>
                <w:rFonts w:hint="eastAsia"/>
                <w:sz w:val="18"/>
                <w:szCs w:val="18"/>
              </w:rPr>
              <w:t>规格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varchar(64)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jc w:val="left"/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color w:val="0000FF"/>
                <w:sz w:val="18"/>
                <w:szCs w:val="18"/>
              </w:rPr>
              <w:t>基础数据</w:t>
            </w:r>
          </w:p>
        </w:tc>
      </w:tr>
      <w:tr w:rsidR="009B49FB" w:rsidRPr="00641D63" w:rsidTr="00A10235">
        <w:trPr>
          <w:trHeight w:val="462"/>
        </w:trPr>
        <w:tc>
          <w:tcPr>
            <w:tcW w:w="586" w:type="dxa"/>
          </w:tcPr>
          <w:p w:rsidR="009B49FB" w:rsidRPr="00641D63" w:rsidRDefault="009B49FB" w:rsidP="00A10235">
            <w:pPr>
              <w:rPr>
                <w:rFonts w:ascii="宋体" w:hAnsi="宋体" w:cs="宋体"/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25</w:t>
            </w:r>
          </w:p>
        </w:tc>
        <w:tc>
          <w:tcPr>
            <w:tcW w:w="1605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ascii="宋体" w:hAnsi="宋体" w:cs="宋体"/>
                <w:sz w:val="18"/>
                <w:szCs w:val="18"/>
              </w:rPr>
              <w:t>checkStatus</w:t>
            </w:r>
          </w:p>
        </w:tc>
        <w:tc>
          <w:tcPr>
            <w:tcW w:w="1245" w:type="dxa"/>
          </w:tcPr>
          <w:p w:rsidR="009B49FB" w:rsidRPr="00641D63" w:rsidRDefault="009B49FB" w:rsidP="00A10235">
            <w:pPr>
              <w:rPr>
                <w:sz w:val="18"/>
                <w:szCs w:val="18"/>
              </w:rPr>
            </w:pPr>
            <w:r w:rsidRPr="00641D63">
              <w:rPr>
                <w:rFonts w:ascii="宋体" w:hAnsi="宋体" w:cs="宋体" w:hint="eastAsia"/>
                <w:sz w:val="18"/>
                <w:szCs w:val="18"/>
              </w:rPr>
              <w:t>审核状态</w:t>
            </w:r>
          </w:p>
        </w:tc>
        <w:tc>
          <w:tcPr>
            <w:tcW w:w="675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dxa"/>
          </w:tcPr>
          <w:p w:rsidR="009B49FB" w:rsidRPr="00641D63" w:rsidRDefault="009B49FB" w:rsidP="00A102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</w:tcPr>
          <w:p w:rsidR="009B49FB" w:rsidRPr="00C01712" w:rsidRDefault="009B49FB" w:rsidP="00A10235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Varchar(10)</w:t>
            </w:r>
          </w:p>
        </w:tc>
        <w:tc>
          <w:tcPr>
            <w:tcW w:w="990" w:type="dxa"/>
          </w:tcPr>
          <w:p w:rsidR="009B49FB" w:rsidRPr="00641D63" w:rsidRDefault="009B49FB" w:rsidP="00A10235">
            <w:pPr>
              <w:jc w:val="center"/>
              <w:rPr>
                <w:rFonts w:ascii="宋体" w:cs="宋体"/>
                <w:color w:val="0000FF"/>
                <w:sz w:val="18"/>
                <w:szCs w:val="18"/>
              </w:rPr>
            </w:pPr>
          </w:p>
        </w:tc>
        <w:tc>
          <w:tcPr>
            <w:tcW w:w="1501" w:type="dxa"/>
          </w:tcPr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0</w:t>
            </w:r>
            <w:r w:rsidRPr="00641D63">
              <w:rPr>
                <w:rFonts w:ascii="Arial" w:hAnsi="Arial" w:cs="Arial" w:hint="eastAsia"/>
                <w:sz w:val="18"/>
                <w:szCs w:val="18"/>
              </w:rPr>
              <w:t>：未审核</w:t>
            </w:r>
          </w:p>
          <w:p w:rsidR="009B49FB" w:rsidRPr="00641D63" w:rsidRDefault="009B49FB" w:rsidP="00A10235">
            <w:pPr>
              <w:rPr>
                <w:rFonts w:ascii="Arial" w:hAnsi="Arial" w:cs="Arial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1</w:t>
            </w:r>
            <w:r w:rsidRPr="00641D63">
              <w:rPr>
                <w:rFonts w:ascii="Arial" w:hAnsi="Arial" w:cs="Arial" w:hint="eastAsia"/>
                <w:sz w:val="18"/>
                <w:szCs w:val="18"/>
              </w:rPr>
              <w:t>：未通过</w:t>
            </w:r>
          </w:p>
          <w:p w:rsidR="009B49FB" w:rsidRPr="00641D63" w:rsidRDefault="009B49FB" w:rsidP="00A10235">
            <w:pPr>
              <w:rPr>
                <w:rFonts w:ascii="宋体" w:cs="宋体"/>
                <w:color w:val="0000FF"/>
                <w:sz w:val="18"/>
                <w:szCs w:val="18"/>
              </w:rPr>
            </w:pPr>
            <w:r w:rsidRPr="00641D63">
              <w:rPr>
                <w:rFonts w:ascii="Arial" w:hAnsi="Arial" w:cs="Arial"/>
                <w:sz w:val="18"/>
                <w:szCs w:val="18"/>
              </w:rPr>
              <w:t>2</w:t>
            </w:r>
            <w:r w:rsidRPr="00641D63">
              <w:rPr>
                <w:rFonts w:ascii="Arial" w:hAnsi="Arial" w:cs="Arial" w:hint="eastAsia"/>
                <w:sz w:val="18"/>
                <w:szCs w:val="18"/>
              </w:rPr>
              <w:t>：通过</w:t>
            </w:r>
          </w:p>
        </w:tc>
      </w:tr>
    </w:tbl>
    <w:p w:rsidR="009B49FB" w:rsidRDefault="009B49FB" w:rsidP="008116E8"/>
    <w:p w:rsidR="009B49FB" w:rsidRDefault="009B49FB" w:rsidP="008116E8">
      <w:pPr>
        <w:pStyle w:val="Heading1"/>
      </w:pPr>
      <w:r>
        <w:t>5.</w:t>
      </w:r>
      <w:r>
        <w:rPr>
          <w:rFonts w:hint="eastAsia"/>
        </w:rPr>
        <w:t>销售管理</w:t>
      </w:r>
    </w:p>
    <w:p w:rsidR="009B49FB" w:rsidRDefault="009B49FB" w:rsidP="00DB4588">
      <w:pPr>
        <w:pStyle w:val="Heading2"/>
      </w:pPr>
      <w:r>
        <w:t xml:space="preserve">5.1 </w:t>
      </w:r>
      <w:r>
        <w:rPr>
          <w:rFonts w:hint="eastAsia"/>
        </w:rPr>
        <w:t>订单状态表</w:t>
      </w:r>
      <w:r>
        <w:t>XS_OST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06"/>
        <w:gridCol w:w="1424"/>
        <w:gridCol w:w="1351"/>
        <w:gridCol w:w="779"/>
        <w:gridCol w:w="796"/>
        <w:gridCol w:w="1334"/>
        <w:gridCol w:w="1066"/>
        <w:gridCol w:w="2012"/>
      </w:tblGrid>
      <w:tr w:rsidR="009B49FB" w:rsidRPr="00641D63" w:rsidTr="00C01712">
        <w:trPr>
          <w:trHeight w:val="527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序号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字段名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中文名</w:t>
            </w:r>
          </w:p>
        </w:tc>
        <w:tc>
          <w:tcPr>
            <w:tcW w:w="77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主键</w:t>
            </w:r>
          </w:p>
        </w:tc>
        <w:tc>
          <w:tcPr>
            <w:tcW w:w="79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外键</w:t>
            </w:r>
          </w:p>
        </w:tc>
        <w:tc>
          <w:tcPr>
            <w:tcW w:w="133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数据类别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空</w:t>
            </w: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0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TableType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订单单别</w:t>
            </w:r>
          </w:p>
        </w:tc>
        <w:tc>
          <w:tcPr>
            <w:tcW w:w="77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79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</w:t>
            </w:r>
            <w:r w:rsidRPr="00C01712">
              <w:rPr>
                <w:rFonts w:hint="eastAsia"/>
                <w:sz w:val="20"/>
              </w:rPr>
              <w:t>）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>
              <w:rPr>
                <w:rFonts w:ascii="Calibri Light" w:eastAsia="微软雅黑" w:hAnsi="Calibri Light"/>
                <w:szCs w:val="21"/>
              </w:rPr>
              <w:t>Not null</w:t>
            </w:r>
            <w:r w:rsidRPr="00641D63">
              <w:rPr>
                <w:rFonts w:ascii="Calibri Light" w:eastAsia="微软雅黑" w:hAnsi="Calibri Light"/>
                <w:szCs w:val="21"/>
              </w:rPr>
              <w:t xml:space="preserve"> </w:t>
            </w: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所有单据类别建一张表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ID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订单单号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>
              <w:rPr>
                <w:rFonts w:ascii="Calibri Light" w:eastAsia="微软雅黑" w:hAnsi="Calibri Light"/>
                <w:szCs w:val="21"/>
              </w:rPr>
              <w:t>Not null</w:t>
            </w: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日期加序号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3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FillDate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单据日期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Datetime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新建订单状态表的日期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4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OrderDate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订单日期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Datetime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接收客户原始订单的日期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5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OrderSpecies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订单种类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Varchar(20)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6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SalesType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销售类型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Varchar(20)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7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CustomerNo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客户编号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8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CustomerName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客户名称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9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CreditRating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信用等级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10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PricePolicyNum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价格政策编号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11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CheckerNO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审核者编号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12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Checker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审核者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13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CheckMark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审核完成标记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106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201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0</w:t>
            </w:r>
            <w:r>
              <w:rPr>
                <w:rFonts w:ascii="Calibri Light" w:eastAsia="微软雅黑" w:hAnsi="Calibri Light" w:cs="宋体" w:hint="eastAsia"/>
                <w:szCs w:val="21"/>
              </w:rPr>
              <w:t>：未完成</w:t>
            </w:r>
          </w:p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</w:t>
            </w:r>
            <w:r>
              <w:rPr>
                <w:rFonts w:ascii="Calibri Light" w:eastAsia="微软雅黑" w:hAnsi="Calibri Light" w:cs="宋体" w:hint="eastAsia"/>
                <w:szCs w:val="21"/>
              </w:rPr>
              <w:t>：已通过</w:t>
            </w:r>
          </w:p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2</w:t>
            </w:r>
            <w:r>
              <w:rPr>
                <w:rFonts w:ascii="Calibri Light" w:eastAsia="微软雅黑" w:hAnsi="Calibri Light" w:cs="宋体" w:hint="eastAsia"/>
                <w:szCs w:val="21"/>
              </w:rPr>
              <w:t>：未通过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14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EmployeeNo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业务人员编号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15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EmployeeName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业务人员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16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Payment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支付方式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17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DepositAmount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定金金额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18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BillMethod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开票方式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Varchar(30)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00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00"/>
                <w:szCs w:val="21"/>
              </w:rPr>
              <w:t>客户可选不同附带发票的方式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19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ProductNo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货品品号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20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ProductName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货品品名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21</w:t>
            </w:r>
          </w:p>
        </w:tc>
        <w:tc>
          <w:tcPr>
            <w:tcW w:w="1424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StorageNo</w:t>
            </w:r>
          </w:p>
        </w:tc>
        <w:tc>
          <w:tcPr>
            <w:tcW w:w="135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出库仓库编号</w:t>
            </w:r>
          </w:p>
        </w:tc>
        <w:tc>
          <w:tcPr>
            <w:tcW w:w="77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6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201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color w:val="0000FF"/>
                <w:szCs w:val="21"/>
              </w:rPr>
            </w:pPr>
            <w:r>
              <w:rPr>
                <w:rFonts w:ascii="Calibri Light" w:eastAsia="微软雅黑" w:hAnsi="Calibri Light" w:cs="Arial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22</w:t>
            </w:r>
          </w:p>
        </w:tc>
        <w:tc>
          <w:tcPr>
            <w:tcW w:w="1424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StorageName</w:t>
            </w:r>
          </w:p>
        </w:tc>
        <w:tc>
          <w:tcPr>
            <w:tcW w:w="135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仓库名称</w:t>
            </w:r>
          </w:p>
        </w:tc>
        <w:tc>
          <w:tcPr>
            <w:tcW w:w="77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6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201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color w:val="0000FF"/>
                <w:szCs w:val="21"/>
              </w:rPr>
            </w:pPr>
            <w:r>
              <w:rPr>
                <w:rFonts w:ascii="Calibri Light" w:eastAsia="微软雅黑" w:hAnsi="Calibri Light" w:cs="Arial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23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OrderNum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订单数量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24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SalePrice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销售单价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25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SaleUnit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销售单位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Varchar(4)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26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DeliveryDate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交货日期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Datetime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27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DeliveredNum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已交数量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28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BatchNO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批次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29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OrderEndMark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订单结束标记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1066" w:type="dxa"/>
          </w:tcPr>
          <w:p w:rsidR="009B49FB" w:rsidRDefault="009B49FB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012" w:type="dxa"/>
          </w:tcPr>
          <w:p w:rsidR="009B49FB" w:rsidRDefault="009B49FB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0</w:t>
            </w:r>
            <w:r>
              <w:rPr>
                <w:rFonts w:ascii="微软雅黑" w:eastAsia="微软雅黑" w:hAnsi="微软雅黑" w:cs="宋体" w:hint="eastAsia"/>
                <w:szCs w:val="21"/>
              </w:rPr>
              <w:t>：自动结束</w:t>
            </w:r>
          </w:p>
          <w:p w:rsidR="009B49FB" w:rsidRDefault="009B49FB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1</w:t>
            </w:r>
            <w:r>
              <w:rPr>
                <w:rFonts w:ascii="微软雅黑" w:eastAsia="微软雅黑" w:hAnsi="微软雅黑" w:cs="宋体" w:hint="eastAsia"/>
                <w:szCs w:val="21"/>
              </w:rPr>
              <w:t>：指定结束</w:t>
            </w:r>
          </w:p>
          <w:p w:rsidR="009B49FB" w:rsidRDefault="009B49FB">
            <w:pPr>
              <w:jc w:val="left"/>
              <w:rPr>
                <w:rFonts w:ascii="微软雅黑" w:eastAsia="微软雅黑" w:hAnsi="微软雅黑" w:cs="宋体"/>
                <w:color w:val="00008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2</w:t>
            </w:r>
            <w:r>
              <w:rPr>
                <w:rFonts w:ascii="微软雅黑" w:eastAsia="微软雅黑" w:hAnsi="微软雅黑" w:cs="宋体" w:hint="eastAsia"/>
                <w:szCs w:val="21"/>
              </w:rPr>
              <w:t>：未结束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30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PreID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前置单号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</w:t>
            </w:r>
            <w:r w:rsidRPr="00C01712">
              <w:rPr>
                <w:rFonts w:hint="eastAsia"/>
                <w:sz w:val="20"/>
              </w:rPr>
              <w:t>）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31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PreTableType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前置单别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32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PreNO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前置序号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33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SourceCategory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来源类别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采购或者委外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34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LentMark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借出标记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0</w:t>
            </w:r>
            <w:r w:rsidRPr="00641D63">
              <w:rPr>
                <w:rFonts w:ascii="Calibri Light" w:eastAsia="微软雅黑" w:hAnsi="Calibri Light" w:hint="eastAsia"/>
                <w:szCs w:val="21"/>
              </w:rPr>
              <w:t>：是</w:t>
            </w:r>
          </w:p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</w:t>
            </w:r>
            <w:r w:rsidRPr="00641D63">
              <w:rPr>
                <w:rFonts w:ascii="Calibri Light" w:eastAsia="微软雅黑" w:hAnsi="Calibri Light" w:hint="eastAsia"/>
                <w:szCs w:val="21"/>
              </w:rPr>
              <w:t>：否</w:t>
            </w: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35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OrderAmount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订单金额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44"/>
        </w:trPr>
        <w:tc>
          <w:tcPr>
            <w:tcW w:w="7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36</w:t>
            </w:r>
          </w:p>
        </w:tc>
        <w:tc>
          <w:tcPr>
            <w:tcW w:w="142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Income</w:t>
            </w:r>
          </w:p>
        </w:tc>
        <w:tc>
          <w:tcPr>
            <w:tcW w:w="135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收入</w:t>
            </w:r>
          </w:p>
        </w:tc>
        <w:tc>
          <w:tcPr>
            <w:tcW w:w="77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9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3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106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01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</w:tbl>
    <w:p w:rsidR="009B49FB" w:rsidRDefault="009B49FB" w:rsidP="008116E8">
      <w:pPr>
        <w:jc w:val="left"/>
        <w:rPr>
          <w:rFonts w:ascii="Calibri Light" w:eastAsia="微软雅黑" w:hAnsi="Calibri Light" w:cs="Calibri"/>
          <w:szCs w:val="21"/>
        </w:rPr>
      </w:pPr>
    </w:p>
    <w:p w:rsidR="009B49FB" w:rsidRDefault="009B49FB" w:rsidP="00DB4588">
      <w:pPr>
        <w:pStyle w:val="Heading2"/>
      </w:pPr>
      <w:r>
        <w:t>5.2</w:t>
      </w:r>
      <w:r>
        <w:rPr>
          <w:rFonts w:hint="eastAsia"/>
        </w:rPr>
        <w:t>订单变更单</w:t>
      </w:r>
      <w:r>
        <w:t>XS_ OCR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01"/>
        <w:gridCol w:w="1529"/>
        <w:gridCol w:w="1306"/>
        <w:gridCol w:w="630"/>
        <w:gridCol w:w="705"/>
        <w:gridCol w:w="1305"/>
        <w:gridCol w:w="960"/>
        <w:gridCol w:w="2252"/>
      </w:tblGrid>
      <w:tr w:rsidR="009B49FB" w:rsidRPr="00641D63" w:rsidTr="00C01712"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序号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字段名</w:t>
            </w:r>
          </w:p>
        </w:tc>
        <w:tc>
          <w:tcPr>
            <w:tcW w:w="130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中文名</w:t>
            </w:r>
          </w:p>
        </w:tc>
        <w:tc>
          <w:tcPr>
            <w:tcW w:w="63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主</w:t>
            </w:r>
            <w:r w:rsidRPr="00C01712">
              <w:rPr>
                <w:rFonts w:hint="eastAsia"/>
                <w:sz w:val="20"/>
              </w:rPr>
              <w:t>键</w:t>
            </w:r>
          </w:p>
        </w:tc>
        <w:tc>
          <w:tcPr>
            <w:tcW w:w="705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外键</w:t>
            </w:r>
          </w:p>
        </w:tc>
        <w:tc>
          <w:tcPr>
            <w:tcW w:w="1305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数据类别</w:t>
            </w:r>
          </w:p>
        </w:tc>
        <w:tc>
          <w:tcPr>
            <w:tcW w:w="96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空</w:t>
            </w:r>
          </w:p>
        </w:tc>
        <w:tc>
          <w:tcPr>
            <w:tcW w:w="225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437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0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TableType</w:t>
            </w:r>
          </w:p>
        </w:tc>
        <w:tc>
          <w:tcPr>
            <w:tcW w:w="130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变更单别</w:t>
            </w:r>
          </w:p>
        </w:tc>
        <w:tc>
          <w:tcPr>
            <w:tcW w:w="63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705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</w:t>
            </w:r>
            <w:r w:rsidRPr="00C01712">
              <w:rPr>
                <w:rFonts w:hint="eastAsia"/>
                <w:sz w:val="20"/>
              </w:rPr>
              <w:t>）</w:t>
            </w:r>
          </w:p>
        </w:tc>
        <w:tc>
          <w:tcPr>
            <w:tcW w:w="96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Not null</w:t>
            </w:r>
          </w:p>
        </w:tc>
        <w:tc>
          <w:tcPr>
            <w:tcW w:w="225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54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</w:t>
            </w:r>
          </w:p>
        </w:tc>
        <w:tc>
          <w:tcPr>
            <w:tcW w:w="1529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ID</w:t>
            </w:r>
          </w:p>
        </w:tc>
        <w:tc>
          <w:tcPr>
            <w:tcW w:w="130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变更单号</w:t>
            </w:r>
          </w:p>
        </w:tc>
        <w:tc>
          <w:tcPr>
            <w:tcW w:w="63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705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96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Not null</w:t>
            </w:r>
          </w:p>
        </w:tc>
        <w:tc>
          <w:tcPr>
            <w:tcW w:w="225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54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2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OrderNO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订单单号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9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>
              <w:rPr>
                <w:rFonts w:ascii="Calibri Light" w:eastAsia="微软雅黑" w:hAnsi="Calibri Light"/>
                <w:szCs w:val="21"/>
              </w:rPr>
              <w:t>Not null</w:t>
            </w:r>
          </w:p>
        </w:tc>
        <w:tc>
          <w:tcPr>
            <w:tcW w:w="225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日期加序号</w:t>
            </w:r>
          </w:p>
        </w:tc>
      </w:tr>
      <w:tr w:rsidR="009B49FB" w:rsidRPr="00641D63" w:rsidTr="00C01712">
        <w:trPr>
          <w:trHeight w:val="54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3</w:t>
            </w:r>
          </w:p>
        </w:tc>
        <w:tc>
          <w:tcPr>
            <w:tcW w:w="1529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ChangeVersion</w:t>
            </w:r>
          </w:p>
        </w:tc>
        <w:tc>
          <w:tcPr>
            <w:tcW w:w="130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变更版本</w:t>
            </w:r>
          </w:p>
        </w:tc>
        <w:tc>
          <w:tcPr>
            <w:tcW w:w="63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6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225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4</w:t>
            </w:r>
          </w:p>
        </w:tc>
        <w:tc>
          <w:tcPr>
            <w:tcW w:w="1529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FillDate</w:t>
            </w:r>
          </w:p>
        </w:tc>
        <w:tc>
          <w:tcPr>
            <w:tcW w:w="130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单据日期</w:t>
            </w:r>
          </w:p>
        </w:tc>
        <w:tc>
          <w:tcPr>
            <w:tcW w:w="63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Datetime</w:t>
            </w:r>
          </w:p>
        </w:tc>
        <w:tc>
          <w:tcPr>
            <w:tcW w:w="96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225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5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CustomerNo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客户编号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6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CustomerName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客户名称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7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CheckerNO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审核者编号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8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Checker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审核者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9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CheckMark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审核完成标记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96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225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0</w:t>
            </w:r>
            <w:r>
              <w:rPr>
                <w:rFonts w:ascii="Calibri Light" w:eastAsia="微软雅黑" w:hAnsi="Calibri Light" w:cs="宋体" w:hint="eastAsia"/>
                <w:szCs w:val="21"/>
              </w:rPr>
              <w:t>：未完成</w:t>
            </w:r>
          </w:p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</w:t>
            </w:r>
            <w:r>
              <w:rPr>
                <w:rFonts w:ascii="Calibri Light" w:eastAsia="微软雅黑" w:hAnsi="Calibri Light" w:cs="宋体" w:hint="eastAsia"/>
                <w:szCs w:val="21"/>
              </w:rPr>
              <w:t>：已通过</w:t>
            </w:r>
          </w:p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2</w:t>
            </w:r>
            <w:r>
              <w:rPr>
                <w:rFonts w:ascii="Calibri Light" w:eastAsia="微软雅黑" w:hAnsi="Calibri Light" w:cs="宋体" w:hint="eastAsia"/>
                <w:szCs w:val="21"/>
              </w:rPr>
              <w:t>：未通过</w:t>
            </w: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10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EmployeeNo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业务人员编号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11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EmployeeName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业务人员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color w:val="0000FF"/>
                <w:szCs w:val="21"/>
              </w:rPr>
              <w:t>基础数据</w:t>
            </w: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12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NO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序号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13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PreNO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原序号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14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ProductNo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货品品号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15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ProductName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货品品名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16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StorageNo</w:t>
            </w:r>
          </w:p>
        </w:tc>
        <w:tc>
          <w:tcPr>
            <w:tcW w:w="130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出库仓库编号</w:t>
            </w:r>
          </w:p>
        </w:tc>
        <w:tc>
          <w:tcPr>
            <w:tcW w:w="63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6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225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17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StorageName</w:t>
            </w:r>
          </w:p>
        </w:tc>
        <w:tc>
          <w:tcPr>
            <w:tcW w:w="130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仓库名称</w:t>
            </w:r>
          </w:p>
        </w:tc>
        <w:tc>
          <w:tcPr>
            <w:tcW w:w="63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6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225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18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OrderNum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订单数量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19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SalePrice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销售单价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20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DeliveryDate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交货日期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Datetime</w:t>
            </w:r>
          </w:p>
        </w:tc>
        <w:tc>
          <w:tcPr>
            <w:tcW w:w="9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21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ChangeReason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变更原因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Varchar(500)</w:t>
            </w:r>
          </w:p>
        </w:tc>
        <w:tc>
          <w:tcPr>
            <w:tcW w:w="9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8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22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Description</w:t>
            </w:r>
          </w:p>
        </w:tc>
        <w:tc>
          <w:tcPr>
            <w:tcW w:w="130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备注</w:t>
            </w:r>
          </w:p>
        </w:tc>
        <w:tc>
          <w:tcPr>
            <w:tcW w:w="63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05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05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Varchar(1000)</w:t>
            </w:r>
          </w:p>
        </w:tc>
        <w:tc>
          <w:tcPr>
            <w:tcW w:w="9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25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</w:tbl>
    <w:p w:rsidR="009B49FB" w:rsidRDefault="009B49FB" w:rsidP="008116E8">
      <w:pPr>
        <w:jc w:val="left"/>
        <w:rPr>
          <w:rFonts w:ascii="Calibri Light" w:eastAsia="微软雅黑" w:hAnsi="Calibri Light" w:cs="宋体"/>
          <w:szCs w:val="21"/>
        </w:rPr>
      </w:pPr>
    </w:p>
    <w:p w:rsidR="009B49FB" w:rsidRDefault="009B49FB" w:rsidP="00DB4588">
      <w:pPr>
        <w:pStyle w:val="Heading2"/>
      </w:pPr>
      <w:r>
        <w:t>5.3</w:t>
      </w:r>
      <w:r>
        <w:rPr>
          <w:rFonts w:hint="eastAsia"/>
        </w:rPr>
        <w:t>销售出库凭证</w:t>
      </w:r>
      <w:r>
        <w:t>XS_SSC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28"/>
        <w:gridCol w:w="1620"/>
        <w:gridCol w:w="1800"/>
        <w:gridCol w:w="720"/>
        <w:gridCol w:w="720"/>
        <w:gridCol w:w="1260"/>
        <w:gridCol w:w="1080"/>
        <w:gridCol w:w="1620"/>
      </w:tblGrid>
      <w:tr w:rsidR="009B49FB" w:rsidRPr="00641D63" w:rsidTr="00C01712">
        <w:trPr>
          <w:trHeight w:val="512"/>
        </w:trPr>
        <w:tc>
          <w:tcPr>
            <w:tcW w:w="82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序号</w:t>
            </w: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字段名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中文名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主键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外键</w:t>
            </w:r>
          </w:p>
        </w:tc>
        <w:tc>
          <w:tcPr>
            <w:tcW w:w="126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数据类别</w:t>
            </w:r>
          </w:p>
        </w:tc>
        <w:tc>
          <w:tcPr>
            <w:tcW w:w="10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空</w:t>
            </w: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512"/>
        </w:trPr>
        <w:tc>
          <w:tcPr>
            <w:tcW w:w="82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0</w:t>
            </w: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TableType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凭证单别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10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Not null</w:t>
            </w: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97"/>
        </w:trPr>
        <w:tc>
          <w:tcPr>
            <w:tcW w:w="82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</w:t>
            </w: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ID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凭证单号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10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Not null</w:t>
            </w: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2</w:t>
            </w: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FillDate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凭证日期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Datetime</w:t>
            </w:r>
          </w:p>
        </w:tc>
        <w:tc>
          <w:tcPr>
            <w:tcW w:w="10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5</w:t>
            </w: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CustomerNo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客户编号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6</w:t>
            </w: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CustomerName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客户名称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7</w:t>
            </w: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CheckerNO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审核者编号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8</w:t>
            </w: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Checker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审核者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10</w:t>
            </w: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EmployeeNo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业务人员编号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2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FF0000"/>
                <w:szCs w:val="21"/>
              </w:rPr>
            </w:pPr>
          </w:p>
        </w:tc>
        <w:tc>
          <w:tcPr>
            <w:tcW w:w="10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11</w:t>
            </w: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EmployeeName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业务人员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FF0000"/>
                <w:szCs w:val="21"/>
              </w:rPr>
            </w:pPr>
          </w:p>
        </w:tc>
        <w:tc>
          <w:tcPr>
            <w:tcW w:w="10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16</w:t>
            </w: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Payment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支付方式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FF0000"/>
                <w:szCs w:val="21"/>
              </w:rPr>
            </w:pPr>
          </w:p>
        </w:tc>
        <w:tc>
          <w:tcPr>
            <w:tcW w:w="10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DeliveryAddress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送货地址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Varchar(500)</w:t>
            </w:r>
          </w:p>
        </w:tc>
        <w:tc>
          <w:tcPr>
            <w:tcW w:w="10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NotificationDate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通知日期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Datetime</w:t>
            </w:r>
          </w:p>
        </w:tc>
        <w:tc>
          <w:tcPr>
            <w:tcW w:w="10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9</w:t>
            </w: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OrderID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出库订单单别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</w:t>
            </w:r>
            <w:r w:rsidRPr="00C01712">
              <w:rPr>
                <w:rFonts w:hint="eastAsia"/>
                <w:sz w:val="20"/>
              </w:rPr>
              <w:t>）</w:t>
            </w:r>
          </w:p>
        </w:tc>
        <w:tc>
          <w:tcPr>
            <w:tcW w:w="10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OrderNO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出库订单单号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10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NO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订单序号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10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14</w:t>
            </w: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ProductNo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货品品号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15</w:t>
            </w: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ProductName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货品品名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16</w:t>
            </w: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StorageNo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出库仓库编号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17</w:t>
            </w: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StorageName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仓库名称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ExpectedShipNum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预计出货数量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10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ActualShipNum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实际出货数量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10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LotNO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批号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Varchar(3)</w:t>
            </w:r>
          </w:p>
        </w:tc>
        <w:tc>
          <w:tcPr>
            <w:tcW w:w="10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28</w:t>
            </w: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BatchNO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批次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10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29</w:t>
            </w: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DeliverEndMark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发货结束标记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1080" w:type="dxa"/>
          </w:tcPr>
          <w:p w:rsidR="009B49FB" w:rsidRDefault="009B49FB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0</w:t>
            </w:r>
            <w:r>
              <w:rPr>
                <w:rFonts w:ascii="微软雅黑" w:eastAsia="微软雅黑" w:hAnsi="微软雅黑" w:cs="宋体" w:hint="eastAsia"/>
                <w:szCs w:val="21"/>
              </w:rPr>
              <w:t>：自动结束</w:t>
            </w:r>
          </w:p>
          <w:p w:rsidR="009B49FB" w:rsidRDefault="009B49FB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1</w:t>
            </w:r>
            <w:r>
              <w:rPr>
                <w:rFonts w:ascii="微软雅黑" w:eastAsia="微软雅黑" w:hAnsi="微软雅黑" w:cs="宋体" w:hint="eastAsia"/>
                <w:szCs w:val="21"/>
              </w:rPr>
              <w:t>：指定结束</w:t>
            </w:r>
          </w:p>
          <w:p w:rsidR="009B49FB" w:rsidRDefault="009B49FB">
            <w:pPr>
              <w:jc w:val="left"/>
              <w:rPr>
                <w:rFonts w:ascii="微软雅黑" w:eastAsia="微软雅黑" w:hAnsi="微软雅黑" w:cs="宋体"/>
                <w:color w:val="00008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2</w:t>
            </w:r>
            <w:r>
              <w:rPr>
                <w:rFonts w:ascii="微软雅黑" w:eastAsia="微软雅黑" w:hAnsi="微软雅黑" w:cs="宋体" w:hint="eastAsia"/>
                <w:szCs w:val="21"/>
              </w:rPr>
              <w:t>：未结束</w:t>
            </w: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SalesAmount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销售金额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10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22</w:t>
            </w: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Description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备注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Varchar(1000)</w:t>
            </w:r>
          </w:p>
        </w:tc>
        <w:tc>
          <w:tcPr>
            <w:tcW w:w="10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82"/>
        </w:trPr>
        <w:tc>
          <w:tcPr>
            <w:tcW w:w="82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QualityMode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质检方式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</w:tbl>
    <w:p w:rsidR="009B49FB" w:rsidRDefault="009B49FB" w:rsidP="008116E8">
      <w:pPr>
        <w:jc w:val="left"/>
        <w:rPr>
          <w:rFonts w:ascii="Calibri Light" w:eastAsia="微软雅黑" w:hAnsi="Calibri Light" w:cs="Calibri"/>
          <w:szCs w:val="21"/>
        </w:rPr>
      </w:pPr>
    </w:p>
    <w:p w:rsidR="009B49FB" w:rsidRDefault="009B49FB" w:rsidP="00DB4588">
      <w:pPr>
        <w:pStyle w:val="Heading2"/>
      </w:pPr>
      <w:r>
        <w:t>5.4</w:t>
      </w:r>
      <w:r>
        <w:rPr>
          <w:rFonts w:hint="eastAsia"/>
        </w:rPr>
        <w:t>退货通知单</w:t>
      </w:r>
      <w:r>
        <w:t>XS_ RN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46"/>
        <w:gridCol w:w="2162"/>
        <w:gridCol w:w="1800"/>
        <w:gridCol w:w="720"/>
        <w:gridCol w:w="720"/>
        <w:gridCol w:w="1260"/>
        <w:gridCol w:w="900"/>
        <w:gridCol w:w="1440"/>
      </w:tblGrid>
      <w:tr w:rsidR="009B49FB" w:rsidRPr="00641D63" w:rsidTr="00C01712">
        <w:trPr>
          <w:trHeight w:val="437"/>
        </w:trPr>
        <w:tc>
          <w:tcPr>
            <w:tcW w:w="64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序号</w:t>
            </w:r>
          </w:p>
        </w:tc>
        <w:tc>
          <w:tcPr>
            <w:tcW w:w="216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字段名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中文名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主键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外键</w:t>
            </w:r>
          </w:p>
        </w:tc>
        <w:tc>
          <w:tcPr>
            <w:tcW w:w="126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数据类别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空</w:t>
            </w:r>
          </w:p>
        </w:tc>
        <w:tc>
          <w:tcPr>
            <w:tcW w:w="144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497"/>
        </w:trPr>
        <w:tc>
          <w:tcPr>
            <w:tcW w:w="64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0</w:t>
            </w:r>
          </w:p>
        </w:tc>
        <w:tc>
          <w:tcPr>
            <w:tcW w:w="216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TableType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通知单别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Varchar(3)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Not null</w:t>
            </w:r>
          </w:p>
        </w:tc>
        <w:tc>
          <w:tcPr>
            <w:tcW w:w="144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52"/>
        </w:trPr>
        <w:tc>
          <w:tcPr>
            <w:tcW w:w="64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</w:t>
            </w:r>
          </w:p>
        </w:tc>
        <w:tc>
          <w:tcPr>
            <w:tcW w:w="216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ID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通知单号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Varchar(11)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Not null</w:t>
            </w:r>
          </w:p>
        </w:tc>
        <w:tc>
          <w:tcPr>
            <w:tcW w:w="144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557"/>
        </w:trPr>
        <w:tc>
          <w:tcPr>
            <w:tcW w:w="64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8</w:t>
            </w:r>
          </w:p>
        </w:tc>
        <w:tc>
          <w:tcPr>
            <w:tcW w:w="216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FillDate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单据日期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Datetime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44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57"/>
        </w:trPr>
        <w:tc>
          <w:tcPr>
            <w:tcW w:w="64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5</w:t>
            </w:r>
          </w:p>
        </w:tc>
        <w:tc>
          <w:tcPr>
            <w:tcW w:w="216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CustomerNo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客户编号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44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6</w:t>
            </w:r>
          </w:p>
        </w:tc>
        <w:tc>
          <w:tcPr>
            <w:tcW w:w="216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CustomerName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客户名称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9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44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7</w:t>
            </w:r>
          </w:p>
        </w:tc>
        <w:tc>
          <w:tcPr>
            <w:tcW w:w="216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CheckerNO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审核者编号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2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9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44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8</w:t>
            </w:r>
          </w:p>
        </w:tc>
        <w:tc>
          <w:tcPr>
            <w:tcW w:w="216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Checker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审核者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FF0000"/>
                <w:szCs w:val="21"/>
              </w:rPr>
            </w:pPr>
          </w:p>
        </w:tc>
        <w:tc>
          <w:tcPr>
            <w:tcW w:w="9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44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10</w:t>
            </w:r>
          </w:p>
        </w:tc>
        <w:tc>
          <w:tcPr>
            <w:tcW w:w="216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EmployeeNo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业务人员编号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2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FF0000"/>
                <w:szCs w:val="21"/>
              </w:rPr>
            </w:pPr>
          </w:p>
        </w:tc>
        <w:tc>
          <w:tcPr>
            <w:tcW w:w="9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44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11</w:t>
            </w:r>
          </w:p>
        </w:tc>
        <w:tc>
          <w:tcPr>
            <w:tcW w:w="216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EmployeeName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业务人员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FF0000"/>
                <w:szCs w:val="21"/>
              </w:rPr>
            </w:pPr>
          </w:p>
        </w:tc>
        <w:tc>
          <w:tcPr>
            <w:tcW w:w="9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44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16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Num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件数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00"/>
                <w:szCs w:val="21"/>
              </w:rPr>
            </w:pPr>
            <w:r w:rsidRPr="00641D63">
              <w:rPr>
                <w:rFonts w:ascii="Calibri Light" w:eastAsia="微软雅黑" w:hAnsi="Calibri Light"/>
                <w:color w:val="000000"/>
                <w:szCs w:val="21"/>
              </w:rPr>
              <w:t>Int</w:t>
            </w:r>
          </w:p>
        </w:tc>
        <w:tc>
          <w:tcPr>
            <w:tcW w:w="9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44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16</w:t>
            </w:r>
          </w:p>
        </w:tc>
        <w:tc>
          <w:tcPr>
            <w:tcW w:w="216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StorageNo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接收仓库编号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26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color w:val="FF0000"/>
                <w:szCs w:val="21"/>
              </w:rPr>
            </w:pP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44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17</w:t>
            </w:r>
          </w:p>
        </w:tc>
        <w:tc>
          <w:tcPr>
            <w:tcW w:w="216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StorageName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接收仓库名称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color w:val="FF0000"/>
                <w:szCs w:val="21"/>
              </w:rPr>
            </w:pP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44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216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ReturnDate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退货日期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color w:val="000000"/>
                <w:szCs w:val="21"/>
              </w:rPr>
            </w:pPr>
            <w:r w:rsidRPr="00641D63">
              <w:rPr>
                <w:rFonts w:ascii="Calibri Light" w:eastAsia="微软雅黑" w:hAnsi="Calibri Light"/>
                <w:color w:val="000000"/>
                <w:szCs w:val="21"/>
              </w:rPr>
              <w:t>Datetime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44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216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ReturnNO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退货序号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color w:val="000000"/>
                <w:szCs w:val="21"/>
              </w:rPr>
            </w:pPr>
            <w:r w:rsidRPr="00641D63">
              <w:rPr>
                <w:rFonts w:ascii="Calibri Light" w:eastAsia="微软雅黑" w:hAnsi="Calibri Light"/>
                <w:color w:val="000000"/>
                <w:szCs w:val="21"/>
              </w:rPr>
              <w:t>Int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44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14</w:t>
            </w:r>
          </w:p>
        </w:tc>
        <w:tc>
          <w:tcPr>
            <w:tcW w:w="216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ProductNo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货品品号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2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9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44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15</w:t>
            </w:r>
          </w:p>
        </w:tc>
        <w:tc>
          <w:tcPr>
            <w:tcW w:w="216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ProductName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货品品名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9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44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216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ProductType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货品类型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color w:val="FF0000"/>
                <w:szCs w:val="21"/>
              </w:rPr>
            </w:pP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44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19</w:t>
            </w:r>
          </w:p>
        </w:tc>
        <w:tc>
          <w:tcPr>
            <w:tcW w:w="216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SalePrice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销售单价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44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216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RefundAmount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退货金额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44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2162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RefundEndMark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退款结束标记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9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44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0</w:t>
            </w:r>
            <w:r w:rsidRPr="00641D63">
              <w:rPr>
                <w:rFonts w:ascii="Calibri Light" w:eastAsia="微软雅黑" w:hAnsi="Calibri Light" w:hint="eastAsia"/>
                <w:szCs w:val="21"/>
              </w:rPr>
              <w:t>：未结束</w:t>
            </w:r>
          </w:p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1</w:t>
            </w:r>
            <w:r w:rsidRPr="00641D63">
              <w:rPr>
                <w:rFonts w:ascii="Calibri Light" w:eastAsia="微软雅黑" w:hAnsi="Calibri Light" w:hint="eastAsia"/>
                <w:szCs w:val="21"/>
              </w:rPr>
              <w:t>：已结束</w:t>
            </w: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216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QualityMode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质检方式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44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507"/>
        </w:trPr>
        <w:tc>
          <w:tcPr>
            <w:tcW w:w="64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22</w:t>
            </w:r>
          </w:p>
        </w:tc>
        <w:tc>
          <w:tcPr>
            <w:tcW w:w="2162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Description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备注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26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Varchar(1000)</w:t>
            </w:r>
          </w:p>
        </w:tc>
        <w:tc>
          <w:tcPr>
            <w:tcW w:w="9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44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</w:tbl>
    <w:p w:rsidR="009B49FB" w:rsidRDefault="009B49FB" w:rsidP="008116E8">
      <w:pPr>
        <w:jc w:val="left"/>
        <w:rPr>
          <w:rFonts w:ascii="Calibri Light" w:eastAsia="微软雅黑" w:hAnsi="Calibri Light" w:cs="Calibri"/>
          <w:szCs w:val="21"/>
        </w:rPr>
      </w:pPr>
    </w:p>
    <w:p w:rsidR="009B49FB" w:rsidRDefault="009B49FB" w:rsidP="00DB4588">
      <w:pPr>
        <w:pStyle w:val="Heading2"/>
      </w:pPr>
      <w:r>
        <w:t xml:space="preserve">5.5 </w:t>
      </w:r>
      <w:r>
        <w:rPr>
          <w:rFonts w:hint="eastAsia"/>
        </w:rPr>
        <w:t>收入单</w:t>
      </w:r>
      <w:r>
        <w:t>XS_Income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01"/>
        <w:gridCol w:w="1529"/>
        <w:gridCol w:w="1758"/>
        <w:gridCol w:w="720"/>
        <w:gridCol w:w="720"/>
        <w:gridCol w:w="1440"/>
        <w:gridCol w:w="900"/>
        <w:gridCol w:w="1800"/>
      </w:tblGrid>
      <w:tr w:rsidR="009B49FB" w:rsidRPr="00641D63" w:rsidTr="00C01712">
        <w:trPr>
          <w:trHeight w:val="397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序号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字段名</w:t>
            </w:r>
          </w:p>
        </w:tc>
        <w:tc>
          <w:tcPr>
            <w:tcW w:w="175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中文名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主键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外键</w:t>
            </w:r>
          </w:p>
        </w:tc>
        <w:tc>
          <w:tcPr>
            <w:tcW w:w="144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数据类别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空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0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TableType</w:t>
            </w:r>
          </w:p>
        </w:tc>
        <w:tc>
          <w:tcPr>
            <w:tcW w:w="175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收入单别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Varchar(3)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Not null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ID</w:t>
            </w:r>
          </w:p>
        </w:tc>
        <w:tc>
          <w:tcPr>
            <w:tcW w:w="175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收入单号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Varchar(11)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Not null</w:t>
            </w: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2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FillDate</w:t>
            </w:r>
          </w:p>
        </w:tc>
        <w:tc>
          <w:tcPr>
            <w:tcW w:w="175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单据日期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Datetime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2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OrderNO</w:t>
            </w:r>
          </w:p>
        </w:tc>
        <w:tc>
          <w:tcPr>
            <w:tcW w:w="175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收入来源订单号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9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>
              <w:rPr>
                <w:rFonts w:ascii="Calibri Light" w:eastAsia="微软雅黑" w:hAnsi="Calibri Light"/>
                <w:szCs w:val="21"/>
              </w:rPr>
              <w:t>Not null</w:t>
            </w: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日期加序号</w:t>
            </w: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5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CustomerNo</w:t>
            </w:r>
          </w:p>
        </w:tc>
        <w:tc>
          <w:tcPr>
            <w:tcW w:w="175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客户编号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6</w:t>
            </w:r>
          </w:p>
        </w:tc>
        <w:tc>
          <w:tcPr>
            <w:tcW w:w="1529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CustomerName</w:t>
            </w:r>
          </w:p>
        </w:tc>
        <w:tc>
          <w:tcPr>
            <w:tcW w:w="175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客户名称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5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ProductNo</w:t>
            </w:r>
          </w:p>
        </w:tc>
        <w:tc>
          <w:tcPr>
            <w:tcW w:w="175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货品品号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6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ProductName</w:t>
            </w:r>
          </w:p>
        </w:tc>
        <w:tc>
          <w:tcPr>
            <w:tcW w:w="175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货品品名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7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IncomeType</w:t>
            </w:r>
          </w:p>
        </w:tc>
        <w:tc>
          <w:tcPr>
            <w:tcW w:w="175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收入类型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0</w:t>
            </w:r>
            <w:r>
              <w:rPr>
                <w:rFonts w:ascii="Calibri Light" w:eastAsia="微软雅黑" w:hAnsi="Calibri Light" w:cs="宋体" w:hint="eastAsia"/>
                <w:szCs w:val="21"/>
              </w:rPr>
              <w:t>：直接收入</w:t>
            </w:r>
          </w:p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</w:t>
            </w:r>
            <w:r>
              <w:rPr>
                <w:rFonts w:ascii="Calibri Light" w:eastAsia="微软雅黑" w:hAnsi="Calibri Light" w:cs="宋体" w:hint="eastAsia"/>
                <w:szCs w:val="21"/>
              </w:rPr>
              <w:t>：间接收入</w:t>
            </w:r>
          </w:p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2</w:t>
            </w:r>
            <w:r>
              <w:rPr>
                <w:rFonts w:ascii="Calibri Light" w:eastAsia="微软雅黑" w:hAnsi="Calibri Light" w:cs="宋体" w:hint="eastAsia"/>
                <w:szCs w:val="21"/>
              </w:rPr>
              <w:t>：结转收入</w:t>
            </w: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9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SalePrice</w:t>
            </w:r>
          </w:p>
        </w:tc>
        <w:tc>
          <w:tcPr>
            <w:tcW w:w="175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单价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12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DeserveMoney</w:t>
            </w:r>
          </w:p>
        </w:tc>
        <w:tc>
          <w:tcPr>
            <w:tcW w:w="175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应收金额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13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Income</w:t>
            </w:r>
          </w:p>
        </w:tc>
        <w:tc>
          <w:tcPr>
            <w:tcW w:w="175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已收金额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14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IncomeEndMark</w:t>
            </w:r>
          </w:p>
        </w:tc>
        <w:tc>
          <w:tcPr>
            <w:tcW w:w="175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收入结束标记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0</w:t>
            </w:r>
            <w:r>
              <w:rPr>
                <w:rFonts w:ascii="Calibri Light" w:eastAsia="微软雅黑" w:hAnsi="Calibri Light" w:cs="宋体" w:hint="eastAsia"/>
                <w:szCs w:val="21"/>
              </w:rPr>
              <w:t>：未结束</w:t>
            </w:r>
          </w:p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</w:t>
            </w:r>
            <w:r>
              <w:rPr>
                <w:rFonts w:ascii="Calibri Light" w:eastAsia="微软雅黑" w:hAnsi="Calibri Light" w:cs="宋体" w:hint="eastAsia"/>
                <w:szCs w:val="21"/>
              </w:rPr>
              <w:t>：已结束</w:t>
            </w: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15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PromiseDate</w:t>
            </w:r>
          </w:p>
        </w:tc>
        <w:tc>
          <w:tcPr>
            <w:tcW w:w="175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预收日期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Datetime</w:t>
            </w: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8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17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CheckerNo</w:t>
            </w:r>
          </w:p>
        </w:tc>
        <w:tc>
          <w:tcPr>
            <w:tcW w:w="175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审核者编号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18</w:t>
            </w:r>
          </w:p>
        </w:tc>
        <w:tc>
          <w:tcPr>
            <w:tcW w:w="1529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Checker</w:t>
            </w:r>
          </w:p>
        </w:tc>
        <w:tc>
          <w:tcPr>
            <w:tcW w:w="175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审核者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19</w:t>
            </w:r>
          </w:p>
        </w:tc>
        <w:tc>
          <w:tcPr>
            <w:tcW w:w="152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EmployeeNo</w:t>
            </w:r>
          </w:p>
        </w:tc>
        <w:tc>
          <w:tcPr>
            <w:tcW w:w="1758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业务人员编号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20</w:t>
            </w:r>
          </w:p>
        </w:tc>
        <w:tc>
          <w:tcPr>
            <w:tcW w:w="1529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EmployeeName</w:t>
            </w:r>
          </w:p>
        </w:tc>
        <w:tc>
          <w:tcPr>
            <w:tcW w:w="1758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业务人员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02"/>
        </w:trPr>
        <w:tc>
          <w:tcPr>
            <w:tcW w:w="601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21</w:t>
            </w:r>
          </w:p>
        </w:tc>
        <w:tc>
          <w:tcPr>
            <w:tcW w:w="1529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Payment</w:t>
            </w:r>
          </w:p>
        </w:tc>
        <w:tc>
          <w:tcPr>
            <w:tcW w:w="1758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支付方式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440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80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</w:tbl>
    <w:p w:rsidR="009B49FB" w:rsidRDefault="009B49FB" w:rsidP="00DB4588">
      <w:pPr>
        <w:pStyle w:val="Heading2"/>
      </w:pPr>
      <w:r>
        <w:t>5</w:t>
      </w:r>
      <w:bookmarkStart w:id="8" w:name="_GoBack"/>
      <w:bookmarkEnd w:id="8"/>
      <w:r>
        <w:t xml:space="preserve">.6 </w:t>
      </w:r>
      <w:r>
        <w:rPr>
          <w:rFonts w:hint="eastAsia"/>
        </w:rPr>
        <w:t>支出单</w:t>
      </w:r>
      <w:r>
        <w:t>XS_Expend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48"/>
        <w:gridCol w:w="1980"/>
        <w:gridCol w:w="1744"/>
        <w:gridCol w:w="776"/>
        <w:gridCol w:w="720"/>
        <w:gridCol w:w="1384"/>
        <w:gridCol w:w="956"/>
        <w:gridCol w:w="1620"/>
      </w:tblGrid>
      <w:tr w:rsidR="009B49FB" w:rsidRPr="00641D63" w:rsidTr="00C01712">
        <w:trPr>
          <w:trHeight w:val="367"/>
        </w:trPr>
        <w:tc>
          <w:tcPr>
            <w:tcW w:w="64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序号</w:t>
            </w:r>
          </w:p>
        </w:tc>
        <w:tc>
          <w:tcPr>
            <w:tcW w:w="19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字段名</w:t>
            </w:r>
          </w:p>
        </w:tc>
        <w:tc>
          <w:tcPr>
            <w:tcW w:w="1744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中文名</w:t>
            </w:r>
          </w:p>
        </w:tc>
        <w:tc>
          <w:tcPr>
            <w:tcW w:w="77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主键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外键</w:t>
            </w:r>
          </w:p>
        </w:tc>
        <w:tc>
          <w:tcPr>
            <w:tcW w:w="1384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数据类别</w:t>
            </w:r>
          </w:p>
        </w:tc>
        <w:tc>
          <w:tcPr>
            <w:tcW w:w="95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空</w:t>
            </w: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描述</w:t>
            </w: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0</w:t>
            </w:r>
          </w:p>
        </w:tc>
        <w:tc>
          <w:tcPr>
            <w:tcW w:w="19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TableType</w:t>
            </w:r>
          </w:p>
        </w:tc>
        <w:tc>
          <w:tcPr>
            <w:tcW w:w="1744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支出单别</w:t>
            </w:r>
          </w:p>
        </w:tc>
        <w:tc>
          <w:tcPr>
            <w:tcW w:w="77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Varchar(3)</w:t>
            </w:r>
          </w:p>
        </w:tc>
        <w:tc>
          <w:tcPr>
            <w:tcW w:w="95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Not null</w:t>
            </w: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</w:t>
            </w:r>
          </w:p>
        </w:tc>
        <w:tc>
          <w:tcPr>
            <w:tcW w:w="19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ID</w:t>
            </w:r>
          </w:p>
        </w:tc>
        <w:tc>
          <w:tcPr>
            <w:tcW w:w="1744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支出单号</w:t>
            </w:r>
          </w:p>
        </w:tc>
        <w:tc>
          <w:tcPr>
            <w:tcW w:w="77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Varchar(11)</w:t>
            </w:r>
          </w:p>
        </w:tc>
        <w:tc>
          <w:tcPr>
            <w:tcW w:w="95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Not null</w:t>
            </w: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2</w:t>
            </w:r>
          </w:p>
        </w:tc>
        <w:tc>
          <w:tcPr>
            <w:tcW w:w="19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FillDate</w:t>
            </w:r>
          </w:p>
        </w:tc>
        <w:tc>
          <w:tcPr>
            <w:tcW w:w="1744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单据日期</w:t>
            </w:r>
          </w:p>
        </w:tc>
        <w:tc>
          <w:tcPr>
            <w:tcW w:w="77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Datetime</w:t>
            </w:r>
          </w:p>
        </w:tc>
        <w:tc>
          <w:tcPr>
            <w:tcW w:w="95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2</w:t>
            </w:r>
          </w:p>
        </w:tc>
        <w:tc>
          <w:tcPr>
            <w:tcW w:w="19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ReturnNO</w:t>
            </w:r>
          </w:p>
        </w:tc>
        <w:tc>
          <w:tcPr>
            <w:tcW w:w="174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收入来源订单号</w:t>
            </w:r>
          </w:p>
        </w:tc>
        <w:tc>
          <w:tcPr>
            <w:tcW w:w="77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Varchar(14)</w:t>
            </w:r>
          </w:p>
        </w:tc>
        <w:tc>
          <w:tcPr>
            <w:tcW w:w="95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Not</w:t>
            </w:r>
            <w:r>
              <w:rPr>
                <w:rFonts w:ascii="Calibri Light" w:eastAsia="微软雅黑" w:hAnsi="Calibri Light"/>
                <w:szCs w:val="21"/>
              </w:rPr>
              <w:t xml:space="preserve"> </w:t>
            </w:r>
            <w:r w:rsidRPr="00641D63">
              <w:rPr>
                <w:rFonts w:ascii="Calibri Light" w:eastAsia="微软雅黑" w:hAnsi="Calibri Light"/>
                <w:szCs w:val="21"/>
              </w:rPr>
              <w:t>null</w:t>
            </w: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日期加序号</w:t>
            </w: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5</w:t>
            </w:r>
          </w:p>
        </w:tc>
        <w:tc>
          <w:tcPr>
            <w:tcW w:w="19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CustomerNo</w:t>
            </w:r>
          </w:p>
        </w:tc>
        <w:tc>
          <w:tcPr>
            <w:tcW w:w="174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客户编号</w:t>
            </w:r>
          </w:p>
        </w:tc>
        <w:tc>
          <w:tcPr>
            <w:tcW w:w="77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6</w:t>
            </w:r>
          </w:p>
        </w:tc>
        <w:tc>
          <w:tcPr>
            <w:tcW w:w="198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CustomerName</w:t>
            </w:r>
          </w:p>
        </w:tc>
        <w:tc>
          <w:tcPr>
            <w:tcW w:w="1744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客户名称</w:t>
            </w:r>
          </w:p>
        </w:tc>
        <w:tc>
          <w:tcPr>
            <w:tcW w:w="77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5</w:t>
            </w:r>
          </w:p>
        </w:tc>
        <w:tc>
          <w:tcPr>
            <w:tcW w:w="19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ProductNo</w:t>
            </w:r>
          </w:p>
        </w:tc>
        <w:tc>
          <w:tcPr>
            <w:tcW w:w="1744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货品品号</w:t>
            </w:r>
          </w:p>
        </w:tc>
        <w:tc>
          <w:tcPr>
            <w:tcW w:w="77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6</w:t>
            </w:r>
          </w:p>
        </w:tc>
        <w:tc>
          <w:tcPr>
            <w:tcW w:w="19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ProductName</w:t>
            </w:r>
          </w:p>
        </w:tc>
        <w:tc>
          <w:tcPr>
            <w:tcW w:w="1744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货品品名</w:t>
            </w:r>
          </w:p>
        </w:tc>
        <w:tc>
          <w:tcPr>
            <w:tcW w:w="77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10</w:t>
            </w:r>
          </w:p>
        </w:tc>
        <w:tc>
          <w:tcPr>
            <w:tcW w:w="19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ReturnNum</w:t>
            </w:r>
          </w:p>
        </w:tc>
        <w:tc>
          <w:tcPr>
            <w:tcW w:w="1744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退货数量</w:t>
            </w:r>
          </w:p>
        </w:tc>
        <w:tc>
          <w:tcPr>
            <w:tcW w:w="77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5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11</w:t>
            </w:r>
          </w:p>
        </w:tc>
        <w:tc>
          <w:tcPr>
            <w:tcW w:w="19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DeservePayMoney</w:t>
            </w:r>
          </w:p>
        </w:tc>
        <w:tc>
          <w:tcPr>
            <w:tcW w:w="1744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应付金额</w:t>
            </w:r>
          </w:p>
        </w:tc>
        <w:tc>
          <w:tcPr>
            <w:tcW w:w="77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5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12</w:t>
            </w:r>
          </w:p>
        </w:tc>
        <w:tc>
          <w:tcPr>
            <w:tcW w:w="19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Expend</w:t>
            </w:r>
          </w:p>
        </w:tc>
        <w:tc>
          <w:tcPr>
            <w:tcW w:w="1744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已付金额</w:t>
            </w:r>
          </w:p>
        </w:tc>
        <w:tc>
          <w:tcPr>
            <w:tcW w:w="77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int</w:t>
            </w:r>
          </w:p>
        </w:tc>
        <w:tc>
          <w:tcPr>
            <w:tcW w:w="95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13</w:t>
            </w:r>
          </w:p>
        </w:tc>
        <w:tc>
          <w:tcPr>
            <w:tcW w:w="19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PayDate</w:t>
            </w:r>
          </w:p>
        </w:tc>
        <w:tc>
          <w:tcPr>
            <w:tcW w:w="1744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付款日期</w:t>
            </w:r>
          </w:p>
        </w:tc>
        <w:tc>
          <w:tcPr>
            <w:tcW w:w="77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Datetime</w:t>
            </w:r>
          </w:p>
        </w:tc>
        <w:tc>
          <w:tcPr>
            <w:tcW w:w="95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15</w:t>
            </w:r>
          </w:p>
        </w:tc>
        <w:tc>
          <w:tcPr>
            <w:tcW w:w="19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CheckerNo</w:t>
            </w:r>
          </w:p>
        </w:tc>
        <w:tc>
          <w:tcPr>
            <w:tcW w:w="1744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审核者编号</w:t>
            </w:r>
          </w:p>
        </w:tc>
        <w:tc>
          <w:tcPr>
            <w:tcW w:w="77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16</w:t>
            </w:r>
          </w:p>
        </w:tc>
        <w:tc>
          <w:tcPr>
            <w:tcW w:w="19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Checker</w:t>
            </w:r>
          </w:p>
        </w:tc>
        <w:tc>
          <w:tcPr>
            <w:tcW w:w="1744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审核者</w:t>
            </w:r>
          </w:p>
        </w:tc>
        <w:tc>
          <w:tcPr>
            <w:tcW w:w="77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17</w:t>
            </w:r>
          </w:p>
        </w:tc>
        <w:tc>
          <w:tcPr>
            <w:tcW w:w="198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ExpendEndMark</w:t>
            </w:r>
          </w:p>
        </w:tc>
        <w:tc>
          <w:tcPr>
            <w:tcW w:w="1744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支出结束标记</w:t>
            </w:r>
          </w:p>
        </w:tc>
        <w:tc>
          <w:tcPr>
            <w:tcW w:w="77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  <w:r w:rsidRPr="00C01712">
              <w:rPr>
                <w:sz w:val="20"/>
              </w:rPr>
              <w:t>Varchar(2)</w:t>
            </w:r>
          </w:p>
        </w:tc>
        <w:tc>
          <w:tcPr>
            <w:tcW w:w="95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 w:rsidP="00C01712">
            <w:pPr>
              <w:spacing w:line="240" w:lineRule="atLeast"/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0</w:t>
            </w:r>
            <w:r>
              <w:rPr>
                <w:rFonts w:ascii="Calibri Light" w:eastAsia="微软雅黑" w:hAnsi="Calibri Light" w:cs="宋体" w:hint="eastAsia"/>
                <w:szCs w:val="21"/>
              </w:rPr>
              <w:t>：未结束</w:t>
            </w:r>
          </w:p>
          <w:p w:rsidR="009B49FB" w:rsidRDefault="009B49FB" w:rsidP="00C01712">
            <w:pPr>
              <w:spacing w:line="240" w:lineRule="atLeast"/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</w:t>
            </w:r>
            <w:r>
              <w:rPr>
                <w:rFonts w:ascii="Calibri Light" w:eastAsia="微软雅黑" w:hAnsi="Calibri Light" w:cs="宋体" w:hint="eastAsia"/>
                <w:szCs w:val="21"/>
              </w:rPr>
              <w:t>：已结束</w:t>
            </w: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18</w:t>
            </w:r>
          </w:p>
        </w:tc>
        <w:tc>
          <w:tcPr>
            <w:tcW w:w="198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EmployeeNo</w:t>
            </w:r>
          </w:p>
        </w:tc>
        <w:tc>
          <w:tcPr>
            <w:tcW w:w="1744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业务人员编号</w:t>
            </w:r>
          </w:p>
        </w:tc>
        <w:tc>
          <w:tcPr>
            <w:tcW w:w="77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  <w:r>
              <w:rPr>
                <w:rFonts w:ascii="Calibri Light" w:eastAsia="微软雅黑" w:hAnsi="Calibri Light" w:cs="Arial"/>
                <w:szCs w:val="21"/>
              </w:rPr>
              <w:t>√</w:t>
            </w: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19</w:t>
            </w:r>
          </w:p>
        </w:tc>
        <w:tc>
          <w:tcPr>
            <w:tcW w:w="198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  <w:r w:rsidRPr="00641D63">
              <w:rPr>
                <w:rFonts w:ascii="Calibri Light" w:eastAsia="微软雅黑" w:hAnsi="Calibri Light"/>
                <w:szCs w:val="21"/>
              </w:rPr>
              <w:t>EmployeeName</w:t>
            </w:r>
          </w:p>
        </w:tc>
        <w:tc>
          <w:tcPr>
            <w:tcW w:w="1744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  <w:r w:rsidRPr="00641D63">
              <w:rPr>
                <w:rFonts w:ascii="Calibri Light" w:eastAsia="微软雅黑" w:hAnsi="Calibri Light" w:hint="eastAsia"/>
                <w:szCs w:val="21"/>
              </w:rPr>
              <w:t>业务人员</w:t>
            </w:r>
          </w:p>
        </w:tc>
        <w:tc>
          <w:tcPr>
            <w:tcW w:w="77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Default="009B49FB">
            <w:pPr>
              <w:pStyle w:val="ListParagraph"/>
              <w:ind w:firstLineChars="0" w:firstLine="0"/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</w:tr>
      <w:tr w:rsidR="009B49FB" w:rsidRPr="00641D63" w:rsidTr="00C01712">
        <w:trPr>
          <w:trHeight w:val="462"/>
        </w:trPr>
        <w:tc>
          <w:tcPr>
            <w:tcW w:w="648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20</w:t>
            </w:r>
          </w:p>
        </w:tc>
        <w:tc>
          <w:tcPr>
            <w:tcW w:w="198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  <w:r>
              <w:rPr>
                <w:rFonts w:ascii="Calibri Light" w:eastAsia="微软雅黑" w:hAnsi="Calibri Light" w:cs="宋体"/>
                <w:szCs w:val="21"/>
              </w:rPr>
              <w:t>Payment</w:t>
            </w:r>
          </w:p>
        </w:tc>
        <w:tc>
          <w:tcPr>
            <w:tcW w:w="1744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szCs w:val="21"/>
              </w:rPr>
            </w:pPr>
            <w:r>
              <w:rPr>
                <w:rFonts w:ascii="Calibri Light" w:eastAsia="微软雅黑" w:hAnsi="Calibri Light" w:cs="宋体" w:hint="eastAsia"/>
                <w:szCs w:val="21"/>
              </w:rPr>
              <w:t>支付方式</w:t>
            </w:r>
          </w:p>
        </w:tc>
        <w:tc>
          <w:tcPr>
            <w:tcW w:w="77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720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Arial"/>
                <w:szCs w:val="21"/>
              </w:rPr>
            </w:pPr>
          </w:p>
        </w:tc>
        <w:tc>
          <w:tcPr>
            <w:tcW w:w="1384" w:type="dxa"/>
          </w:tcPr>
          <w:p w:rsidR="009B49FB" w:rsidRPr="00C01712" w:rsidRDefault="009B49FB" w:rsidP="00C01712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:rsidR="009B49FB" w:rsidRDefault="009B49FB">
            <w:pPr>
              <w:jc w:val="left"/>
              <w:rPr>
                <w:rFonts w:ascii="Calibri Light" w:eastAsia="微软雅黑" w:hAnsi="Calibri Light" w:cs="宋体"/>
                <w:szCs w:val="21"/>
              </w:rPr>
            </w:pPr>
          </w:p>
        </w:tc>
        <w:tc>
          <w:tcPr>
            <w:tcW w:w="1620" w:type="dxa"/>
          </w:tcPr>
          <w:p w:rsidR="009B49FB" w:rsidRPr="00641D63" w:rsidRDefault="009B49FB">
            <w:pPr>
              <w:jc w:val="left"/>
              <w:rPr>
                <w:rFonts w:ascii="Calibri Light" w:eastAsia="微软雅黑" w:hAnsi="Calibri Light"/>
                <w:color w:val="0000FF"/>
                <w:szCs w:val="21"/>
              </w:rPr>
            </w:pPr>
          </w:p>
        </w:tc>
      </w:tr>
    </w:tbl>
    <w:p w:rsidR="009B49FB" w:rsidRPr="008116E8" w:rsidRDefault="009B49FB">
      <w:pPr>
        <w:rPr>
          <w:szCs w:val="21"/>
        </w:rPr>
      </w:pPr>
    </w:p>
    <w:sectPr w:rsidR="009B49FB" w:rsidRPr="008116E8" w:rsidSect="00C01712">
      <w:footerReference w:type="default" r:id="rId7"/>
      <w:pgSz w:w="11906" w:h="16838"/>
      <w:pgMar w:top="1440" w:right="1286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9FB" w:rsidRDefault="009B49FB">
      <w:r>
        <w:separator/>
      </w:r>
    </w:p>
  </w:endnote>
  <w:endnote w:type="continuationSeparator" w:id="0">
    <w:p w:rsidR="009B49FB" w:rsidRDefault="009B4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9FB" w:rsidRDefault="009B49FB" w:rsidP="00C01712">
    <w:pPr>
      <w:pStyle w:val="Footer"/>
      <w:jc w:val="center"/>
    </w:pPr>
    <w:r>
      <w:rPr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53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9FB" w:rsidRDefault="009B49FB">
      <w:r>
        <w:separator/>
      </w:r>
    </w:p>
  </w:footnote>
  <w:footnote w:type="continuationSeparator" w:id="0">
    <w:p w:rsidR="009B49FB" w:rsidRDefault="009B4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CDB"/>
    <w:multiLevelType w:val="hybridMultilevel"/>
    <w:tmpl w:val="17F8CF5A"/>
    <w:lvl w:ilvl="0" w:tplc="D9D8CF94"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34E062C"/>
    <w:multiLevelType w:val="hybridMultilevel"/>
    <w:tmpl w:val="50147AF0"/>
    <w:lvl w:ilvl="0" w:tplc="38743AB2"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7CE098B"/>
    <w:multiLevelType w:val="hybridMultilevel"/>
    <w:tmpl w:val="C524AD1A"/>
    <w:lvl w:ilvl="0" w:tplc="F4A62982"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09774DD9"/>
    <w:multiLevelType w:val="hybridMultilevel"/>
    <w:tmpl w:val="F79A5BEC"/>
    <w:lvl w:ilvl="0" w:tplc="96582D44"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0C0E200A"/>
    <w:multiLevelType w:val="hybridMultilevel"/>
    <w:tmpl w:val="51967150"/>
    <w:lvl w:ilvl="0" w:tplc="54F83D2C"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0E701114"/>
    <w:multiLevelType w:val="hybridMultilevel"/>
    <w:tmpl w:val="BEFC5838"/>
    <w:lvl w:ilvl="0" w:tplc="BA46BEDE"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43E4268"/>
    <w:multiLevelType w:val="hybridMultilevel"/>
    <w:tmpl w:val="E902B172"/>
    <w:lvl w:ilvl="0" w:tplc="51942662"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14D560BA"/>
    <w:multiLevelType w:val="hybridMultilevel"/>
    <w:tmpl w:val="9850CA10"/>
    <w:lvl w:ilvl="0" w:tplc="2CDC7882"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3E2265E2"/>
    <w:multiLevelType w:val="hybridMultilevel"/>
    <w:tmpl w:val="93883856"/>
    <w:lvl w:ilvl="0" w:tplc="12A812C6"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425C125D"/>
    <w:multiLevelType w:val="hybridMultilevel"/>
    <w:tmpl w:val="1E46AD4C"/>
    <w:lvl w:ilvl="0" w:tplc="65B2E600"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48A815CC"/>
    <w:multiLevelType w:val="hybridMultilevel"/>
    <w:tmpl w:val="190A0018"/>
    <w:lvl w:ilvl="0" w:tplc="8F20489C"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49FC14CA"/>
    <w:multiLevelType w:val="hybridMultilevel"/>
    <w:tmpl w:val="2EF26B90"/>
    <w:lvl w:ilvl="0" w:tplc="120E2782"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54741DB8"/>
    <w:multiLevelType w:val="hybridMultilevel"/>
    <w:tmpl w:val="FDE250BC"/>
    <w:lvl w:ilvl="0" w:tplc="B0066026"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60573358"/>
    <w:multiLevelType w:val="hybridMultilevel"/>
    <w:tmpl w:val="ADA07ADA"/>
    <w:lvl w:ilvl="0" w:tplc="98B858BC"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688B70CE"/>
    <w:multiLevelType w:val="hybridMultilevel"/>
    <w:tmpl w:val="F64A27DE"/>
    <w:lvl w:ilvl="0" w:tplc="9D4CD3DA"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7CC72F1A"/>
    <w:multiLevelType w:val="multilevel"/>
    <w:tmpl w:val="7CC72F1A"/>
    <w:lvl w:ilvl="0">
      <w:start w:val="1"/>
      <w:numFmt w:val="decimal"/>
      <w:lvlText w:val="%1）"/>
      <w:lvlJc w:val="left"/>
      <w:pPr>
        <w:ind w:left="126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  <w:num w:numId="11">
    <w:abstractNumId w:val="14"/>
  </w:num>
  <w:num w:numId="12">
    <w:abstractNumId w:val="3"/>
  </w:num>
  <w:num w:numId="13">
    <w:abstractNumId w:val="12"/>
  </w:num>
  <w:num w:numId="14">
    <w:abstractNumId w:val="4"/>
  </w:num>
  <w:num w:numId="15">
    <w:abstractNumId w:val="15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3563"/>
    <w:rsid w:val="000305B2"/>
    <w:rsid w:val="00071096"/>
    <w:rsid w:val="000B7EC7"/>
    <w:rsid w:val="000D6E57"/>
    <w:rsid w:val="000E008E"/>
    <w:rsid w:val="000F51BB"/>
    <w:rsid w:val="00101E78"/>
    <w:rsid w:val="00102308"/>
    <w:rsid w:val="0013360B"/>
    <w:rsid w:val="001636FF"/>
    <w:rsid w:val="001873D8"/>
    <w:rsid w:val="00190154"/>
    <w:rsid w:val="001A1037"/>
    <w:rsid w:val="001F2CA5"/>
    <w:rsid w:val="00201BE0"/>
    <w:rsid w:val="00232A5B"/>
    <w:rsid w:val="00242686"/>
    <w:rsid w:val="002722A8"/>
    <w:rsid w:val="002866C0"/>
    <w:rsid w:val="002A059F"/>
    <w:rsid w:val="002B24F9"/>
    <w:rsid w:val="002C12CC"/>
    <w:rsid w:val="002C3C2E"/>
    <w:rsid w:val="002E243D"/>
    <w:rsid w:val="00310EBA"/>
    <w:rsid w:val="0032610D"/>
    <w:rsid w:val="00381CA1"/>
    <w:rsid w:val="00383AF1"/>
    <w:rsid w:val="003A04A6"/>
    <w:rsid w:val="003C06F3"/>
    <w:rsid w:val="003C133C"/>
    <w:rsid w:val="003E6372"/>
    <w:rsid w:val="003E71BF"/>
    <w:rsid w:val="00411883"/>
    <w:rsid w:val="00423C0D"/>
    <w:rsid w:val="00454C24"/>
    <w:rsid w:val="00470870"/>
    <w:rsid w:val="004D04C3"/>
    <w:rsid w:val="004D3A6E"/>
    <w:rsid w:val="004D7DA6"/>
    <w:rsid w:val="00500C64"/>
    <w:rsid w:val="00507F1A"/>
    <w:rsid w:val="0053112E"/>
    <w:rsid w:val="00551A50"/>
    <w:rsid w:val="005B3AFF"/>
    <w:rsid w:val="005B76CE"/>
    <w:rsid w:val="005C73DD"/>
    <w:rsid w:val="005D643D"/>
    <w:rsid w:val="005D6694"/>
    <w:rsid w:val="00620BB8"/>
    <w:rsid w:val="006217EF"/>
    <w:rsid w:val="006330FD"/>
    <w:rsid w:val="00635F26"/>
    <w:rsid w:val="00641D63"/>
    <w:rsid w:val="0068425B"/>
    <w:rsid w:val="006A1664"/>
    <w:rsid w:val="006B1307"/>
    <w:rsid w:val="006C577B"/>
    <w:rsid w:val="006D33CD"/>
    <w:rsid w:val="006E40BA"/>
    <w:rsid w:val="0071258E"/>
    <w:rsid w:val="00717386"/>
    <w:rsid w:val="00752128"/>
    <w:rsid w:val="00762801"/>
    <w:rsid w:val="00780EB5"/>
    <w:rsid w:val="007F5F43"/>
    <w:rsid w:val="008116E8"/>
    <w:rsid w:val="008566B7"/>
    <w:rsid w:val="008855C1"/>
    <w:rsid w:val="00894CAA"/>
    <w:rsid w:val="00897B31"/>
    <w:rsid w:val="008A388B"/>
    <w:rsid w:val="008A6575"/>
    <w:rsid w:val="008A7EB4"/>
    <w:rsid w:val="008E2680"/>
    <w:rsid w:val="008E4AF9"/>
    <w:rsid w:val="00905C7B"/>
    <w:rsid w:val="00912605"/>
    <w:rsid w:val="0092775A"/>
    <w:rsid w:val="00930584"/>
    <w:rsid w:val="0096706F"/>
    <w:rsid w:val="00996A48"/>
    <w:rsid w:val="009A3563"/>
    <w:rsid w:val="009A38F3"/>
    <w:rsid w:val="009A3AB6"/>
    <w:rsid w:val="009A5B74"/>
    <w:rsid w:val="009B49FB"/>
    <w:rsid w:val="009C2096"/>
    <w:rsid w:val="009D079D"/>
    <w:rsid w:val="00A02D62"/>
    <w:rsid w:val="00A05CB3"/>
    <w:rsid w:val="00A10235"/>
    <w:rsid w:val="00A31DD9"/>
    <w:rsid w:val="00A54545"/>
    <w:rsid w:val="00A76078"/>
    <w:rsid w:val="00A81E8F"/>
    <w:rsid w:val="00A92847"/>
    <w:rsid w:val="00A93FA0"/>
    <w:rsid w:val="00AA04B6"/>
    <w:rsid w:val="00AB09BB"/>
    <w:rsid w:val="00AB1EC9"/>
    <w:rsid w:val="00AC516F"/>
    <w:rsid w:val="00AD7A80"/>
    <w:rsid w:val="00B00C75"/>
    <w:rsid w:val="00B51FF4"/>
    <w:rsid w:val="00B948AB"/>
    <w:rsid w:val="00B9682F"/>
    <w:rsid w:val="00BB3D23"/>
    <w:rsid w:val="00BE5F41"/>
    <w:rsid w:val="00C01712"/>
    <w:rsid w:val="00C245C4"/>
    <w:rsid w:val="00C2703D"/>
    <w:rsid w:val="00C50250"/>
    <w:rsid w:val="00C5123E"/>
    <w:rsid w:val="00C568B6"/>
    <w:rsid w:val="00C662B3"/>
    <w:rsid w:val="00C82AFB"/>
    <w:rsid w:val="00CA4866"/>
    <w:rsid w:val="00CD3CB0"/>
    <w:rsid w:val="00CE3594"/>
    <w:rsid w:val="00CF22D6"/>
    <w:rsid w:val="00D351EB"/>
    <w:rsid w:val="00D42F53"/>
    <w:rsid w:val="00DB4588"/>
    <w:rsid w:val="00DE764F"/>
    <w:rsid w:val="00DF3A4D"/>
    <w:rsid w:val="00E0319E"/>
    <w:rsid w:val="00E058C5"/>
    <w:rsid w:val="00E111AC"/>
    <w:rsid w:val="00E156F3"/>
    <w:rsid w:val="00E438F8"/>
    <w:rsid w:val="00E4669D"/>
    <w:rsid w:val="00E656B1"/>
    <w:rsid w:val="00E76663"/>
    <w:rsid w:val="00EA2641"/>
    <w:rsid w:val="00EC1141"/>
    <w:rsid w:val="00ED584F"/>
    <w:rsid w:val="00F26AED"/>
    <w:rsid w:val="00F5441F"/>
    <w:rsid w:val="00F6003E"/>
    <w:rsid w:val="00FA07CD"/>
    <w:rsid w:val="00FA3F4A"/>
    <w:rsid w:val="00FB3152"/>
    <w:rsid w:val="00FD0596"/>
    <w:rsid w:val="00FE5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E268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A10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1023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102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1023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102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1023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1023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10235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10235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0235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10235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10235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10235"/>
    <w:rPr>
      <w:rFonts w:ascii="Cambria" w:eastAsia="宋体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10235"/>
    <w:rPr>
      <w:rFonts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10235"/>
    <w:rPr>
      <w:rFonts w:ascii="Cambria" w:eastAsia="宋体" w:hAnsi="Cambria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10235"/>
    <w:rPr>
      <w:rFonts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10235"/>
    <w:rPr>
      <w:rFonts w:ascii="Cambria" w:eastAsia="宋体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10235"/>
    <w:rPr>
      <w:rFonts w:ascii="Cambria" w:eastAsia="宋体" w:hAnsi="Cambria" w:cs="Times New Roman"/>
      <w:sz w:val="21"/>
      <w:szCs w:val="21"/>
    </w:rPr>
  </w:style>
  <w:style w:type="table" w:styleId="TableGrid">
    <w:name w:val="Table Grid"/>
    <w:basedOn w:val="TableNormal"/>
    <w:uiPriority w:val="99"/>
    <w:rsid w:val="009A3563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57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0305B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305B2"/>
    <w:rPr>
      <w:rFonts w:ascii="Times New Roman" w:eastAsia="宋体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305B2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305B2"/>
    <w:rPr>
      <w:rFonts w:ascii="Times New Roman" w:eastAsia="宋体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locked/>
    <w:rsid w:val="005B76CE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06BB"/>
    <w:rPr>
      <w:rFonts w:ascii="Times New Roman" w:hAnsi="Times New Roman"/>
      <w:sz w:val="0"/>
      <w:szCs w:val="0"/>
    </w:rPr>
  </w:style>
  <w:style w:type="character" w:styleId="PageNumber">
    <w:name w:val="page number"/>
    <w:basedOn w:val="DefaultParagraphFont"/>
    <w:uiPriority w:val="99"/>
    <w:locked/>
    <w:rsid w:val="00C0171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26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861</TotalTime>
  <Pages>53</Pages>
  <Words>6163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Josca</cp:lastModifiedBy>
  <cp:revision>10</cp:revision>
  <dcterms:created xsi:type="dcterms:W3CDTF">2014-09-14T15:27:00Z</dcterms:created>
  <dcterms:modified xsi:type="dcterms:W3CDTF">2016-10-20T02:42:00Z</dcterms:modified>
</cp:coreProperties>
</file>